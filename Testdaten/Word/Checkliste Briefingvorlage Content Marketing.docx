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35eaee7ca4ab4017" Type="http://schemas.microsoft.com/office/2006/relationships/ui/extensibility" Target="customUI/customUI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vertAnchor="page" w:horzAnchor="page" w:tblpYSpec="top"/>
        <w:tblW w:w="1190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07"/>
      </w:tblGrid>
      <w:tr w:rsidR="00FB5760" w:rsidRPr="00D37875" w14:paraId="39DBF2B3" w14:textId="77777777" w:rsidTr="00236778">
        <w:trPr>
          <w:trHeight w:hRule="exact" w:val="28"/>
        </w:trPr>
        <w:tc>
          <w:tcPr>
            <w:tcW w:w="11907" w:type="dxa"/>
            <w:tcMar>
              <w:bottom w:w="1134" w:type="dxa"/>
            </w:tcMar>
          </w:tcPr>
          <w:p w14:paraId="74FF3AEF" w14:textId="77777777" w:rsidR="00D37875" w:rsidRDefault="00D37875" w:rsidP="00236778">
            <w:pPr>
              <w:pStyle w:val="PPADMINAbstand05mm"/>
            </w:pPr>
            <w:bookmarkStart w:id="0" w:name="TabelleKopf"/>
          </w:p>
          <w:sdt>
            <w:sdtPr>
              <w:tag w:val="TabelleKopf (nicht löschen)"/>
              <w:id w:val="181169452"/>
              <w:lock w:val="sdtContentLocked"/>
              <w:placeholder>
                <w:docPart w:val="8067DB348A984910913997E0B3F8476D"/>
              </w:placeholder>
              <w:showingPlcHdr/>
            </w:sdtPr>
            <w:sdtEndPr/>
            <w:sdtContent>
              <w:p w14:paraId="7E84CCEB" w14:textId="77777777" w:rsidR="00FB5760" w:rsidRPr="003F1AE7" w:rsidRDefault="00FB5760" w:rsidP="00236778">
                <w:pPr>
                  <w:pStyle w:val="PPADMINAbstand05mm"/>
                </w:pPr>
                <w:r w:rsidRPr="003F1AE7">
                  <w:t xml:space="preserve"> </w:t>
                </w:r>
              </w:p>
              <w:p w14:paraId="47B65B5E" w14:textId="77777777" w:rsidR="00FB5760" w:rsidRPr="003F1AE7" w:rsidRDefault="0075261B" w:rsidP="00236778">
                <w:pPr>
                  <w:pStyle w:val="PPADMINAbstand05mm"/>
                </w:pPr>
              </w:p>
            </w:sdtContent>
          </w:sdt>
          <w:bookmarkEnd w:id="0" w:displacedByCustomXml="prev"/>
        </w:tc>
      </w:tr>
      <w:tr w:rsidR="00FB5760" w:rsidRPr="00D37875" w14:paraId="28BBF493" w14:textId="77777777" w:rsidTr="002B0F7B">
        <w:trPr>
          <w:trHeight w:val="284"/>
        </w:trPr>
        <w:tc>
          <w:tcPr>
            <w:tcW w:w="11907" w:type="dxa"/>
            <w:tcMar>
              <w:top w:w="0" w:type="dxa"/>
              <w:left w:w="822" w:type="dxa"/>
              <w:bottom w:w="624" w:type="dxa"/>
              <w:right w:w="822" w:type="dxa"/>
            </w:tcMar>
          </w:tcPr>
          <w:bookmarkStart w:id="1" w:name="Text_TitelHeader" w:displacedByCustomXml="next"/>
          <w:sdt>
            <w:sdtPr>
              <w:rPr>
                <w:b w:val="0"/>
                <w:szCs w:val="44"/>
              </w:rPr>
              <w:alias w:val="Titel Header"/>
              <w:tag w:val="Text_TitelHeaderFactDM"/>
              <w:id w:val="-2100706667"/>
              <w:lock w:val="sdtLocked"/>
            </w:sdtPr>
            <w:sdtEndPr/>
            <w:sdtContent>
              <w:p w14:paraId="6472C4C5" w14:textId="1D9F5E90" w:rsidR="00243F93" w:rsidRDefault="00243F93" w:rsidP="00243F93">
                <w:pPr>
                  <w:pStyle w:val="PPTitelHeaderfett"/>
                  <w:rPr>
                    <w:szCs w:val="44"/>
                    <w:lang w:val="en-US"/>
                  </w:rPr>
                </w:pPr>
              </w:p>
              <w:sdt>
                <w:sdtPr>
                  <w:rPr>
                    <w:b/>
                    <w:szCs w:val="28"/>
                  </w:rPr>
                  <w:alias w:val="Titel Header"/>
                  <w:tag w:val="Text_TitelHeaderBildDM"/>
                  <w:id w:val="1382057300"/>
                </w:sdtPr>
                <w:sdtEndPr/>
                <w:sdtContent>
                  <w:p w14:paraId="3977B473" w14:textId="04E89166" w:rsidR="00D37875" w:rsidRPr="00794D2A" w:rsidRDefault="00A6307C" w:rsidP="00243F93">
                    <w:pPr>
                      <w:pStyle w:val="PPTitel"/>
                      <w:rPr>
                        <w:rFonts w:asciiTheme="majorHAnsi" w:hAnsiTheme="majorHAnsi"/>
                        <w:b/>
                      </w:rPr>
                    </w:pPr>
                    <w:r>
                      <w:rPr>
                        <w:rFonts w:asciiTheme="majorHAnsi" w:hAnsiTheme="majorHAnsi" w:cs="Arial"/>
                        <w:b/>
                      </w:rPr>
                      <w:t>Briefingvorlage content marketing</w:t>
                    </w:r>
                  </w:p>
                  <w:p w14:paraId="40527D4A" w14:textId="14F7CD47" w:rsidR="00D37875" w:rsidRPr="00794D2A" w:rsidRDefault="00D37875" w:rsidP="00D37875">
                    <w:pPr>
                      <w:pStyle w:val="PPTitelHeaderfett"/>
                    </w:pPr>
                    <w:r w:rsidRPr="00794D2A">
                      <w:rPr>
                        <w:b w:val="0"/>
                      </w:rPr>
                      <w:t>Checkliste</w:t>
                    </w:r>
                  </w:p>
                </w:sdtContent>
              </w:sdt>
              <w:p w14:paraId="379D4DBC" w14:textId="77777777" w:rsidR="00FB5760" w:rsidRPr="00D37875" w:rsidRDefault="0075261B" w:rsidP="00D37875">
                <w:pPr>
                  <w:pStyle w:val="PPTitelHeader"/>
                  <w:rPr>
                    <w:sz w:val="18"/>
                    <w:szCs w:val="22"/>
                  </w:rPr>
                </w:pPr>
              </w:p>
            </w:sdtContent>
          </w:sdt>
          <w:bookmarkEnd w:id="1" w:displacedByCustomXml="prev"/>
        </w:tc>
      </w:tr>
      <w:tr w:rsidR="00FB5760" w:rsidRPr="00D37875" w14:paraId="6A2163C5" w14:textId="77777777" w:rsidTr="002B0F7B">
        <w:trPr>
          <w:trHeight w:val="284"/>
        </w:trPr>
        <w:tc>
          <w:tcPr>
            <w:tcW w:w="11907" w:type="dxa"/>
            <w:tcMar>
              <w:top w:w="0" w:type="dxa"/>
              <w:left w:w="822" w:type="dxa"/>
              <w:bottom w:w="567" w:type="dxa"/>
              <w:right w:w="822" w:type="dxa"/>
            </w:tcMar>
          </w:tcPr>
          <w:p w14:paraId="4DA2659F" w14:textId="0D576A56" w:rsidR="00FB5760" w:rsidRPr="00D37875" w:rsidRDefault="0075261B" w:rsidP="00A6307C">
            <w:pPr>
              <w:pStyle w:val="PPLead"/>
            </w:pPr>
            <w:sdt>
              <w:sdtPr>
                <w:alias w:val="Lead"/>
                <w:tag w:val="Lead"/>
                <w:id w:val="-693997474"/>
              </w:sdtPr>
              <w:sdtEndPr/>
              <w:sdtContent>
                <w:r w:rsidR="00A6307C" w:rsidRPr="00A6307C">
                  <w:t>Diese Briefingvorlage für die Entwicklung von Inhalten für verschiedene Plattformen lässt sich beliebig anpassen, erweitern oder kürzen – je nach Aufgabestellung und Kenntnisstand des Dienstleisters</w:t>
                </w:r>
                <w:r w:rsidR="00A6307C">
                  <w:t>.</w:t>
                </w:r>
                <w:r w:rsidR="00A6307C">
                  <w:rPr>
                    <w:i/>
                  </w:rPr>
                  <w:t xml:space="preserve"> </w:t>
                </w:r>
              </w:sdtContent>
            </w:sdt>
          </w:p>
        </w:tc>
      </w:tr>
      <w:tr w:rsidR="00FB5760" w:rsidRPr="00D37875" w14:paraId="1CC0103F" w14:textId="77777777" w:rsidTr="00236778">
        <w:trPr>
          <w:trHeight w:hRule="exact" w:val="28"/>
        </w:trPr>
        <w:tc>
          <w:tcPr>
            <w:tcW w:w="11907" w:type="dxa"/>
          </w:tcPr>
          <w:p w14:paraId="1DFD62B2" w14:textId="77777777" w:rsidR="00FB5760" w:rsidRPr="00D37875" w:rsidRDefault="00FB5760" w:rsidP="00236778">
            <w:pPr>
              <w:pStyle w:val="PPADMINAbstand05mm"/>
            </w:pPr>
          </w:p>
        </w:tc>
      </w:tr>
    </w:tbl>
    <w:p w14:paraId="0F3C029A" w14:textId="77777777" w:rsidR="00AB7840" w:rsidRDefault="00AB7840" w:rsidP="00212F89">
      <w:pPr>
        <w:pStyle w:val="PPStandard"/>
        <w:sectPr w:rsidR="00AB7840" w:rsidSect="00CA4517"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737" w:right="822" w:bottom="964" w:left="822" w:header="397" w:footer="454" w:gutter="0"/>
          <w:cols w:num="2" w:space="284"/>
          <w:titlePg/>
          <w:docGrid w:linePitch="360"/>
        </w:sectPr>
      </w:pPr>
    </w:p>
    <w:tbl>
      <w:tblPr>
        <w:tblStyle w:val="PPTabelle1"/>
        <w:tblW w:w="10632" w:type="dxa"/>
        <w:shd w:val="clear" w:color="000000" w:fill="CCEAE9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325"/>
        <w:gridCol w:w="8307"/>
      </w:tblGrid>
      <w:tr w:rsidR="00AB7840" w:rsidRPr="006B519D" w14:paraId="308C2FF2" w14:textId="77777777" w:rsidTr="00464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>
              <w:left w:val="none" w:sz="0" w:space="0" w:color="auto"/>
              <w:right w:val="none" w:sz="0" w:space="0" w:color="auto"/>
            </w:tcBorders>
            <w:shd w:val="clear" w:color="000000" w:fill="66C0BC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3C8CE3" w14:textId="5E6FCFC8" w:rsidR="00AB7840" w:rsidRPr="00464234" w:rsidRDefault="00AB7840" w:rsidP="00C60BE4">
            <w:pPr>
              <w:pStyle w:val="Leadtext"/>
              <w:ind w:left="54" w:right="54"/>
              <w:suppressOverlap/>
              <w:rPr>
                <w:rFonts w:asciiTheme="minorHAnsi" w:hAnsiTheme="minorHAnsi" w:cs="Arial"/>
                <w:color w:val="auto"/>
                <w:shd w:val="clear" w:color="auto" w:fill="66C0BC"/>
                <w:lang w:val="de-CH"/>
              </w:rPr>
            </w:pPr>
            <w:r w:rsidRPr="00464234">
              <w:rPr>
                <w:rFonts w:asciiTheme="minorHAnsi" w:hAnsiTheme="minorHAnsi" w:cs="Arial"/>
                <w:color w:val="auto"/>
                <w:shd w:val="clear" w:color="auto" w:fill="66C0BC"/>
                <w:lang w:val="de-CH"/>
              </w:rPr>
              <w:t>Auftraggeber</w:t>
            </w:r>
          </w:p>
        </w:tc>
        <w:tc>
          <w:tcPr>
            <w:tcW w:w="8307" w:type="dxa"/>
            <w:tcBorders>
              <w:left w:val="none" w:sz="0" w:space="0" w:color="auto"/>
            </w:tcBorders>
            <w:shd w:val="clear" w:color="000000" w:fill="CCEAE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9F5AA1F" w14:textId="042FF8EF" w:rsidR="00AB7840" w:rsidRPr="00464234" w:rsidRDefault="00AB7840" w:rsidP="00C60BE4">
            <w:pPr>
              <w:pStyle w:val="Leadtext"/>
              <w:ind w:left="54" w:right="54"/>
              <w:suppressOverlap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auto"/>
                <w:shd w:val="clear" w:color="auto" w:fill="CCEAE9"/>
                <w:lang w:val="de-CH"/>
              </w:rPr>
            </w:pPr>
          </w:p>
        </w:tc>
      </w:tr>
      <w:tr w:rsidR="00A520A8" w:rsidRPr="006B519D" w14:paraId="1E726492" w14:textId="77777777" w:rsidTr="00464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>
              <w:left w:val="none" w:sz="0" w:space="0" w:color="auto"/>
              <w:right w:val="none" w:sz="0" w:space="0" w:color="auto"/>
            </w:tcBorders>
            <w:shd w:val="clear" w:color="000000" w:fill="66C0BC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C40A0D1" w14:textId="44ADC97E" w:rsidR="00A520A8" w:rsidRPr="00464234" w:rsidRDefault="00A520A8" w:rsidP="00C60BE4">
            <w:pPr>
              <w:pStyle w:val="Leadtext"/>
              <w:ind w:left="54" w:right="54"/>
              <w:suppressOverlap/>
              <w:rPr>
                <w:rFonts w:asciiTheme="minorHAnsi" w:hAnsiTheme="minorHAnsi" w:cs="Arial"/>
                <w:shd w:val="clear" w:color="auto" w:fill="66C0BC"/>
                <w:lang w:val="de-CH"/>
              </w:rPr>
            </w:pPr>
            <w:r w:rsidRPr="00464234">
              <w:rPr>
                <w:rFonts w:asciiTheme="minorHAnsi" w:hAnsiTheme="minorHAnsi" w:cs="Arial"/>
                <w:color w:val="auto"/>
                <w:shd w:val="clear" w:color="auto" w:fill="66C0BC"/>
                <w:lang w:val="de-CH"/>
              </w:rPr>
              <w:t>Projektleitung</w:t>
            </w:r>
          </w:p>
        </w:tc>
        <w:tc>
          <w:tcPr>
            <w:tcW w:w="8307" w:type="dxa"/>
            <w:tcBorders>
              <w:left w:val="none" w:sz="0" w:space="0" w:color="auto"/>
            </w:tcBorders>
            <w:shd w:val="clear" w:color="000000" w:fill="CCEAE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666525D" w14:textId="77777777" w:rsidR="00A520A8" w:rsidRPr="00464234" w:rsidRDefault="00A520A8" w:rsidP="00C60BE4">
            <w:pPr>
              <w:pStyle w:val="Leadtext"/>
              <w:ind w:left="54" w:right="54"/>
              <w:suppressOverl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hd w:val="clear" w:color="auto" w:fill="CCEAE9"/>
                <w:lang w:val="de-CH"/>
              </w:rPr>
            </w:pPr>
          </w:p>
        </w:tc>
      </w:tr>
      <w:tr w:rsidR="00A520A8" w:rsidRPr="006B519D" w14:paraId="37E484AF" w14:textId="77777777" w:rsidTr="004642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>
              <w:left w:val="none" w:sz="0" w:space="0" w:color="auto"/>
              <w:right w:val="none" w:sz="0" w:space="0" w:color="auto"/>
            </w:tcBorders>
            <w:shd w:val="clear" w:color="000000" w:fill="66C0BC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3D6C6D" w14:textId="77777777" w:rsidR="00A520A8" w:rsidRPr="00464234" w:rsidRDefault="00A520A8" w:rsidP="00C60BE4">
            <w:pPr>
              <w:pStyle w:val="Leadtext"/>
              <w:ind w:left="54" w:right="54"/>
              <w:suppressOverlap/>
              <w:rPr>
                <w:rFonts w:asciiTheme="minorHAnsi" w:hAnsiTheme="minorHAnsi" w:cs="Arial"/>
                <w:shd w:val="clear" w:color="auto" w:fill="66C0BC"/>
                <w:lang w:val="de-CH"/>
              </w:rPr>
            </w:pPr>
          </w:p>
        </w:tc>
        <w:tc>
          <w:tcPr>
            <w:tcW w:w="8307" w:type="dxa"/>
            <w:tcBorders>
              <w:left w:val="none" w:sz="0" w:space="0" w:color="auto"/>
            </w:tcBorders>
            <w:shd w:val="clear" w:color="000000" w:fill="CCEAE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8755256" w14:textId="77777777" w:rsidR="00A520A8" w:rsidRPr="00464234" w:rsidRDefault="00A520A8" w:rsidP="00C60BE4">
            <w:pPr>
              <w:pStyle w:val="Leadtext"/>
              <w:ind w:left="54" w:right="54"/>
              <w:suppressOverlap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Arial"/>
                <w:shd w:val="clear" w:color="auto" w:fill="CCEAE9"/>
                <w:lang w:val="de-CH"/>
              </w:rPr>
            </w:pPr>
          </w:p>
        </w:tc>
      </w:tr>
      <w:tr w:rsidR="00AB7840" w:rsidRPr="00E90D0F" w14:paraId="48F112AD" w14:textId="77777777" w:rsidTr="00464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>
              <w:left w:val="none" w:sz="0" w:space="0" w:color="auto"/>
              <w:right w:val="none" w:sz="0" w:space="0" w:color="auto"/>
            </w:tcBorders>
            <w:shd w:val="clear" w:color="000000" w:fill="66C0BC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1811BC" w14:textId="7A675C5E" w:rsidR="00AB7840" w:rsidRPr="00464234" w:rsidRDefault="00A520A8" w:rsidP="00C60BE4">
            <w:pPr>
              <w:pStyle w:val="Leadtext"/>
              <w:ind w:left="54" w:right="54"/>
              <w:suppressOverlap/>
              <w:rPr>
                <w:rFonts w:asciiTheme="minorHAnsi" w:hAnsiTheme="minorHAnsi" w:cs="Arial"/>
                <w:b w:val="0"/>
                <w:color w:val="auto"/>
                <w:shd w:val="clear" w:color="auto" w:fill="66C0BC"/>
                <w:lang w:val="de-CH"/>
              </w:rPr>
            </w:pPr>
            <w:r w:rsidRPr="00464234">
              <w:rPr>
                <w:rFonts w:asciiTheme="minorHAnsi" w:hAnsiTheme="minorHAnsi" w:cs="Arial"/>
                <w:color w:val="auto"/>
                <w:shd w:val="clear" w:color="auto" w:fill="66C0BC"/>
                <w:lang w:val="de-CH"/>
              </w:rPr>
              <w:t>Abteilung</w:t>
            </w:r>
          </w:p>
        </w:tc>
        <w:tc>
          <w:tcPr>
            <w:tcW w:w="8307" w:type="dxa"/>
            <w:tcBorders>
              <w:left w:val="none" w:sz="0" w:space="0" w:color="auto"/>
            </w:tcBorders>
            <w:shd w:val="clear" w:color="000000" w:fill="CCEAE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6D2353" w14:textId="2956906B" w:rsidR="00AB7840" w:rsidRPr="00464234" w:rsidRDefault="00AB7840" w:rsidP="00C60BE4">
            <w:pPr>
              <w:pStyle w:val="Leadtext"/>
              <w:ind w:left="54" w:right="54"/>
              <w:suppressOverl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auto"/>
                <w:shd w:val="clear" w:color="auto" w:fill="CCEAE9"/>
                <w:lang w:val="de-CH"/>
              </w:rPr>
            </w:pPr>
          </w:p>
        </w:tc>
      </w:tr>
      <w:tr w:rsidR="00AB7840" w:rsidRPr="00E90D0F" w14:paraId="3DA30A4E" w14:textId="77777777" w:rsidTr="004642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>
              <w:left w:val="none" w:sz="0" w:space="0" w:color="auto"/>
              <w:right w:val="none" w:sz="0" w:space="0" w:color="auto"/>
            </w:tcBorders>
            <w:shd w:val="clear" w:color="000000" w:fill="66C0BC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366437F" w14:textId="0A165D7D" w:rsidR="00AB7840" w:rsidRPr="00464234" w:rsidRDefault="00AB7840" w:rsidP="00C60BE4">
            <w:pPr>
              <w:pStyle w:val="Leadtext"/>
              <w:ind w:left="54" w:right="54"/>
              <w:suppressOverlap/>
              <w:rPr>
                <w:rFonts w:asciiTheme="minorHAnsi" w:hAnsiTheme="minorHAnsi" w:cs="Arial"/>
                <w:b w:val="0"/>
                <w:color w:val="auto"/>
                <w:shd w:val="clear" w:color="auto" w:fill="66C0BC"/>
                <w:lang w:val="de-CH"/>
              </w:rPr>
            </w:pPr>
            <w:r w:rsidRPr="00464234">
              <w:rPr>
                <w:rFonts w:asciiTheme="minorHAnsi" w:hAnsiTheme="minorHAnsi" w:cs="Arial"/>
                <w:color w:val="auto"/>
                <w:shd w:val="clear" w:color="auto" w:fill="66C0BC"/>
                <w:lang w:val="de-CH"/>
              </w:rPr>
              <w:t>Projektnummer</w:t>
            </w:r>
          </w:p>
        </w:tc>
        <w:tc>
          <w:tcPr>
            <w:tcW w:w="8307" w:type="dxa"/>
            <w:tcBorders>
              <w:left w:val="none" w:sz="0" w:space="0" w:color="auto"/>
            </w:tcBorders>
            <w:shd w:val="clear" w:color="000000" w:fill="CCEAE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538585E" w14:textId="77777777" w:rsidR="00AB7840" w:rsidRPr="00464234" w:rsidRDefault="00AB7840" w:rsidP="00C60BE4">
            <w:pPr>
              <w:pStyle w:val="Leadtext"/>
              <w:ind w:left="54" w:right="54"/>
              <w:suppressOverlap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auto"/>
                <w:shd w:val="clear" w:color="auto" w:fill="CCEAE9"/>
                <w:lang w:val="de-CH"/>
              </w:rPr>
            </w:pPr>
          </w:p>
        </w:tc>
      </w:tr>
      <w:tr w:rsidR="00AB7840" w:rsidRPr="00E90D0F" w14:paraId="47A7E869" w14:textId="77777777" w:rsidTr="00464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>
              <w:left w:val="none" w:sz="0" w:space="0" w:color="auto"/>
              <w:right w:val="none" w:sz="0" w:space="0" w:color="auto"/>
            </w:tcBorders>
            <w:shd w:val="clear" w:color="000000" w:fill="66C0BC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2CF2B5A" w14:textId="68BEAB61" w:rsidR="00AB7840" w:rsidRPr="00464234" w:rsidRDefault="00AB7840" w:rsidP="00C60BE4">
            <w:pPr>
              <w:pStyle w:val="Leadtext"/>
              <w:ind w:left="54" w:right="54"/>
              <w:suppressOverlap/>
              <w:rPr>
                <w:rFonts w:asciiTheme="minorHAnsi" w:hAnsiTheme="minorHAnsi" w:cs="Arial"/>
                <w:b w:val="0"/>
                <w:color w:val="auto"/>
                <w:shd w:val="clear" w:color="auto" w:fill="66C0BC"/>
                <w:lang w:val="de-CH"/>
              </w:rPr>
            </w:pPr>
            <w:r w:rsidRPr="00464234">
              <w:rPr>
                <w:rFonts w:asciiTheme="minorHAnsi" w:hAnsiTheme="minorHAnsi" w:cs="Arial"/>
                <w:color w:val="auto"/>
                <w:shd w:val="clear" w:color="auto" w:fill="66C0BC"/>
                <w:lang w:val="de-CH"/>
              </w:rPr>
              <w:t>Projektbezeichnung</w:t>
            </w:r>
          </w:p>
        </w:tc>
        <w:tc>
          <w:tcPr>
            <w:tcW w:w="8307" w:type="dxa"/>
            <w:tcBorders>
              <w:left w:val="none" w:sz="0" w:space="0" w:color="auto"/>
            </w:tcBorders>
            <w:shd w:val="clear" w:color="000000" w:fill="CCEAE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0BEED71" w14:textId="77777777" w:rsidR="00AB7840" w:rsidRPr="00464234" w:rsidRDefault="00AB7840" w:rsidP="00C60BE4">
            <w:pPr>
              <w:pStyle w:val="Leadtext"/>
              <w:ind w:left="54" w:right="54"/>
              <w:suppressOverl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auto"/>
                <w:shd w:val="clear" w:color="auto" w:fill="CCEAE9"/>
                <w:lang w:val="de-CH"/>
              </w:rPr>
            </w:pPr>
          </w:p>
        </w:tc>
      </w:tr>
      <w:tr w:rsidR="00AB7840" w:rsidRPr="00E90D0F" w14:paraId="62CA06B1" w14:textId="77777777" w:rsidTr="004642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>
              <w:left w:val="none" w:sz="0" w:space="0" w:color="auto"/>
              <w:right w:val="none" w:sz="0" w:space="0" w:color="auto"/>
            </w:tcBorders>
            <w:shd w:val="clear" w:color="000000" w:fill="66C0BC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F8BCE40" w14:textId="49911F55" w:rsidR="00AB7840" w:rsidRPr="00464234" w:rsidRDefault="00AB7840" w:rsidP="00C60BE4">
            <w:pPr>
              <w:pStyle w:val="Leadtext"/>
              <w:ind w:left="54" w:right="54"/>
              <w:suppressOverlap/>
              <w:rPr>
                <w:rFonts w:asciiTheme="minorHAnsi" w:hAnsiTheme="minorHAnsi" w:cs="Arial"/>
                <w:b w:val="0"/>
                <w:color w:val="auto"/>
                <w:shd w:val="clear" w:color="auto" w:fill="66C0BC"/>
                <w:lang w:val="de-CH"/>
              </w:rPr>
            </w:pPr>
            <w:r w:rsidRPr="00464234">
              <w:rPr>
                <w:rFonts w:asciiTheme="minorHAnsi" w:hAnsiTheme="minorHAnsi" w:cs="Arial"/>
                <w:color w:val="auto"/>
                <w:shd w:val="clear" w:color="auto" w:fill="66C0BC"/>
                <w:lang w:val="de-CH"/>
              </w:rPr>
              <w:t>Datum</w:t>
            </w:r>
          </w:p>
        </w:tc>
        <w:tc>
          <w:tcPr>
            <w:tcW w:w="8307" w:type="dxa"/>
            <w:tcBorders>
              <w:left w:val="none" w:sz="0" w:space="0" w:color="auto"/>
            </w:tcBorders>
            <w:shd w:val="clear" w:color="000000" w:fill="CCEAE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743962" w14:textId="77777777" w:rsidR="00AB7840" w:rsidRPr="00464234" w:rsidRDefault="00AB7840" w:rsidP="00C60BE4">
            <w:pPr>
              <w:pStyle w:val="Leadtext"/>
              <w:ind w:left="54" w:right="54"/>
              <w:suppressOverlap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auto"/>
                <w:shd w:val="clear" w:color="auto" w:fill="CCEAE9"/>
                <w:lang w:val="de-CH"/>
              </w:rPr>
            </w:pPr>
          </w:p>
        </w:tc>
      </w:tr>
      <w:tr w:rsidR="00AB7840" w:rsidRPr="00E90D0F" w14:paraId="73FA714F" w14:textId="77777777" w:rsidTr="00464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>
              <w:left w:val="none" w:sz="0" w:space="0" w:color="auto"/>
              <w:right w:val="none" w:sz="0" w:space="0" w:color="auto"/>
            </w:tcBorders>
            <w:shd w:val="clear" w:color="000000" w:fill="66C0BC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6FA6F0" w14:textId="11190B26" w:rsidR="00AB7840" w:rsidRPr="00464234" w:rsidRDefault="00AB7840" w:rsidP="003F652A">
            <w:pPr>
              <w:pStyle w:val="Leadtext"/>
              <w:ind w:left="54" w:right="54"/>
              <w:suppressOverlap/>
              <w:rPr>
                <w:rFonts w:asciiTheme="minorHAnsi" w:hAnsiTheme="minorHAnsi" w:cs="Arial"/>
                <w:b w:val="0"/>
                <w:color w:val="auto"/>
                <w:shd w:val="clear" w:color="auto" w:fill="66C0BC"/>
                <w:lang w:val="de-CH"/>
              </w:rPr>
            </w:pPr>
            <w:r w:rsidRPr="00464234">
              <w:rPr>
                <w:rFonts w:asciiTheme="minorHAnsi" w:hAnsiTheme="minorHAnsi" w:cs="Arial"/>
                <w:color w:val="auto"/>
                <w:shd w:val="clear" w:color="auto" w:fill="66C0BC"/>
                <w:lang w:val="de-CH"/>
              </w:rPr>
              <w:t>Verteiler</w:t>
            </w:r>
            <w:r w:rsidRPr="00464234">
              <w:rPr>
                <w:rFonts w:asciiTheme="minorHAnsi" w:hAnsiTheme="minorHAnsi" w:cs="Arial"/>
                <w:b w:val="0"/>
                <w:color w:val="auto"/>
                <w:shd w:val="clear" w:color="auto" w:fill="66C0BC"/>
                <w:lang w:val="de-CH"/>
              </w:rPr>
              <w:t xml:space="preserve"> </w:t>
            </w:r>
            <w:r w:rsidR="003F652A" w:rsidRPr="00464234">
              <w:rPr>
                <w:rFonts w:asciiTheme="minorHAnsi" w:hAnsiTheme="minorHAnsi" w:cs="Arial"/>
                <w:b w:val="0"/>
                <w:color w:val="auto"/>
                <w:shd w:val="clear" w:color="auto" w:fill="66C0BC"/>
                <w:lang w:val="de-CH"/>
              </w:rPr>
              <w:t>intern</w:t>
            </w:r>
          </w:p>
        </w:tc>
        <w:tc>
          <w:tcPr>
            <w:tcW w:w="8307" w:type="dxa"/>
            <w:tcBorders>
              <w:left w:val="none" w:sz="0" w:space="0" w:color="auto"/>
            </w:tcBorders>
            <w:shd w:val="clear" w:color="000000" w:fill="CCEAE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644D69" w14:textId="07C4C2EE" w:rsidR="00AB7840" w:rsidRPr="00464234" w:rsidRDefault="00AB7840" w:rsidP="00C60BE4">
            <w:pPr>
              <w:pStyle w:val="Leadtext"/>
              <w:ind w:left="54" w:right="54"/>
              <w:suppressOverl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auto"/>
                <w:shd w:val="clear" w:color="auto" w:fill="CCEAE9"/>
                <w:lang w:val="de-CH"/>
              </w:rPr>
            </w:pPr>
          </w:p>
        </w:tc>
      </w:tr>
      <w:tr w:rsidR="00AB7840" w:rsidRPr="00E90D0F" w14:paraId="697495F7" w14:textId="77777777" w:rsidTr="004642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>
              <w:left w:val="none" w:sz="0" w:space="0" w:color="auto"/>
              <w:bottom w:val="nil"/>
              <w:right w:val="none" w:sz="0" w:space="0" w:color="auto"/>
            </w:tcBorders>
            <w:shd w:val="clear" w:color="000000" w:fill="66C0BC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9D9DE6E" w14:textId="06759AFA" w:rsidR="00AB7840" w:rsidRPr="00464234" w:rsidRDefault="003F652A" w:rsidP="00C60BE4">
            <w:pPr>
              <w:pStyle w:val="Leadtext"/>
              <w:ind w:left="54" w:right="54"/>
              <w:suppressOverlap/>
              <w:rPr>
                <w:rFonts w:asciiTheme="minorHAnsi" w:hAnsiTheme="minorHAnsi" w:cs="Arial"/>
                <w:b w:val="0"/>
                <w:color w:val="auto"/>
                <w:shd w:val="clear" w:color="auto" w:fill="66C0BC"/>
                <w:lang w:val="de-CH"/>
              </w:rPr>
            </w:pPr>
            <w:r w:rsidRPr="00464234">
              <w:rPr>
                <w:rFonts w:asciiTheme="minorHAnsi" w:hAnsiTheme="minorHAnsi" w:cs="Arial"/>
                <w:color w:val="auto"/>
                <w:shd w:val="clear" w:color="auto" w:fill="66C0BC"/>
                <w:lang w:val="de-CH"/>
              </w:rPr>
              <w:t>Verteiler</w:t>
            </w:r>
            <w:r w:rsidRPr="00464234">
              <w:rPr>
                <w:rFonts w:asciiTheme="minorHAnsi" w:hAnsiTheme="minorHAnsi" w:cs="Arial"/>
                <w:b w:val="0"/>
                <w:color w:val="auto"/>
                <w:shd w:val="clear" w:color="auto" w:fill="66C0BC"/>
                <w:lang w:val="de-CH"/>
              </w:rPr>
              <w:t xml:space="preserve"> extern</w:t>
            </w:r>
          </w:p>
        </w:tc>
        <w:tc>
          <w:tcPr>
            <w:tcW w:w="8307" w:type="dxa"/>
            <w:tcBorders>
              <w:left w:val="none" w:sz="0" w:space="0" w:color="auto"/>
              <w:bottom w:val="nil"/>
            </w:tcBorders>
            <w:shd w:val="clear" w:color="000000" w:fill="CCEAE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37102E" w14:textId="603C9216" w:rsidR="00AB7840" w:rsidRPr="00464234" w:rsidRDefault="00AB7840" w:rsidP="00C60BE4">
            <w:pPr>
              <w:pStyle w:val="Leadtext"/>
              <w:ind w:left="54" w:right="54"/>
              <w:suppressOverlap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auto"/>
                <w:shd w:val="clear" w:color="auto" w:fill="CCEAE9"/>
                <w:lang w:val="de-CH"/>
              </w:rPr>
            </w:pPr>
          </w:p>
        </w:tc>
      </w:tr>
    </w:tbl>
    <w:p w14:paraId="38AA1C18" w14:textId="5976C0E5" w:rsidR="00C52242" w:rsidRDefault="00C52242" w:rsidP="00AB7840">
      <w:pPr>
        <w:pStyle w:val="PPStandardfett"/>
      </w:pPr>
    </w:p>
    <w:p w14:paraId="3BD2EDCE" w14:textId="4F2B6B89" w:rsidR="00C52242" w:rsidRDefault="00C52242">
      <w:pPr>
        <w:widowControl/>
        <w:spacing w:line="240" w:lineRule="auto"/>
      </w:pPr>
      <w:r>
        <w:br w:type="page"/>
      </w:r>
    </w:p>
    <w:tbl>
      <w:tblPr>
        <w:tblStyle w:val="PPTabelle11"/>
        <w:tblW w:w="10632" w:type="dxa"/>
        <w:tblCellSpacing w:w="28" w:type="dxa"/>
        <w:tblInd w:w="0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6221"/>
        <w:gridCol w:w="4411"/>
      </w:tblGrid>
      <w:tr w:rsidR="006444C7" w:rsidRPr="006444C7" w14:paraId="57281637" w14:textId="77777777" w:rsidTr="00644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968F"/>
          </w:tcPr>
          <w:p w14:paraId="61FC31C0" w14:textId="2853C9B6" w:rsidR="00FF3761" w:rsidRPr="006444C7" w:rsidRDefault="006444C7" w:rsidP="006444C7">
            <w:pPr>
              <w:pStyle w:val="Fliesstext"/>
              <w:ind w:leftChars="0" w:left="0" w:rightChars="50" w:right="90"/>
              <w:rPr>
                <w:rFonts w:asciiTheme="majorHAnsi" w:hAnsiTheme="majorHAnsi" w:cs="Arial"/>
                <w:b/>
                <w:color w:val="FFFFFF" w:themeColor="background1"/>
                <w:shd w:val="clear" w:color="auto" w:fill="00968F"/>
                <w:lang w:val="de-CH"/>
              </w:rPr>
            </w:pPr>
            <w:r w:rsidRPr="006444C7">
              <w:rPr>
                <w:rFonts w:asciiTheme="majorHAnsi" w:hAnsiTheme="majorHAnsi" w:cs="Arial"/>
                <w:b/>
                <w:color w:val="FFFFFF" w:themeColor="background1"/>
                <w:shd w:val="clear" w:color="auto" w:fill="00968F"/>
                <w:lang w:val="de-CH"/>
              </w:rPr>
              <w:lastRenderedPageBreak/>
              <w:t>Relevante Punkte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00968F"/>
          </w:tcPr>
          <w:p w14:paraId="230D7AAD" w14:textId="0C94053F" w:rsidR="00FF3761" w:rsidRPr="006444C7" w:rsidRDefault="006444C7" w:rsidP="00B87FAA">
            <w:pPr>
              <w:pStyle w:val="Fliesstext"/>
              <w:ind w:left="54" w:right="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/>
                <w:color w:val="FFFFFF" w:themeColor="background1"/>
                <w:shd w:val="clear" w:color="auto" w:fill="00968F"/>
                <w:lang w:val="de-CH" w:eastAsia="de-DE"/>
              </w:rPr>
            </w:pPr>
            <w:r w:rsidRPr="006444C7">
              <w:rPr>
                <w:rFonts w:asciiTheme="majorHAnsi" w:hAnsiTheme="majorHAnsi" w:cs="Arial"/>
                <w:b/>
                <w:color w:val="FFFFFF" w:themeColor="background1"/>
                <w:shd w:val="clear" w:color="auto" w:fill="00968F"/>
                <w:lang w:val="de-CH" w:eastAsia="de-DE"/>
              </w:rPr>
              <w:t>Individueller Ko</w:t>
            </w:r>
            <w:r w:rsidR="00B87FAA">
              <w:rPr>
                <w:rFonts w:asciiTheme="majorHAnsi" w:hAnsiTheme="majorHAnsi" w:cs="Arial"/>
                <w:b/>
                <w:color w:val="FFFFFF" w:themeColor="background1"/>
                <w:shd w:val="clear" w:color="auto" w:fill="00968F"/>
                <w:lang w:val="de-CH" w:eastAsia="de-DE"/>
              </w:rPr>
              <w:t>zeptinhalt</w:t>
            </w:r>
          </w:p>
        </w:tc>
      </w:tr>
      <w:tr w:rsidR="006444C7" w14:paraId="0978E05A" w14:textId="77777777" w:rsidTr="0034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66C0BC"/>
            <w:vAlign w:val="center"/>
          </w:tcPr>
          <w:p w14:paraId="02C638AC" w14:textId="258E956F" w:rsidR="006444C7" w:rsidRPr="00A6307C" w:rsidRDefault="006444C7" w:rsidP="006444C7">
            <w:pPr>
              <w:pStyle w:val="Fliesstext"/>
              <w:ind w:leftChars="0" w:left="0" w:rightChars="50" w:right="90"/>
              <w:rPr>
                <w:lang w:val="de-CH"/>
              </w:rPr>
            </w:pPr>
            <w:r w:rsidRPr="006444C7">
              <w:rPr>
                <w:rFonts w:asciiTheme="majorHAnsi" w:hAnsiTheme="majorHAnsi" w:cs="Arial"/>
                <w:b/>
                <w:bCs/>
                <w:color w:val="auto"/>
                <w:sz w:val="24"/>
                <w:szCs w:val="24"/>
                <w:shd w:val="clear" w:color="auto" w:fill="66C0BC"/>
                <w:lang w:val="de-CH" w:eastAsia="de-DE"/>
              </w:rPr>
              <w:t>A Auftrag</w:t>
            </w:r>
          </w:p>
        </w:tc>
      </w:tr>
      <w:tr w:rsidR="006444C7" w14:paraId="7BB862EC" w14:textId="77777777" w:rsidTr="00343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9D5D2"/>
            <w:vAlign w:val="center"/>
          </w:tcPr>
          <w:p w14:paraId="14682DF9" w14:textId="0485093B" w:rsidR="006444C7" w:rsidRPr="006444C7" w:rsidRDefault="006444C7" w:rsidP="006444C7">
            <w:pPr>
              <w:pStyle w:val="Fliesstext"/>
              <w:ind w:leftChars="0" w:left="0" w:rightChars="50" w:right="90"/>
              <w:rPr>
                <w:rFonts w:asciiTheme="majorHAnsi" w:hAnsiTheme="majorHAnsi" w:cs="Arial"/>
                <w:lang w:val="de-CH"/>
              </w:rPr>
            </w:pPr>
            <w:r>
              <w:rPr>
                <w:rFonts w:asciiTheme="majorHAnsi" w:hAnsiTheme="majorHAnsi" w:cs="Arial"/>
                <w:b/>
                <w:bCs/>
                <w:shd w:val="clear" w:color="auto" w:fill="99D5D2"/>
                <w:lang w:val="de-CH" w:eastAsia="de-DE"/>
              </w:rPr>
              <w:t>1. Ausgangspunkt</w:t>
            </w:r>
          </w:p>
        </w:tc>
      </w:tr>
      <w:tr w:rsidR="006444C7" w14:paraId="76A60124" w14:textId="77777777" w:rsidTr="0064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1F922ECD" w14:textId="0B7846C9" w:rsidR="006444C7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rFonts w:asciiTheme="majorHAnsi" w:hAnsiTheme="majorHAnsi" w:cs="Arial"/>
                <w:lang w:val="de-CH"/>
              </w:rPr>
            </w:pPr>
            <w:r w:rsidRPr="00A6307C">
              <w:rPr>
                <w:lang w:val="de-CH"/>
              </w:rPr>
              <w:t>Neuen Content entwickeln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461A3668" w14:textId="77777777" w:rsidR="006444C7" w:rsidRDefault="006444C7" w:rsidP="006444C7">
            <w:pPr>
              <w:pStyle w:val="Fliesstext"/>
              <w:ind w:left="54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</w:p>
        </w:tc>
      </w:tr>
      <w:tr w:rsidR="006444C7" w14:paraId="3E72B3CB" w14:textId="77777777" w:rsidTr="00644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36C56B3B" w14:textId="00C43F40" w:rsidR="006444C7" w:rsidRDefault="006444C7" w:rsidP="00B87FAA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rFonts w:asciiTheme="majorHAnsi" w:hAnsiTheme="majorHAnsi" w:cs="Arial"/>
                <w:lang w:val="de-CH"/>
              </w:rPr>
            </w:pPr>
            <w:r w:rsidRPr="00A6307C">
              <w:rPr>
                <w:lang w:val="de-CH"/>
              </w:rPr>
              <w:t>Bestehenden Content prüfen/überarbeiten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045D395E" w14:textId="77777777" w:rsidR="006444C7" w:rsidRDefault="006444C7" w:rsidP="006444C7">
            <w:pPr>
              <w:pStyle w:val="Fliesstext"/>
              <w:ind w:left="54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z.B. </w:t>
            </w:r>
          </w:p>
          <w:p w14:paraId="076E7197" w14:textId="78ED0E91" w:rsidR="006444C7" w:rsidRDefault="00343A92" w:rsidP="00343A92">
            <w:pPr>
              <w:pStyle w:val="Fliesstext"/>
              <w:ind w:leftChars="0" w:left="0" w:rightChars="0" w:right="1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  <w:r w:rsidR="006444C7">
              <w:rPr>
                <w:lang w:val="de-CH"/>
              </w:rPr>
              <w:t>v</w:t>
            </w:r>
            <w:r w:rsidR="006444C7" w:rsidRPr="00552AE3">
              <w:rPr>
                <w:lang w:val="de-CH"/>
              </w:rPr>
              <w:t>eraltete Inhalte (Quellen, Studien, Links) aktualisieren oder entfernen</w:t>
            </w:r>
          </w:p>
          <w:p w14:paraId="4EAF8449" w14:textId="30063ECB" w:rsidR="006444C7" w:rsidRDefault="00343A92" w:rsidP="00343A92">
            <w:pPr>
              <w:pStyle w:val="Fliesstext"/>
              <w:ind w:leftChars="0" w:left="0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lang w:val="de-CH"/>
              </w:rPr>
              <w:t>-</w:t>
            </w:r>
            <w:r w:rsidR="006444C7" w:rsidRPr="00A6307C">
              <w:rPr>
                <w:lang w:val="de-CH"/>
              </w:rPr>
              <w:t>zusätzliche Inhalte wie Grafiken und Bilder oder Videos entwickeln</w:t>
            </w:r>
          </w:p>
        </w:tc>
      </w:tr>
      <w:tr w:rsidR="006444C7" w14:paraId="3DEDB840" w14:textId="77777777" w:rsidTr="0064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0AAF3906" w14:textId="7809672C" w:rsidR="006444C7" w:rsidRDefault="006444C7" w:rsidP="0075261B">
            <w:pPr>
              <w:pStyle w:val="Fliesstext"/>
              <w:ind w:leftChars="0" w:left="450" w:rightChars="50" w:right="90"/>
              <w:rPr>
                <w:rFonts w:asciiTheme="majorHAnsi" w:hAnsiTheme="majorHAnsi" w:cs="Arial"/>
                <w:lang w:val="de-CH"/>
              </w:rPr>
            </w:pP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7F2B5F23" w14:textId="2588469B" w:rsidR="006444C7" w:rsidRDefault="006444C7" w:rsidP="006444C7">
            <w:pPr>
              <w:pStyle w:val="Fliesstext"/>
              <w:ind w:left="54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</w:p>
        </w:tc>
      </w:tr>
      <w:tr w:rsidR="006444C7" w:rsidRPr="004E199F" w14:paraId="7E1AB655" w14:textId="77777777" w:rsidTr="001E4F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7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9D5D2"/>
            <w:vAlign w:val="center"/>
          </w:tcPr>
          <w:p w14:paraId="2FC39AE9" w14:textId="019A0CEC" w:rsidR="006444C7" w:rsidRPr="004E199F" w:rsidRDefault="006444C7" w:rsidP="006444C7">
            <w:pPr>
              <w:pStyle w:val="Fliesstext"/>
              <w:ind w:left="54" w:right="54"/>
              <w:rPr>
                <w:rFonts w:asciiTheme="majorHAnsi" w:hAnsiTheme="majorHAnsi" w:cs="Arial"/>
                <w:b/>
                <w:bCs/>
                <w:shd w:val="clear" w:color="auto" w:fill="99D5D2"/>
                <w:lang w:val="de-CH" w:eastAsia="de-DE"/>
              </w:rPr>
            </w:pPr>
            <w:r>
              <w:rPr>
                <w:rFonts w:asciiTheme="majorHAnsi" w:hAnsiTheme="majorHAnsi" w:cs="Arial"/>
                <w:b/>
                <w:bCs/>
                <w:shd w:val="clear" w:color="auto" w:fill="99D5D2"/>
                <w:lang w:val="de-CH" w:eastAsia="de-DE"/>
              </w:rPr>
              <w:t>2. Inhalt/Thema</w:t>
            </w:r>
          </w:p>
        </w:tc>
      </w:tr>
      <w:tr w:rsidR="006444C7" w14:paraId="44989EA8" w14:textId="77777777" w:rsidTr="0064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2A363A85" w14:textId="1D8BA9B9" w:rsidR="006444C7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lang w:val="de-CH"/>
              </w:rPr>
            </w:pPr>
            <w:r w:rsidRPr="00A6307C">
              <w:rPr>
                <w:lang w:val="de-CH"/>
              </w:rPr>
              <w:t>Kurzbeschreibung (Worum geht es?)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7D6FC9AB" w14:textId="77777777" w:rsidR="006444C7" w:rsidRDefault="006444C7" w:rsidP="006444C7">
            <w:pPr>
              <w:pStyle w:val="Fliesstext"/>
              <w:ind w:left="54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</w:p>
        </w:tc>
      </w:tr>
      <w:tr w:rsidR="006444C7" w14:paraId="4CBF3FF5" w14:textId="77777777" w:rsidTr="00644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2E0B5E7C" w14:textId="731B799C" w:rsidR="006444C7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lang w:val="de-CH"/>
              </w:rPr>
            </w:pPr>
            <w:r w:rsidRPr="00A6307C">
              <w:rPr>
                <w:lang w:val="de-CH"/>
              </w:rPr>
              <w:t>Einordnung des Themas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0CC990B6" w14:textId="77777777" w:rsidR="006444C7" w:rsidRPr="00A6307C" w:rsidRDefault="006444C7" w:rsidP="006444C7">
            <w:pPr>
              <w:pStyle w:val="Fliesstext"/>
              <w:ind w:leftChars="0" w:left="0" w:rightChars="50" w:right="9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 w:rsidRPr="00A6307C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Unternehmensstrategie, Content Strategie</w:t>
            </w:r>
          </w:p>
          <w:p w14:paraId="05349185" w14:textId="3074F6C1" w:rsidR="006444C7" w:rsidRDefault="006444C7" w:rsidP="006444C7">
            <w:pPr>
              <w:pStyle w:val="Fliesstext"/>
              <w:ind w:leftChars="0" w:left="0" w:rightChars="50" w:right="9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Redaktionsplan, u</w:t>
            </w:r>
            <w:r w:rsidRPr="00A6307C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sw.</w:t>
            </w:r>
          </w:p>
        </w:tc>
      </w:tr>
      <w:tr w:rsidR="006444C7" w14:paraId="33C3556B" w14:textId="77777777" w:rsidTr="0064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60056D06" w14:textId="0F4726EE" w:rsidR="006444C7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lang w:val="de-CH"/>
              </w:rPr>
            </w:pPr>
            <w:r w:rsidRPr="00A6307C">
              <w:rPr>
                <w:lang w:val="de-CH"/>
              </w:rPr>
              <w:t>Passende Produkte und Dienstleistungen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4B3462E9" w14:textId="29F01EBE" w:rsidR="006444C7" w:rsidRDefault="006444C7" w:rsidP="00B87FAA">
            <w:pPr>
              <w:pStyle w:val="Fliesstext"/>
              <w:ind w:leftChars="0" w:left="0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 w:rsidRPr="00A6307C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Kurzbeschreibung inkl. Links zu Websites</w:t>
            </w:r>
          </w:p>
        </w:tc>
      </w:tr>
      <w:tr w:rsidR="006444C7" w14:paraId="6339C2E4" w14:textId="77777777" w:rsidTr="00644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2A898CCF" w14:textId="77777777" w:rsidR="006444C7" w:rsidRDefault="006444C7" w:rsidP="0075261B">
            <w:pPr>
              <w:pStyle w:val="Fliesstext"/>
              <w:ind w:leftChars="0" w:left="450" w:rightChars="50" w:right="90"/>
              <w:rPr>
                <w:rFonts w:asciiTheme="majorHAnsi" w:hAnsiTheme="majorHAnsi" w:cs="Arial"/>
                <w:lang w:val="de-CH"/>
              </w:rPr>
            </w:pP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79EBB989" w14:textId="77777777" w:rsidR="006444C7" w:rsidRDefault="006444C7" w:rsidP="006444C7">
            <w:pPr>
              <w:pStyle w:val="Fliesstext"/>
              <w:ind w:left="54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</w:p>
        </w:tc>
      </w:tr>
      <w:tr w:rsidR="006444C7" w:rsidRPr="004E199F" w14:paraId="66531CCC" w14:textId="77777777" w:rsidTr="001E4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9D5D2"/>
            <w:vAlign w:val="center"/>
          </w:tcPr>
          <w:p w14:paraId="34DB90E9" w14:textId="7DFF6B28" w:rsidR="006444C7" w:rsidRPr="004E199F" w:rsidRDefault="006444C7" w:rsidP="006444C7">
            <w:pPr>
              <w:pStyle w:val="Fliesstext"/>
              <w:ind w:left="54" w:right="54"/>
              <w:rPr>
                <w:rFonts w:asciiTheme="majorHAnsi" w:hAnsiTheme="majorHAnsi" w:cs="Arial"/>
                <w:b/>
                <w:bCs/>
                <w:shd w:val="clear" w:color="auto" w:fill="99D5D2"/>
                <w:lang w:val="de-CH" w:eastAsia="de-DE"/>
              </w:rPr>
            </w:pPr>
            <w:r>
              <w:rPr>
                <w:rFonts w:asciiTheme="majorHAnsi" w:hAnsiTheme="majorHAnsi" w:cs="Arial"/>
                <w:b/>
                <w:bCs/>
                <w:shd w:val="clear" w:color="auto" w:fill="99D5D2"/>
                <w:lang w:val="de-CH" w:eastAsia="de-DE"/>
              </w:rPr>
              <w:t>3. Sprachstil und Style-Guide</w:t>
            </w:r>
          </w:p>
        </w:tc>
      </w:tr>
      <w:tr w:rsidR="006444C7" w14:paraId="5E184887" w14:textId="77777777" w:rsidTr="001E4F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1D84BC5E" w14:textId="78A12C8F" w:rsidR="006444C7" w:rsidRPr="001B3FC0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rFonts w:asciiTheme="majorHAnsi" w:hAnsiTheme="majorHAnsi" w:cs="Arial"/>
                <w:lang w:val="de-CH"/>
              </w:rPr>
            </w:pPr>
            <w:r w:rsidRPr="00A6307C">
              <w:rPr>
                <w:lang w:val="de-CH"/>
              </w:rPr>
              <w:t>Corporate Wording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083B181A" w14:textId="77777777" w:rsidR="006444C7" w:rsidRDefault="006444C7" w:rsidP="006444C7">
            <w:pPr>
              <w:pStyle w:val="Fliesstext"/>
              <w:ind w:left="54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</w:p>
        </w:tc>
      </w:tr>
      <w:tr w:rsidR="006444C7" w14:paraId="3B1F5B4F" w14:textId="77777777" w:rsidTr="0064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059A35E4" w14:textId="34F2B3A3" w:rsidR="006444C7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rFonts w:asciiTheme="majorHAnsi" w:hAnsiTheme="majorHAnsi" w:cs="Arial"/>
                <w:lang w:val="de-CH"/>
              </w:rPr>
            </w:pPr>
            <w:r w:rsidRPr="00A6307C">
              <w:rPr>
                <w:rFonts w:asciiTheme="majorHAnsi" w:hAnsiTheme="majorHAnsi" w:cs="Arial"/>
                <w:lang w:val="de-CH"/>
              </w:rPr>
              <w:t>Tonalität (Wie soll der Content wirken?)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4AAC87CB" w14:textId="524189BB" w:rsidR="006444C7" w:rsidRPr="00A6307C" w:rsidRDefault="006444C7" w:rsidP="006444C7">
            <w:pPr>
              <w:pStyle w:val="Fliesstext"/>
              <w:ind w:leftChars="0" w:left="0" w:rightChars="50" w:righ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A6307C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werberisch oder informativ</w:t>
            </w:r>
          </w:p>
          <w:p w14:paraId="57E2615E" w14:textId="591569B4" w:rsidR="006444C7" w:rsidRPr="00A6307C" w:rsidRDefault="006444C7" w:rsidP="006444C7">
            <w:pPr>
              <w:pStyle w:val="Fliesstext"/>
              <w:ind w:leftChars="0" w:left="0" w:rightChars="50" w:righ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="004525E0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faktenbasiert und/</w:t>
            </w:r>
            <w:r w:rsidRPr="00A6307C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oder narrativ (Storytelling)</w:t>
            </w:r>
          </w:p>
          <w:p w14:paraId="081224ED" w14:textId="5DA9921B" w:rsidR="006444C7" w:rsidRDefault="006444C7" w:rsidP="006444C7">
            <w:pPr>
              <w:pStyle w:val="Fliesstext"/>
              <w:ind w:leftChars="0" w:left="0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A6307C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anregend oder distanziert usw.</w:t>
            </w:r>
          </w:p>
        </w:tc>
      </w:tr>
      <w:tr w:rsidR="00D35747" w14:paraId="07858648" w14:textId="77777777" w:rsidTr="00D357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7DC0424E" w14:textId="22FEEF89" w:rsidR="00D35747" w:rsidRPr="00A6307C" w:rsidRDefault="00D3574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rFonts w:asciiTheme="majorHAnsi" w:hAnsiTheme="majorHAnsi" w:cs="Arial"/>
                <w:lang w:val="de-CH"/>
              </w:rPr>
            </w:pPr>
            <w:r w:rsidRPr="00D35747">
              <w:rPr>
                <w:rFonts w:asciiTheme="majorHAnsi" w:hAnsiTheme="majorHAnsi" w:cs="Arial"/>
                <w:lang w:val="de-CH"/>
              </w:rPr>
              <w:t>Sprache der Zielgruppe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546F83B3" w14:textId="443DC3CD" w:rsidR="00D35747" w:rsidRPr="00D35747" w:rsidRDefault="00D35747" w:rsidP="00D35747">
            <w:pPr>
              <w:pStyle w:val="Fliesstext"/>
              <w:ind w:leftChars="0" w:left="0" w:rightChars="50" w:right="9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D35747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emotional</w:t>
            </w:r>
          </w:p>
          <w:p w14:paraId="551C3DCC" w14:textId="07FB211C" w:rsidR="00D35747" w:rsidRPr="00D35747" w:rsidRDefault="00D35747" w:rsidP="00D35747">
            <w:pPr>
              <w:pStyle w:val="Fliesstext"/>
              <w:ind w:leftChars="0" w:left="0" w:rightChars="50" w:right="9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D35747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rational/sachlich</w:t>
            </w:r>
          </w:p>
          <w:p w14:paraId="377B97CC" w14:textId="689560EA" w:rsidR="00D35747" w:rsidRPr="00D35747" w:rsidRDefault="00D35747" w:rsidP="00D35747">
            <w:pPr>
              <w:pStyle w:val="Fliesstext"/>
              <w:ind w:leftChars="0" w:left="0" w:rightChars="50" w:right="9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D35747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konservativ</w:t>
            </w:r>
          </w:p>
          <w:p w14:paraId="53BCA7FD" w14:textId="637C63C8" w:rsidR="00D35747" w:rsidRDefault="00D35747" w:rsidP="00D35747">
            <w:pPr>
              <w:pStyle w:val="Fliesstext"/>
              <w:ind w:leftChars="0" w:left="0" w:rightChars="50" w:right="9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D35747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kreativ/intuitiv/jugendlich</w:t>
            </w:r>
          </w:p>
        </w:tc>
      </w:tr>
      <w:tr w:rsidR="006444C7" w14:paraId="5397580D" w14:textId="77777777" w:rsidTr="0064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3CFEBCEB" w14:textId="4554D493" w:rsidR="006444C7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rFonts w:asciiTheme="majorHAnsi" w:hAnsiTheme="majorHAnsi" w:cs="Arial"/>
                <w:lang w:val="de-CH"/>
              </w:rPr>
            </w:pPr>
            <w:r w:rsidRPr="00A6307C">
              <w:rPr>
                <w:rFonts w:asciiTheme="majorHAnsi" w:hAnsiTheme="majorHAnsi" w:cs="Arial"/>
                <w:lang w:val="de-CH"/>
              </w:rPr>
              <w:t>Ansprache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4FFF5DDE" w14:textId="242C4B47" w:rsidR="006444C7" w:rsidRPr="00A6307C" w:rsidRDefault="006444C7" w:rsidP="006444C7">
            <w:pPr>
              <w:pStyle w:val="Fliesstext"/>
              <w:ind w:leftChars="0" w:left="0" w:rightChars="50" w:righ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A6307C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direkte Ansprache (Wir/Sie)</w:t>
            </w:r>
          </w:p>
          <w:p w14:paraId="13A24756" w14:textId="3167E463" w:rsidR="006444C7" w:rsidRDefault="006444C7" w:rsidP="006444C7">
            <w:pPr>
              <w:pStyle w:val="Fliesstext"/>
              <w:ind w:leftChars="0" w:left="0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A6307C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dritte Person</w:t>
            </w:r>
          </w:p>
        </w:tc>
      </w:tr>
      <w:tr w:rsidR="006444C7" w14:paraId="28712EDD" w14:textId="77777777" w:rsidTr="00644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57528F05" w14:textId="6F263C11" w:rsidR="006444C7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rFonts w:asciiTheme="majorHAnsi" w:hAnsiTheme="majorHAnsi" w:cs="Arial"/>
                <w:lang w:val="de-CH"/>
              </w:rPr>
            </w:pPr>
            <w:r w:rsidRPr="009D2A64">
              <w:rPr>
                <w:rFonts w:asciiTheme="majorHAnsi" w:hAnsiTheme="majorHAnsi" w:cs="Arial"/>
                <w:lang w:val="de-CH"/>
              </w:rPr>
              <w:t>Style Guide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15458E4F" w14:textId="77777777" w:rsidR="006444C7" w:rsidRDefault="006444C7" w:rsidP="006444C7">
            <w:pPr>
              <w:pStyle w:val="Fliesstext"/>
              <w:ind w:left="54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</w:p>
        </w:tc>
      </w:tr>
      <w:tr w:rsidR="006444C7" w14:paraId="7D00197F" w14:textId="77777777" w:rsidTr="001E4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64A34DE4" w14:textId="0C1335A0" w:rsidR="006444C7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rFonts w:asciiTheme="majorHAnsi" w:hAnsiTheme="majorHAnsi" w:cs="Arial"/>
                <w:lang w:val="de-CH"/>
              </w:rPr>
            </w:pPr>
            <w:r w:rsidRPr="009D2A64">
              <w:rPr>
                <w:rFonts w:asciiTheme="majorHAnsi" w:hAnsiTheme="majorHAnsi" w:cs="Arial"/>
                <w:lang w:val="de-CH"/>
              </w:rPr>
              <w:t>Beispiele (Gibt es bereits guten Content, der als Stil-Vorlage dienen kann?)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67EFFE6A" w14:textId="77777777" w:rsidR="006444C7" w:rsidRDefault="006444C7" w:rsidP="006444C7">
            <w:pPr>
              <w:pStyle w:val="Fliesstext"/>
              <w:ind w:left="54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</w:p>
        </w:tc>
      </w:tr>
      <w:tr w:rsidR="006444C7" w14:paraId="09448B66" w14:textId="77777777" w:rsidTr="00644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1BF6D8EF" w14:textId="351C6985" w:rsidR="006444C7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rFonts w:asciiTheme="majorHAnsi" w:hAnsiTheme="majorHAnsi" w:cs="Arial"/>
                <w:lang w:val="de-CH"/>
              </w:rPr>
            </w:pPr>
            <w:r w:rsidRPr="009D2A64">
              <w:rPr>
                <w:rFonts w:asciiTheme="majorHAnsi" w:hAnsiTheme="majorHAnsi" w:cs="Arial"/>
                <w:lang w:val="de-CH"/>
              </w:rPr>
              <w:t>Fachterminologie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67ECFA20" w14:textId="77777777" w:rsidR="006444C7" w:rsidRDefault="006444C7" w:rsidP="006444C7">
            <w:pPr>
              <w:pStyle w:val="Fliesstext"/>
              <w:ind w:left="54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</w:p>
        </w:tc>
      </w:tr>
      <w:tr w:rsidR="006444C7" w14:paraId="7A38DEDB" w14:textId="77777777" w:rsidTr="0064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25A47F81" w14:textId="77777777" w:rsidR="006444C7" w:rsidRDefault="006444C7" w:rsidP="0075261B">
            <w:pPr>
              <w:pStyle w:val="Fliesstext"/>
              <w:ind w:leftChars="0" w:left="450" w:rightChars="50" w:right="90"/>
              <w:rPr>
                <w:rFonts w:asciiTheme="majorHAnsi" w:hAnsiTheme="majorHAnsi" w:cs="Arial"/>
                <w:lang w:val="de-CH"/>
              </w:rPr>
            </w:pP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32BC3B3A" w14:textId="77777777" w:rsidR="006444C7" w:rsidRDefault="006444C7" w:rsidP="006444C7">
            <w:pPr>
              <w:pStyle w:val="Fliesstext"/>
              <w:ind w:left="54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</w:p>
        </w:tc>
      </w:tr>
      <w:tr w:rsidR="006444C7" w:rsidRPr="004E199F" w14:paraId="4F727B0E" w14:textId="77777777" w:rsidTr="001E4F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7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9D5D2"/>
            <w:vAlign w:val="center"/>
          </w:tcPr>
          <w:p w14:paraId="3E8D57EA" w14:textId="413C1785" w:rsidR="006444C7" w:rsidRPr="004E199F" w:rsidRDefault="006444C7" w:rsidP="006444C7">
            <w:pPr>
              <w:pStyle w:val="Fliesstext"/>
              <w:ind w:left="54" w:right="54"/>
              <w:rPr>
                <w:rFonts w:asciiTheme="majorHAnsi" w:hAnsiTheme="majorHAnsi" w:cs="Arial"/>
                <w:b/>
                <w:bCs/>
                <w:shd w:val="clear" w:color="auto" w:fill="99D5D2"/>
                <w:lang w:val="de-CH" w:eastAsia="de-DE"/>
              </w:rPr>
            </w:pPr>
            <w:r>
              <w:rPr>
                <w:rFonts w:asciiTheme="majorHAnsi" w:hAnsiTheme="majorHAnsi" w:cs="Arial"/>
                <w:b/>
                <w:bCs/>
                <w:shd w:val="clear" w:color="auto" w:fill="99D5D2"/>
                <w:lang w:val="de-CH" w:eastAsia="de-DE"/>
              </w:rPr>
              <w:t>4. Botschaft</w:t>
            </w:r>
          </w:p>
        </w:tc>
      </w:tr>
      <w:tr w:rsidR="006444C7" w14:paraId="7EE943B6" w14:textId="77777777" w:rsidTr="001E4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75E7BA20" w14:textId="670A5299" w:rsidR="006444C7" w:rsidRPr="001B3FC0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rFonts w:asciiTheme="majorHAnsi" w:hAnsiTheme="majorHAnsi" w:cs="Arial"/>
                <w:lang w:val="de-CH"/>
              </w:rPr>
            </w:pPr>
            <w:r w:rsidRPr="009D2A64">
              <w:rPr>
                <w:lang w:val="de-CH"/>
              </w:rPr>
              <w:t>Kernbotschaft (Was soll die Zielperson nach der Rezeption wissen?)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55DC48FF" w14:textId="77777777" w:rsidR="006444C7" w:rsidRDefault="006444C7" w:rsidP="006444C7">
            <w:pPr>
              <w:pStyle w:val="Fliesstext"/>
              <w:ind w:left="54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</w:p>
        </w:tc>
      </w:tr>
      <w:tr w:rsidR="006444C7" w14:paraId="381FA466" w14:textId="77777777" w:rsidTr="001E4F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55D79E98" w14:textId="192A70F8" w:rsidR="006444C7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rFonts w:asciiTheme="majorHAnsi" w:hAnsiTheme="majorHAnsi" w:cs="Arial"/>
                <w:lang w:val="de-CH"/>
              </w:rPr>
            </w:pPr>
            <w:r>
              <w:rPr>
                <w:rFonts w:asciiTheme="majorHAnsi" w:hAnsiTheme="majorHAnsi" w:cs="Arial"/>
                <w:lang w:val="de-CH"/>
              </w:rPr>
              <w:t>Nebenbotschaften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4BEC0243" w14:textId="77777777" w:rsidR="006444C7" w:rsidRDefault="006444C7" w:rsidP="006444C7">
            <w:pPr>
              <w:pStyle w:val="Fliesstext"/>
              <w:ind w:left="54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</w:p>
        </w:tc>
      </w:tr>
      <w:tr w:rsidR="006444C7" w14:paraId="16DCBCFC" w14:textId="77777777" w:rsidTr="0064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4557AF00" w14:textId="77777777" w:rsidR="006444C7" w:rsidRDefault="006444C7" w:rsidP="006F141D">
            <w:pPr>
              <w:pStyle w:val="Fliesstext"/>
              <w:ind w:leftChars="0" w:left="450" w:rightChars="50" w:right="90"/>
              <w:rPr>
                <w:rFonts w:asciiTheme="majorHAnsi" w:hAnsiTheme="majorHAnsi" w:cs="Arial"/>
                <w:lang w:val="de-CH"/>
              </w:rPr>
            </w:pP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4FE171EF" w14:textId="77777777" w:rsidR="006444C7" w:rsidRDefault="006444C7" w:rsidP="006444C7">
            <w:pPr>
              <w:pStyle w:val="Fliesstext"/>
              <w:ind w:left="54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</w:p>
        </w:tc>
      </w:tr>
    </w:tbl>
    <w:p w14:paraId="60B155EA" w14:textId="77777777" w:rsidR="00794D3F" w:rsidRDefault="00794D3F">
      <w:r>
        <w:br w:type="page"/>
      </w:r>
    </w:p>
    <w:tbl>
      <w:tblPr>
        <w:tblStyle w:val="PPTabelle11"/>
        <w:tblW w:w="10632" w:type="dxa"/>
        <w:tblCellSpacing w:w="28" w:type="dxa"/>
        <w:tblInd w:w="0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6221"/>
        <w:gridCol w:w="4411"/>
      </w:tblGrid>
      <w:tr w:rsidR="006444C7" w:rsidRPr="004E199F" w14:paraId="324932D7" w14:textId="77777777" w:rsidTr="001E4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9D5D2"/>
            <w:vAlign w:val="center"/>
          </w:tcPr>
          <w:p w14:paraId="6FABF0FE" w14:textId="0DAA7E06" w:rsidR="006444C7" w:rsidRPr="006511C8" w:rsidRDefault="006444C7" w:rsidP="006444C7">
            <w:pPr>
              <w:pStyle w:val="Fliesstext"/>
              <w:ind w:left="54" w:right="54"/>
              <w:rPr>
                <w:rFonts w:asciiTheme="majorHAnsi" w:hAnsiTheme="majorHAnsi" w:cs="Arial"/>
                <w:b/>
                <w:bCs/>
                <w:color w:val="auto"/>
                <w:shd w:val="clear" w:color="auto" w:fill="99D5D2"/>
                <w:lang w:val="de-CH" w:eastAsia="de-DE"/>
              </w:rPr>
            </w:pPr>
            <w:r w:rsidRPr="006511C8">
              <w:rPr>
                <w:rFonts w:asciiTheme="majorHAnsi" w:hAnsiTheme="majorHAnsi" w:cs="Arial"/>
                <w:b/>
                <w:bCs/>
                <w:color w:val="auto"/>
                <w:shd w:val="clear" w:color="auto" w:fill="99D5D2"/>
                <w:lang w:val="de-CH" w:eastAsia="de-DE"/>
              </w:rPr>
              <w:t>5. Inhalt/Aufbau</w:t>
            </w:r>
          </w:p>
        </w:tc>
      </w:tr>
      <w:tr w:rsidR="006444C7" w14:paraId="7E8E32F7" w14:textId="77777777" w:rsidTr="001E4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3D30319B" w14:textId="7207F05A" w:rsidR="006444C7" w:rsidRPr="001B3FC0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rFonts w:asciiTheme="majorHAnsi" w:hAnsiTheme="majorHAnsi" w:cs="Arial"/>
                <w:lang w:val="de-CH"/>
              </w:rPr>
            </w:pPr>
            <w:r w:rsidRPr="009D2A64">
              <w:rPr>
                <w:lang w:val="de-CH"/>
              </w:rPr>
              <w:t>Vertiefte Informationen zum Thema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23B75EBC" w14:textId="6D91625A" w:rsidR="006444C7" w:rsidRPr="009D2A64" w:rsidRDefault="006C0A2F" w:rsidP="006444C7">
            <w:pPr>
              <w:pStyle w:val="Fliesstext"/>
              <w:ind w:left="54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="006444C7" w:rsidRPr="009D2A64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Nutzen/USP (bei Produkten)</w:t>
            </w:r>
          </w:p>
          <w:p w14:paraId="4CBA1F2C" w14:textId="77DC3AE5" w:rsidR="006444C7" w:rsidRPr="009D2A64" w:rsidRDefault="006444C7" w:rsidP="006444C7">
            <w:pPr>
              <w:pStyle w:val="Fliesstext"/>
              <w:ind w:left="54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9D2A64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Relevante Aspekte und Erkenntnisse</w:t>
            </w:r>
          </w:p>
          <w:p w14:paraId="1B4AC2C3" w14:textId="1715CE0E" w:rsidR="006444C7" w:rsidRPr="009D2A64" w:rsidRDefault="006444C7" w:rsidP="006444C7">
            <w:pPr>
              <w:pStyle w:val="Fliesstext"/>
              <w:ind w:left="54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9D2A64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Beweise (Studien, Expertenaussagen usw.)</w:t>
            </w:r>
          </w:p>
          <w:p w14:paraId="7CEBD66E" w14:textId="763D15DF" w:rsidR="006444C7" w:rsidRDefault="006444C7" w:rsidP="006444C7">
            <w:pPr>
              <w:pStyle w:val="Fliesstext"/>
              <w:ind w:left="54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9D2A64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Marktkenntnisse (Trends, Treiber, Insights) usw.</w:t>
            </w:r>
          </w:p>
        </w:tc>
      </w:tr>
      <w:tr w:rsidR="006444C7" w14:paraId="06AE64B8" w14:textId="77777777" w:rsidTr="001E4F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30463B6C" w14:textId="3A0349E1" w:rsidR="006444C7" w:rsidRPr="001B3FC0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rFonts w:asciiTheme="majorHAnsi" w:hAnsiTheme="majorHAnsi" w:cs="Arial"/>
                <w:lang w:val="de-CH"/>
              </w:rPr>
            </w:pPr>
            <w:r>
              <w:rPr>
                <w:lang w:val="de-CH"/>
              </w:rPr>
              <w:t>Quellen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5B53CED0" w14:textId="535DBB9E" w:rsidR="006444C7" w:rsidRPr="009D2A64" w:rsidRDefault="006444C7" w:rsidP="006444C7">
            <w:pPr>
              <w:pStyle w:val="Fliesstext"/>
              <w:ind w:left="54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9D2A64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Quelltexte</w:t>
            </w:r>
          </w:p>
          <w:p w14:paraId="3931DE40" w14:textId="45162357" w:rsidR="006444C7" w:rsidRPr="009D2A64" w:rsidRDefault="006444C7" w:rsidP="006444C7">
            <w:pPr>
              <w:pStyle w:val="Fliesstext"/>
              <w:ind w:left="54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9D2A64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Ansprechpersonen</w:t>
            </w:r>
          </w:p>
          <w:p w14:paraId="1162644C" w14:textId="7CB0DC96" w:rsidR="006444C7" w:rsidRDefault="006444C7" w:rsidP="006444C7">
            <w:pPr>
              <w:pStyle w:val="Fliesstext"/>
              <w:ind w:left="54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9D2A64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Zitatgeber usw.</w:t>
            </w:r>
          </w:p>
        </w:tc>
      </w:tr>
      <w:tr w:rsidR="006444C7" w14:paraId="6E09E1CB" w14:textId="77777777" w:rsidTr="001E4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6B5AA7A8" w14:textId="62D7B35F" w:rsidR="006444C7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rFonts w:asciiTheme="majorHAnsi" w:hAnsiTheme="majorHAnsi" w:cs="Arial"/>
                <w:lang w:val="de-CH"/>
              </w:rPr>
            </w:pPr>
            <w:r>
              <w:rPr>
                <w:rFonts w:asciiTheme="majorHAnsi" w:hAnsiTheme="majorHAnsi" w:cs="Arial"/>
                <w:lang w:val="de-CH"/>
              </w:rPr>
              <w:t>Strategische Keywords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0FDEB672" w14:textId="77777777" w:rsidR="006444C7" w:rsidRDefault="006444C7" w:rsidP="006444C7">
            <w:pPr>
              <w:pStyle w:val="Fliesstext"/>
              <w:ind w:left="54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</w:p>
        </w:tc>
      </w:tr>
      <w:tr w:rsidR="006444C7" w14:paraId="44B8ECC3" w14:textId="77777777" w:rsidTr="00644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0CAB73A1" w14:textId="2AFF3761" w:rsidR="006444C7" w:rsidRDefault="006444C7" w:rsidP="006F141D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rFonts w:asciiTheme="majorHAnsi" w:hAnsiTheme="majorHAnsi" w:cs="Arial"/>
                <w:lang w:val="de-CH"/>
              </w:rPr>
            </w:pPr>
            <w:r w:rsidRPr="009D2A64">
              <w:rPr>
                <w:rFonts w:asciiTheme="majorHAnsi" w:hAnsiTheme="majorHAnsi" w:cs="Arial"/>
                <w:lang w:val="de-CH"/>
              </w:rPr>
              <w:t>Interaktions-/Response-Arten (Wie führen wir die User/Leser zu unserem strategischen Ziel?)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025F9D3F" w14:textId="0AC40A5F" w:rsidR="006444C7" w:rsidRPr="009D2A64" w:rsidRDefault="006444C7" w:rsidP="006444C7">
            <w:pPr>
              <w:pStyle w:val="Fliesstext"/>
              <w:ind w:leftChars="0" w:left="0" w:rightChars="50" w:right="9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9D2A64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Handlungsaufforderung</w:t>
            </w:r>
          </w:p>
          <w:p w14:paraId="2920396D" w14:textId="529C32ED" w:rsidR="006444C7" w:rsidRPr="009D2A64" w:rsidRDefault="006444C7" w:rsidP="006444C7">
            <w:pPr>
              <w:pStyle w:val="Fliesstext"/>
              <w:ind w:leftChars="0" w:left="0" w:rightChars="50" w:right="9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9D2A64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Call to Action</w:t>
            </w:r>
          </w:p>
          <w:p w14:paraId="287FAA67" w14:textId="4759046A" w:rsidR="006444C7" w:rsidRDefault="006444C7" w:rsidP="006444C7">
            <w:pPr>
              <w:pStyle w:val="Fliesstext"/>
              <w:ind w:leftChars="0" w:left="0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9D2A64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Conversionmöglichkeiten usw.</w:t>
            </w:r>
          </w:p>
        </w:tc>
      </w:tr>
      <w:tr w:rsidR="006444C7" w14:paraId="76B7BA13" w14:textId="77777777" w:rsidTr="0064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156245D7" w14:textId="17A56B8E" w:rsidR="006444C7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rFonts w:asciiTheme="majorHAnsi" w:hAnsiTheme="majorHAnsi" w:cs="Arial"/>
                <w:lang w:val="de-CH"/>
              </w:rPr>
            </w:pPr>
            <w:r>
              <w:rPr>
                <w:rFonts w:asciiTheme="majorHAnsi" w:hAnsiTheme="majorHAnsi" w:cs="Arial"/>
                <w:lang w:val="de-CH"/>
              </w:rPr>
              <w:t>Tabus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761DF7C8" w14:textId="77777777" w:rsidR="006444C7" w:rsidRDefault="006444C7" w:rsidP="006444C7">
            <w:pPr>
              <w:pStyle w:val="Fliesstext"/>
              <w:ind w:left="54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</w:p>
        </w:tc>
      </w:tr>
      <w:tr w:rsidR="006444C7" w14:paraId="28E95362" w14:textId="77777777" w:rsidTr="00644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016A6604" w14:textId="77777777" w:rsidR="006444C7" w:rsidRDefault="006444C7" w:rsidP="006F141D">
            <w:pPr>
              <w:pStyle w:val="Fliesstext"/>
              <w:ind w:leftChars="0" w:left="450" w:rightChars="50" w:right="90"/>
              <w:rPr>
                <w:rFonts w:asciiTheme="majorHAnsi" w:hAnsiTheme="majorHAnsi" w:cs="Arial"/>
                <w:lang w:val="de-CH"/>
              </w:rPr>
            </w:pP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69D84559" w14:textId="77777777" w:rsidR="006444C7" w:rsidRDefault="006444C7" w:rsidP="006444C7">
            <w:pPr>
              <w:pStyle w:val="Fliesstext"/>
              <w:ind w:left="54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</w:p>
        </w:tc>
      </w:tr>
      <w:tr w:rsidR="006444C7" w:rsidRPr="004E199F" w14:paraId="478CB5EF" w14:textId="77777777" w:rsidTr="001E4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9D5D2"/>
            <w:vAlign w:val="center"/>
          </w:tcPr>
          <w:p w14:paraId="561039F8" w14:textId="1CCB732F" w:rsidR="006444C7" w:rsidRPr="004E199F" w:rsidRDefault="006444C7" w:rsidP="006444C7">
            <w:pPr>
              <w:pStyle w:val="Fliesstext"/>
              <w:ind w:left="54" w:right="54"/>
              <w:rPr>
                <w:rFonts w:asciiTheme="majorHAnsi" w:hAnsiTheme="majorHAnsi" w:cs="Arial"/>
                <w:b/>
                <w:bCs/>
                <w:shd w:val="clear" w:color="auto" w:fill="99D5D2"/>
                <w:lang w:val="de-CH" w:eastAsia="de-DE"/>
              </w:rPr>
            </w:pPr>
            <w:r>
              <w:rPr>
                <w:rFonts w:asciiTheme="majorHAnsi" w:hAnsiTheme="majorHAnsi" w:cs="Arial"/>
                <w:b/>
                <w:bCs/>
                <w:shd w:val="clear" w:color="auto" w:fill="99D5D2"/>
                <w:lang w:val="de-CH" w:eastAsia="de-DE"/>
              </w:rPr>
              <w:t>6. Distribution</w:t>
            </w:r>
          </w:p>
        </w:tc>
      </w:tr>
      <w:tr w:rsidR="006444C7" w14:paraId="4978083B" w14:textId="77777777" w:rsidTr="001E4F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7C2C7FAA" w14:textId="19244993" w:rsidR="006444C7" w:rsidRPr="001B3FC0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rFonts w:asciiTheme="majorHAnsi" w:hAnsiTheme="majorHAnsi" w:cs="Arial"/>
                <w:lang w:val="de-CH"/>
              </w:rPr>
            </w:pPr>
            <w:r>
              <w:rPr>
                <w:lang w:val="de-CH"/>
              </w:rPr>
              <w:t>Vorhandene Kanäle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50904942" w14:textId="28BA1789" w:rsidR="006444C7" w:rsidRPr="00304C34" w:rsidRDefault="006444C7" w:rsidP="006444C7">
            <w:pPr>
              <w:pStyle w:val="Fliesstext"/>
              <w:ind w:left="54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304C34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Owned Kanäle wie eigene Website, Magazin</w:t>
            </w:r>
          </w:p>
          <w:p w14:paraId="4A5738A0" w14:textId="4535DB20" w:rsidR="006444C7" w:rsidRPr="00304C34" w:rsidRDefault="006444C7" w:rsidP="006444C7">
            <w:pPr>
              <w:pStyle w:val="Fliesstext"/>
              <w:ind w:left="54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en-US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en-US" w:eastAsia="de-DE"/>
              </w:rPr>
              <w:t>-</w:t>
            </w:r>
            <w:r w:rsidRPr="00304C34">
              <w:rPr>
                <w:rFonts w:asciiTheme="majorHAnsi" w:hAnsiTheme="majorHAnsi" w:cs="Arial"/>
                <w:shd w:val="clear" w:color="auto" w:fill="CCEAE9"/>
                <w:lang w:val="en-US" w:eastAsia="de-DE"/>
              </w:rPr>
              <w:t>Paid Kanäle wie Google Ads</w:t>
            </w:r>
          </w:p>
          <w:p w14:paraId="0F242F30" w14:textId="3B81B92C" w:rsidR="006444C7" w:rsidRPr="00304C34" w:rsidRDefault="006444C7" w:rsidP="006444C7">
            <w:pPr>
              <w:pStyle w:val="Fliesstext"/>
              <w:ind w:left="54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en-US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en-US" w:eastAsia="de-DE"/>
              </w:rPr>
              <w:t>-</w:t>
            </w:r>
            <w:r w:rsidRPr="00304C34">
              <w:rPr>
                <w:rFonts w:asciiTheme="majorHAnsi" w:hAnsiTheme="majorHAnsi" w:cs="Arial"/>
                <w:shd w:val="clear" w:color="auto" w:fill="CCEAE9"/>
                <w:lang w:val="en-US" w:eastAsia="de-DE"/>
              </w:rPr>
              <w:t>Social Kanäle wie Facebook, Instagram</w:t>
            </w:r>
          </w:p>
          <w:p w14:paraId="522AA7E6" w14:textId="5BB0FBA3" w:rsidR="006444C7" w:rsidRDefault="006444C7" w:rsidP="006444C7">
            <w:pPr>
              <w:pStyle w:val="Fliesstext"/>
              <w:ind w:left="54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304C34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Earned Kanäle wie Kontakte zu Journalisten, Verlägen</w:t>
            </w:r>
          </w:p>
        </w:tc>
      </w:tr>
      <w:tr w:rsidR="006444C7" w14:paraId="4F0C919C" w14:textId="77777777" w:rsidTr="001E4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1CE0ABEF" w14:textId="0830D8DA" w:rsidR="006444C7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rFonts w:asciiTheme="majorHAnsi" w:hAnsiTheme="majorHAnsi" w:cs="Arial"/>
                <w:lang w:val="de-CH"/>
              </w:rPr>
            </w:pPr>
            <w:r>
              <w:rPr>
                <w:rFonts w:asciiTheme="majorHAnsi" w:hAnsiTheme="majorHAnsi" w:cs="Arial"/>
                <w:lang w:val="de-CH"/>
              </w:rPr>
              <w:t>Kanalspezifische Vorgaben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337332A9" w14:textId="7BCF36FA" w:rsidR="006444C7" w:rsidRPr="00304C34" w:rsidRDefault="006444C7" w:rsidP="006444C7">
            <w:pPr>
              <w:pStyle w:val="Fliesstext"/>
              <w:ind w:left="54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304C34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Suchmaschinenoptimierung</w:t>
            </w:r>
          </w:p>
          <w:p w14:paraId="7230A3E6" w14:textId="43A6C7FC" w:rsidR="006444C7" w:rsidRDefault="006444C7" w:rsidP="006444C7">
            <w:pPr>
              <w:pStyle w:val="Fliesstext"/>
              <w:ind w:left="54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304C34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Publikationstermine je Kanal usw.</w:t>
            </w:r>
          </w:p>
        </w:tc>
      </w:tr>
      <w:tr w:rsidR="006444C7" w14:paraId="02882D12" w14:textId="77777777" w:rsidTr="00644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78F19F34" w14:textId="7D15A3F1" w:rsidR="006444C7" w:rsidRDefault="006F141D" w:rsidP="006F141D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rFonts w:asciiTheme="majorHAnsi" w:hAnsiTheme="majorHAnsi" w:cs="Arial"/>
                <w:lang w:val="de-CH"/>
              </w:rPr>
            </w:pPr>
            <w:r>
              <w:rPr>
                <w:rFonts w:asciiTheme="majorHAnsi" w:hAnsiTheme="majorHAnsi" w:cs="Arial"/>
                <w:lang w:val="de-CH"/>
              </w:rPr>
              <w:t>Thematische Platzierung</w:t>
            </w:r>
            <w:r w:rsidR="006444C7" w:rsidRPr="00304C34">
              <w:rPr>
                <w:rFonts w:asciiTheme="majorHAnsi" w:hAnsiTheme="majorHAnsi" w:cs="Arial"/>
                <w:lang w:val="de-CH"/>
              </w:rPr>
              <w:t>/Rubrik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68759954" w14:textId="77777777" w:rsidR="006444C7" w:rsidRDefault="006444C7" w:rsidP="006444C7">
            <w:pPr>
              <w:pStyle w:val="Fliesstext"/>
              <w:ind w:left="54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</w:p>
        </w:tc>
      </w:tr>
      <w:tr w:rsidR="006444C7" w14:paraId="290390D9" w14:textId="77777777" w:rsidTr="0064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3D35C130" w14:textId="6E16F149" w:rsidR="006444C7" w:rsidRDefault="006444C7" w:rsidP="006F141D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rFonts w:asciiTheme="majorHAnsi" w:hAnsiTheme="majorHAnsi" w:cs="Arial"/>
                <w:lang w:val="de-CH"/>
              </w:rPr>
            </w:pPr>
            <w:r w:rsidRPr="00304C34">
              <w:rPr>
                <w:rFonts w:asciiTheme="majorHAnsi" w:hAnsiTheme="majorHAnsi" w:cs="Arial"/>
                <w:lang w:val="de-CH"/>
              </w:rPr>
              <w:t>Passende und/oder weiterführende Beiträge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52412A60" w14:textId="4694E3D4" w:rsidR="006444C7" w:rsidRDefault="006444C7" w:rsidP="006444C7">
            <w:pPr>
              <w:pStyle w:val="Fliesstext"/>
              <w:ind w:left="54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 w:rsidRPr="00304C34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Kurzbeschreibung oder Links zu Websites</w:t>
            </w:r>
          </w:p>
        </w:tc>
      </w:tr>
      <w:tr w:rsidR="006444C7" w14:paraId="5FAC4310" w14:textId="77777777" w:rsidTr="00644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748F9CA0" w14:textId="77777777" w:rsidR="006444C7" w:rsidRDefault="006444C7" w:rsidP="006F141D">
            <w:pPr>
              <w:pStyle w:val="Fliesstext"/>
              <w:ind w:leftChars="0" w:left="450" w:rightChars="50" w:right="90"/>
              <w:rPr>
                <w:rFonts w:asciiTheme="majorHAnsi" w:hAnsiTheme="majorHAnsi" w:cs="Arial"/>
                <w:lang w:val="de-CH"/>
              </w:rPr>
            </w:pP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44788C54" w14:textId="77777777" w:rsidR="006444C7" w:rsidRPr="00304C34" w:rsidRDefault="006444C7" w:rsidP="006444C7">
            <w:pPr>
              <w:pStyle w:val="Fliesstext"/>
              <w:ind w:left="54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</w:p>
        </w:tc>
      </w:tr>
      <w:tr w:rsidR="006444C7" w:rsidRPr="004E199F" w14:paraId="225956D4" w14:textId="77777777" w:rsidTr="001E4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9D5D2"/>
            <w:vAlign w:val="center"/>
          </w:tcPr>
          <w:p w14:paraId="30395407" w14:textId="6D86106A" w:rsidR="006444C7" w:rsidRPr="004E199F" w:rsidRDefault="006444C7" w:rsidP="006444C7">
            <w:pPr>
              <w:pStyle w:val="Fliesstext"/>
              <w:ind w:left="54" w:right="54"/>
              <w:rPr>
                <w:rFonts w:asciiTheme="majorHAnsi" w:hAnsiTheme="majorHAnsi" w:cs="Arial"/>
                <w:b/>
                <w:bCs/>
                <w:shd w:val="clear" w:color="auto" w:fill="99D5D2"/>
                <w:lang w:val="de-CH" w:eastAsia="de-DE"/>
              </w:rPr>
            </w:pPr>
            <w:r>
              <w:rPr>
                <w:rFonts w:asciiTheme="majorHAnsi" w:hAnsiTheme="majorHAnsi" w:cs="Arial"/>
                <w:b/>
                <w:bCs/>
                <w:shd w:val="clear" w:color="auto" w:fill="99D5D2"/>
                <w:lang w:val="de-CH" w:eastAsia="de-DE"/>
              </w:rPr>
              <w:t>7. Format/Umfang</w:t>
            </w:r>
          </w:p>
        </w:tc>
      </w:tr>
      <w:tr w:rsidR="006444C7" w14:paraId="47011A98" w14:textId="77777777" w:rsidTr="001E4F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5864C507" w14:textId="3A8C2347" w:rsidR="006444C7" w:rsidRPr="001B3FC0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rFonts w:asciiTheme="majorHAnsi" w:hAnsiTheme="majorHAnsi" w:cs="Arial"/>
                <w:lang w:val="de-CH"/>
              </w:rPr>
            </w:pPr>
            <w:r>
              <w:rPr>
                <w:lang w:val="de-CH"/>
              </w:rPr>
              <w:t>Formate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72F41EBA" w14:textId="7E4ECF28" w:rsidR="006444C7" w:rsidRPr="00304C34" w:rsidRDefault="006444C7" w:rsidP="006444C7">
            <w:pPr>
              <w:pStyle w:val="Fliesstext"/>
              <w:ind w:leftChars="0" w:left="0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304C34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Text</w:t>
            </w:r>
          </w:p>
          <w:p w14:paraId="1A4BCC4B" w14:textId="5CBFD22E" w:rsidR="006444C7" w:rsidRPr="00304C34" w:rsidRDefault="006444C7" w:rsidP="006444C7">
            <w:pPr>
              <w:pStyle w:val="Fliesstext"/>
              <w:ind w:leftChars="0" w:left="0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304C34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Bilder</w:t>
            </w:r>
          </w:p>
          <w:p w14:paraId="68E9237F" w14:textId="221FF6D0" w:rsidR="006444C7" w:rsidRPr="00304C34" w:rsidRDefault="006444C7" w:rsidP="006444C7">
            <w:pPr>
              <w:pStyle w:val="Fliesstext"/>
              <w:ind w:leftChars="0" w:left="0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304C34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Grafiken</w:t>
            </w:r>
          </w:p>
          <w:p w14:paraId="5303BF90" w14:textId="15D5A69C" w:rsidR="006444C7" w:rsidRPr="00304C34" w:rsidRDefault="006444C7" w:rsidP="006444C7">
            <w:pPr>
              <w:pStyle w:val="Fliesstext"/>
              <w:ind w:leftChars="0" w:left="0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304C34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Infografik</w:t>
            </w:r>
          </w:p>
          <w:p w14:paraId="51D8DDE3" w14:textId="1DE8052F" w:rsidR="006444C7" w:rsidRPr="00304C34" w:rsidRDefault="006444C7" w:rsidP="006444C7">
            <w:pPr>
              <w:pStyle w:val="Fliesstext"/>
              <w:ind w:leftChars="0" w:left="0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304C34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Videos</w:t>
            </w:r>
          </w:p>
          <w:p w14:paraId="3C037104" w14:textId="77777777" w:rsidR="006444C7" w:rsidRDefault="006444C7" w:rsidP="006444C7">
            <w:pPr>
              <w:pStyle w:val="Fliesstext"/>
              <w:ind w:leftChars="0" w:left="0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304C34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Webinar</w:t>
            </w:r>
          </w:p>
          <w:p w14:paraId="19EF40B9" w14:textId="77777777" w:rsidR="006444C7" w:rsidRDefault="006444C7" w:rsidP="006444C7">
            <w:pPr>
              <w:pStyle w:val="Fliesstext"/>
              <w:ind w:leftChars="0" w:left="0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304C34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Whitepaper</w:t>
            </w:r>
          </w:p>
          <w:p w14:paraId="2CE7785C" w14:textId="6C3E7C5C" w:rsidR="006444C7" w:rsidRDefault="006444C7" w:rsidP="006444C7">
            <w:pPr>
              <w:pStyle w:val="Fliesstext"/>
              <w:ind w:leftChars="0" w:left="0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304C34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Publireportage usw.</w:t>
            </w:r>
          </w:p>
        </w:tc>
      </w:tr>
      <w:tr w:rsidR="006444C7" w14:paraId="0DC02382" w14:textId="77777777" w:rsidTr="001E4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10660367" w14:textId="69001F10" w:rsidR="006444C7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rFonts w:asciiTheme="majorHAnsi" w:hAnsiTheme="majorHAnsi" w:cs="Arial"/>
                <w:lang w:val="de-CH"/>
              </w:rPr>
            </w:pPr>
            <w:r w:rsidRPr="00304C34">
              <w:rPr>
                <w:rFonts w:asciiTheme="majorHAnsi" w:hAnsiTheme="majorHAnsi" w:cs="Arial"/>
                <w:lang w:val="de-CH"/>
              </w:rPr>
              <w:t>Textform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6490F640" w14:textId="77777777" w:rsidR="006444C7" w:rsidRDefault="006444C7" w:rsidP="006444C7">
            <w:pPr>
              <w:pStyle w:val="Fliesstext"/>
              <w:ind w:leftChars="0" w:left="0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304C34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Fachartikel</w:t>
            </w:r>
          </w:p>
          <w:p w14:paraId="239A0C50" w14:textId="77777777" w:rsidR="006444C7" w:rsidRDefault="006444C7" w:rsidP="006444C7">
            <w:pPr>
              <w:pStyle w:val="Fliesstext"/>
              <w:ind w:leftChars="0" w:left="0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304C34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Anwenderbericht</w:t>
            </w:r>
          </w:p>
          <w:p w14:paraId="541F53AD" w14:textId="77777777" w:rsidR="006444C7" w:rsidRDefault="006444C7" w:rsidP="006444C7">
            <w:pPr>
              <w:pStyle w:val="Fliesstext"/>
              <w:ind w:leftChars="0" w:left="0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304C34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Nachricht, Kurzmeldung</w:t>
            </w:r>
          </w:p>
          <w:p w14:paraId="048D02B9" w14:textId="77777777" w:rsidR="006444C7" w:rsidRDefault="006444C7" w:rsidP="006444C7">
            <w:pPr>
              <w:pStyle w:val="Fliesstext"/>
              <w:ind w:leftChars="0" w:left="0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304C34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Interview</w:t>
            </w:r>
          </w:p>
          <w:p w14:paraId="253A0E3D" w14:textId="77777777" w:rsidR="006444C7" w:rsidRDefault="006444C7" w:rsidP="006444C7">
            <w:pPr>
              <w:pStyle w:val="Fliesstext"/>
              <w:ind w:leftChars="0" w:left="0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304C34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Reportage</w:t>
            </w:r>
          </w:p>
          <w:p w14:paraId="45B84D2A" w14:textId="77777777" w:rsidR="006444C7" w:rsidRDefault="006444C7" w:rsidP="006444C7">
            <w:pPr>
              <w:pStyle w:val="Fliesstext"/>
              <w:ind w:leftChars="0" w:left="0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304C34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Porträt</w:t>
            </w:r>
          </w:p>
          <w:p w14:paraId="349D3327" w14:textId="7E25B07F" w:rsidR="006444C7" w:rsidRDefault="006444C7" w:rsidP="006444C7">
            <w:pPr>
              <w:pStyle w:val="Fliesstext"/>
              <w:ind w:leftChars="0" w:left="0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304C34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Listical usw.</w:t>
            </w:r>
          </w:p>
        </w:tc>
      </w:tr>
      <w:tr w:rsidR="006444C7" w14:paraId="2FDD3651" w14:textId="77777777" w:rsidTr="00644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739C5179" w14:textId="6874081F" w:rsidR="006444C7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rFonts w:asciiTheme="majorHAnsi" w:hAnsiTheme="majorHAnsi" w:cs="Arial"/>
                <w:lang w:val="de-CH"/>
              </w:rPr>
            </w:pPr>
            <w:r w:rsidRPr="001E0692">
              <w:rPr>
                <w:rFonts w:asciiTheme="majorHAnsi" w:hAnsiTheme="majorHAnsi" w:cs="Arial"/>
                <w:lang w:val="de-CH"/>
              </w:rPr>
              <w:t>Textumfang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4EEE87D1" w14:textId="3C4A7219" w:rsidR="006444C7" w:rsidRDefault="006444C7" w:rsidP="006444C7">
            <w:pPr>
              <w:pStyle w:val="Fliesstext"/>
              <w:ind w:left="54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 w:rsidRPr="001E0692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Anzahl Zeichen (inkl. Leerzeichen)</w:t>
            </w:r>
          </w:p>
        </w:tc>
      </w:tr>
      <w:tr w:rsidR="006444C7" w14:paraId="580A8C36" w14:textId="77777777" w:rsidTr="0064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54798FA6" w14:textId="3F291144" w:rsidR="006444C7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rFonts w:asciiTheme="majorHAnsi" w:hAnsiTheme="majorHAnsi" w:cs="Arial"/>
                <w:lang w:val="de-CH"/>
              </w:rPr>
            </w:pPr>
            <w:r>
              <w:rPr>
                <w:rFonts w:asciiTheme="majorHAnsi" w:hAnsiTheme="majorHAnsi" w:cs="Arial"/>
                <w:lang w:val="de-CH"/>
              </w:rPr>
              <w:t>Videoform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12632376" w14:textId="4B977BB0" w:rsidR="006444C7" w:rsidRPr="00FA29D3" w:rsidRDefault="006444C7" w:rsidP="006444C7">
            <w:pPr>
              <w:pStyle w:val="Fliesstext"/>
              <w:ind w:left="54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FA29D3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Erklärvideo</w:t>
            </w:r>
          </w:p>
          <w:p w14:paraId="00542BA1" w14:textId="4785A030" w:rsidR="006444C7" w:rsidRPr="00FA29D3" w:rsidRDefault="006444C7" w:rsidP="006444C7">
            <w:pPr>
              <w:pStyle w:val="Fliesstext"/>
              <w:ind w:left="54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FA29D3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Interview</w:t>
            </w:r>
          </w:p>
          <w:p w14:paraId="381A7716" w14:textId="6F28DA31" w:rsidR="006444C7" w:rsidRPr="00FA29D3" w:rsidRDefault="006444C7" w:rsidP="006444C7">
            <w:pPr>
              <w:pStyle w:val="Fliesstext"/>
              <w:ind w:left="54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FA29D3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Imagefilm</w:t>
            </w:r>
          </w:p>
          <w:p w14:paraId="5688C56B" w14:textId="14423928" w:rsidR="006444C7" w:rsidRDefault="006444C7" w:rsidP="006444C7">
            <w:pPr>
              <w:pStyle w:val="Fliesstext"/>
              <w:ind w:left="54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FA29D3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Porträt usw.</w:t>
            </w:r>
          </w:p>
        </w:tc>
      </w:tr>
      <w:tr w:rsidR="006444C7" w14:paraId="445B9572" w14:textId="77777777" w:rsidTr="00644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49FE6B1E" w14:textId="2ABF9EF7" w:rsidR="006444C7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rFonts w:asciiTheme="majorHAnsi" w:hAnsiTheme="majorHAnsi" w:cs="Arial"/>
                <w:lang w:val="de-CH"/>
              </w:rPr>
            </w:pPr>
            <w:r>
              <w:rPr>
                <w:rFonts w:asciiTheme="majorHAnsi" w:hAnsiTheme="majorHAnsi" w:cs="Arial"/>
                <w:lang w:val="de-CH"/>
              </w:rPr>
              <w:t>Clip-Dauer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40602AED" w14:textId="5C790B9E" w:rsidR="006444C7" w:rsidRDefault="006444C7" w:rsidP="006444C7">
            <w:pPr>
              <w:pStyle w:val="Fliesstext"/>
              <w:ind w:left="54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In Minuten und/oder Sekunden</w:t>
            </w:r>
          </w:p>
        </w:tc>
      </w:tr>
      <w:tr w:rsidR="006444C7" w14:paraId="05FEFEE7" w14:textId="77777777" w:rsidTr="0064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08811DF8" w14:textId="15579843" w:rsidR="006444C7" w:rsidRDefault="006444C7" w:rsidP="006444C7">
            <w:pPr>
              <w:pStyle w:val="Fliesstext"/>
              <w:ind w:leftChars="0" w:left="0" w:rightChars="50" w:right="90"/>
              <w:rPr>
                <w:rFonts w:asciiTheme="majorHAnsi" w:hAnsiTheme="majorHAnsi" w:cs="Arial"/>
                <w:lang w:val="de-CH"/>
              </w:rPr>
            </w:pP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5C67679E" w14:textId="0E7E10CF" w:rsidR="006444C7" w:rsidRDefault="006444C7" w:rsidP="006444C7">
            <w:pPr>
              <w:pStyle w:val="Fliesstext"/>
              <w:ind w:left="54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</w:p>
        </w:tc>
      </w:tr>
      <w:tr w:rsidR="006444C7" w:rsidRPr="004E199F" w14:paraId="05086A32" w14:textId="77777777" w:rsidTr="001E4F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7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9D5D2"/>
            <w:vAlign w:val="center"/>
          </w:tcPr>
          <w:p w14:paraId="15915F79" w14:textId="1FB446FF" w:rsidR="006444C7" w:rsidRPr="00343A92" w:rsidRDefault="006444C7" w:rsidP="006444C7">
            <w:pPr>
              <w:pStyle w:val="Fliesstext"/>
              <w:ind w:left="54" w:right="54"/>
              <w:rPr>
                <w:rFonts w:asciiTheme="majorHAnsi" w:hAnsiTheme="majorHAnsi" w:cs="Arial"/>
                <w:b/>
                <w:bCs/>
                <w:color w:val="auto"/>
                <w:shd w:val="clear" w:color="auto" w:fill="99D5D2"/>
                <w:lang w:val="de-CH" w:eastAsia="de-DE"/>
              </w:rPr>
            </w:pPr>
            <w:r w:rsidRPr="00343A92">
              <w:rPr>
                <w:rFonts w:asciiTheme="majorHAnsi" w:hAnsiTheme="majorHAnsi" w:cs="Arial"/>
                <w:b/>
                <w:bCs/>
                <w:color w:val="auto"/>
                <w:shd w:val="clear" w:color="auto" w:fill="99D5D2"/>
                <w:lang w:val="de-CH" w:eastAsia="de-DE"/>
              </w:rPr>
              <w:t xml:space="preserve">8. Sprachen </w:t>
            </w:r>
          </w:p>
        </w:tc>
      </w:tr>
      <w:tr w:rsidR="006444C7" w:rsidRPr="0075261B" w14:paraId="10481F54" w14:textId="77777777" w:rsidTr="001E4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7DC18B53" w14:textId="1A8568DB" w:rsidR="006444C7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rFonts w:asciiTheme="majorHAnsi" w:hAnsiTheme="majorHAnsi" w:cs="Arial"/>
                <w:lang w:val="de-CH"/>
              </w:rPr>
            </w:pPr>
            <w:r w:rsidRPr="00FA29D3">
              <w:rPr>
                <w:rFonts w:asciiTheme="majorHAnsi" w:hAnsiTheme="majorHAnsi" w:cs="Arial"/>
                <w:lang w:val="de-CH"/>
              </w:rPr>
              <w:t>Sprachregionen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050AF43B" w14:textId="7CF0DAA4" w:rsidR="006444C7" w:rsidRPr="00FA29D3" w:rsidRDefault="006444C7" w:rsidP="006444C7">
            <w:pPr>
              <w:pStyle w:val="Fliesstext"/>
              <w:ind w:left="54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fr-CH" w:eastAsia="de-DE"/>
              </w:rPr>
            </w:pPr>
            <w:r w:rsidRPr="00FA29D3">
              <w:rPr>
                <w:rFonts w:asciiTheme="majorHAnsi" w:hAnsiTheme="majorHAnsi" w:cs="Arial"/>
                <w:shd w:val="clear" w:color="auto" w:fill="CCEAE9"/>
                <w:lang w:val="fr-CH" w:eastAsia="de-DE"/>
              </w:rPr>
              <w:t>DE, FR, IT, EN usw.</w:t>
            </w:r>
          </w:p>
        </w:tc>
      </w:tr>
      <w:tr w:rsidR="006444C7" w:rsidRPr="0075261B" w14:paraId="75B03D98" w14:textId="77777777" w:rsidTr="001E4F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5BEF4524" w14:textId="77777777" w:rsidR="006444C7" w:rsidRPr="006444C7" w:rsidRDefault="006444C7" w:rsidP="006F141D">
            <w:pPr>
              <w:pStyle w:val="Fliesstext"/>
              <w:ind w:leftChars="0" w:left="450" w:rightChars="50" w:right="90"/>
              <w:rPr>
                <w:rFonts w:asciiTheme="majorHAnsi" w:hAnsiTheme="majorHAnsi" w:cs="Arial"/>
                <w:lang w:val="fr-CH"/>
              </w:rPr>
            </w:pP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053C4F06" w14:textId="77777777" w:rsidR="006444C7" w:rsidRPr="006444C7" w:rsidRDefault="006444C7" w:rsidP="006444C7">
            <w:pPr>
              <w:pStyle w:val="Fliesstext"/>
              <w:ind w:left="54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fr-CH" w:eastAsia="de-DE"/>
              </w:rPr>
            </w:pPr>
          </w:p>
        </w:tc>
      </w:tr>
      <w:tr w:rsidR="006444C7" w14:paraId="56484592" w14:textId="77777777" w:rsidTr="0064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66C0BC"/>
            <w:vAlign w:val="center"/>
            <w:hideMark/>
          </w:tcPr>
          <w:p w14:paraId="63FF5AB9" w14:textId="615D5D70" w:rsidR="006444C7" w:rsidRDefault="006444C7" w:rsidP="006444C7">
            <w:pPr>
              <w:pStyle w:val="Fliesstext"/>
              <w:ind w:left="54" w:right="54"/>
              <w:rPr>
                <w:rFonts w:asciiTheme="majorHAnsi" w:hAnsiTheme="majorHAnsi" w:cs="Arial"/>
                <w:b/>
                <w:bCs/>
                <w:sz w:val="24"/>
                <w:szCs w:val="24"/>
                <w:lang w:val="de-CH" w:eastAsia="de-DE"/>
              </w:rPr>
            </w:pPr>
            <w:r>
              <w:rPr>
                <w:rFonts w:asciiTheme="majorHAnsi" w:hAnsiTheme="majorHAnsi" w:cs="Arial"/>
                <w:b/>
                <w:bCs/>
                <w:color w:val="auto"/>
                <w:sz w:val="24"/>
                <w:szCs w:val="24"/>
                <w:shd w:val="clear" w:color="auto" w:fill="66C0BC"/>
                <w:lang w:val="de-CH" w:eastAsia="de-DE"/>
              </w:rPr>
              <w:t>B Positionierung/Ziele/Zielgruppe</w:t>
            </w:r>
          </w:p>
        </w:tc>
      </w:tr>
      <w:tr w:rsidR="006444C7" w:rsidRPr="004E199F" w14:paraId="336D8488" w14:textId="77777777" w:rsidTr="00644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7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9D5D2"/>
            <w:vAlign w:val="center"/>
          </w:tcPr>
          <w:p w14:paraId="2DA1CE21" w14:textId="53BC5E59" w:rsidR="006444C7" w:rsidRPr="004E199F" w:rsidRDefault="006444C7" w:rsidP="006444C7">
            <w:pPr>
              <w:pStyle w:val="Fliesstext"/>
              <w:ind w:left="54" w:right="54"/>
              <w:rPr>
                <w:rFonts w:asciiTheme="majorHAnsi" w:hAnsiTheme="majorHAnsi" w:cs="Arial"/>
                <w:b/>
                <w:bCs/>
                <w:shd w:val="clear" w:color="auto" w:fill="99D5D2"/>
                <w:lang w:val="de-CH" w:eastAsia="de-DE"/>
              </w:rPr>
            </w:pPr>
            <w:r>
              <w:rPr>
                <w:rFonts w:asciiTheme="majorHAnsi" w:hAnsiTheme="majorHAnsi" w:cs="Arial"/>
                <w:b/>
                <w:bCs/>
                <w:shd w:val="clear" w:color="auto" w:fill="99D5D2"/>
                <w:lang w:val="de-CH" w:eastAsia="de-DE"/>
              </w:rPr>
              <w:t>1. Positionierung</w:t>
            </w:r>
          </w:p>
        </w:tc>
      </w:tr>
      <w:tr w:rsidR="006444C7" w14:paraId="45EC8576" w14:textId="77777777" w:rsidTr="0064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0B822642" w14:textId="62E91AC1" w:rsidR="006444C7" w:rsidRPr="001B3FC0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rFonts w:asciiTheme="majorHAnsi" w:hAnsiTheme="majorHAnsi" w:cs="Arial"/>
                <w:lang w:val="de-CH"/>
              </w:rPr>
            </w:pPr>
            <w:r w:rsidRPr="00977D71">
              <w:rPr>
                <w:lang w:val="de-CH"/>
              </w:rPr>
              <w:t>Content Position (Wofür steht unser Content?)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1B026515" w14:textId="350A303B" w:rsidR="006444C7" w:rsidRDefault="006444C7" w:rsidP="006444C7">
            <w:pPr>
              <w:pStyle w:val="Fliesstext"/>
              <w:ind w:left="54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</w:p>
        </w:tc>
      </w:tr>
      <w:tr w:rsidR="006444C7" w14:paraId="5E3A9FCF" w14:textId="77777777" w:rsidTr="00644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2522EB4F" w14:textId="473AC7A7" w:rsidR="006444C7" w:rsidRDefault="006444C7" w:rsidP="006F141D">
            <w:pPr>
              <w:pStyle w:val="Fliesstext"/>
              <w:ind w:leftChars="0" w:left="450" w:rightChars="50" w:right="90"/>
              <w:rPr>
                <w:rFonts w:asciiTheme="majorHAnsi" w:hAnsiTheme="majorHAnsi" w:cs="Arial"/>
                <w:lang w:val="de-CH"/>
              </w:rPr>
            </w:pP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47A9F577" w14:textId="023F08A1" w:rsidR="006444C7" w:rsidRDefault="006444C7" w:rsidP="006444C7">
            <w:pPr>
              <w:pStyle w:val="Fliesstext"/>
              <w:ind w:left="54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</w:p>
        </w:tc>
      </w:tr>
      <w:tr w:rsidR="006444C7" w:rsidRPr="004E199F" w14:paraId="63A452BB" w14:textId="77777777" w:rsidTr="0064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9D5D2"/>
            <w:vAlign w:val="center"/>
          </w:tcPr>
          <w:p w14:paraId="0A11B047" w14:textId="7F29D0DF" w:rsidR="006444C7" w:rsidRPr="004E199F" w:rsidRDefault="006444C7" w:rsidP="006444C7">
            <w:pPr>
              <w:pStyle w:val="Fliesstext"/>
              <w:ind w:left="54" w:right="54"/>
              <w:rPr>
                <w:rFonts w:asciiTheme="majorHAnsi" w:hAnsiTheme="majorHAnsi" w:cs="Arial"/>
                <w:b/>
                <w:bCs/>
                <w:shd w:val="clear" w:color="auto" w:fill="99D5D2"/>
                <w:lang w:val="de-CH" w:eastAsia="de-DE"/>
              </w:rPr>
            </w:pPr>
            <w:r>
              <w:rPr>
                <w:rFonts w:asciiTheme="majorHAnsi" w:hAnsiTheme="majorHAnsi" w:cs="Arial"/>
                <w:b/>
                <w:bCs/>
                <w:shd w:val="clear" w:color="auto" w:fill="99D5D2"/>
                <w:lang w:val="de-CH" w:eastAsia="de-DE"/>
              </w:rPr>
              <w:t>2. Ziele</w:t>
            </w:r>
          </w:p>
        </w:tc>
      </w:tr>
      <w:tr w:rsidR="006444C7" w14:paraId="128B76F9" w14:textId="77777777" w:rsidTr="00644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3206BFF4" w14:textId="5DDFB442" w:rsidR="006444C7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lang w:val="de-CH"/>
              </w:rPr>
            </w:pPr>
            <w:r w:rsidRPr="00977D71">
              <w:rPr>
                <w:lang w:val="de-CH"/>
              </w:rPr>
              <w:t>Wissensziele (Was soll die Zielperson wissen?)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47FEBC52" w14:textId="4BB4459F" w:rsidR="006444C7" w:rsidRDefault="006444C7" w:rsidP="006444C7">
            <w:pPr>
              <w:pStyle w:val="Fliesstext"/>
              <w:ind w:left="54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</w:p>
        </w:tc>
      </w:tr>
      <w:tr w:rsidR="006444C7" w14:paraId="4446AA73" w14:textId="77777777" w:rsidTr="0064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0B5FF87D" w14:textId="2F4D8356" w:rsidR="006444C7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lang w:val="de-CH"/>
              </w:rPr>
            </w:pPr>
            <w:r w:rsidRPr="00977D71">
              <w:rPr>
                <w:lang w:val="de-CH"/>
              </w:rPr>
              <w:t>Emotionsziele (Wie soll sich die Zielperson fühlen?)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7305E59D" w14:textId="5010CB21" w:rsidR="006444C7" w:rsidRDefault="006444C7" w:rsidP="006444C7">
            <w:pPr>
              <w:pStyle w:val="Fliesstext"/>
              <w:ind w:leftChars="0" w:left="0" w:rightChars="50" w:righ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</w:p>
        </w:tc>
      </w:tr>
      <w:tr w:rsidR="006444C7" w14:paraId="31324160" w14:textId="77777777" w:rsidTr="00644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6605E5B3" w14:textId="70964638" w:rsidR="006444C7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lang w:val="de-CH"/>
              </w:rPr>
            </w:pPr>
            <w:r w:rsidRPr="00977D71">
              <w:rPr>
                <w:lang w:val="de-CH"/>
              </w:rPr>
              <w:t>Handlungsziele (Was soll die Zielperson tun?)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0B4A01C3" w14:textId="66DABD1F" w:rsidR="006444C7" w:rsidRDefault="006444C7" w:rsidP="006444C7">
            <w:pPr>
              <w:pStyle w:val="Fliesstext"/>
              <w:ind w:left="54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</w:p>
        </w:tc>
      </w:tr>
      <w:tr w:rsidR="006444C7" w14:paraId="7199BCC3" w14:textId="77777777" w:rsidTr="0064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7002C7CE" w14:textId="7115A7FE" w:rsidR="006444C7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rFonts w:asciiTheme="majorHAnsi" w:hAnsiTheme="majorHAnsi" w:cs="Arial"/>
                <w:lang w:val="de-CH"/>
              </w:rPr>
            </w:pPr>
            <w:r w:rsidRPr="00977D71">
              <w:rPr>
                <w:rFonts w:asciiTheme="majorHAnsi" w:hAnsiTheme="majorHAnsi" w:cs="Arial"/>
                <w:lang w:val="de-CH"/>
              </w:rPr>
              <w:t>Qualitative Ziele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35B81210" w14:textId="18041E93" w:rsidR="006444C7" w:rsidRDefault="006444C7" w:rsidP="006444C7">
            <w:pPr>
              <w:pStyle w:val="Fliesstext"/>
              <w:ind w:left="54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 w:rsidRPr="00977D71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z. B. Qualitätsansprüche</w:t>
            </w:r>
          </w:p>
        </w:tc>
      </w:tr>
      <w:tr w:rsidR="006444C7" w14:paraId="61D3E3D9" w14:textId="77777777" w:rsidTr="00644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036D9C5C" w14:textId="1DC13467" w:rsidR="006444C7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rFonts w:asciiTheme="majorHAnsi" w:hAnsiTheme="majorHAnsi" w:cs="Arial"/>
                <w:lang w:val="de-CH"/>
              </w:rPr>
            </w:pPr>
            <w:r w:rsidRPr="00977D71">
              <w:rPr>
                <w:rFonts w:asciiTheme="majorHAnsi" w:hAnsiTheme="majorHAnsi" w:cs="Arial"/>
                <w:lang w:val="de-CH"/>
              </w:rPr>
              <w:t>Quantitative Ziele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079695DA" w14:textId="46A108D9" w:rsidR="006444C7" w:rsidRPr="00977D71" w:rsidRDefault="006444C7" w:rsidP="006444C7">
            <w:pPr>
              <w:pStyle w:val="Fliesstext"/>
              <w:ind w:leftChars="0" w:left="0" w:rightChars="50" w:right="9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977D71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Seitenaufrufe</w:t>
            </w:r>
          </w:p>
          <w:p w14:paraId="36FF7854" w14:textId="301EF479" w:rsidR="006444C7" w:rsidRPr="00977D71" w:rsidRDefault="006444C7" w:rsidP="006444C7">
            <w:pPr>
              <w:pStyle w:val="Fliesstext"/>
              <w:ind w:leftChars="0" w:left="0" w:rightChars="50" w:right="9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977D71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Verweildauer</w:t>
            </w:r>
          </w:p>
          <w:p w14:paraId="01B807D6" w14:textId="2DF09456" w:rsidR="006444C7" w:rsidRPr="00977D71" w:rsidRDefault="006444C7" w:rsidP="006444C7">
            <w:pPr>
              <w:pStyle w:val="Fliesstext"/>
              <w:ind w:leftChars="0" w:left="0" w:rightChars="50" w:right="9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977D71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Downloads</w:t>
            </w:r>
          </w:p>
          <w:p w14:paraId="1F141E1C" w14:textId="7AEE29A9" w:rsidR="006444C7" w:rsidRDefault="006444C7" w:rsidP="006444C7">
            <w:pPr>
              <w:pStyle w:val="Fliesstext"/>
              <w:ind w:leftChars="0" w:left="0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977D71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Weiterempfehlungen usw.</w:t>
            </w:r>
          </w:p>
        </w:tc>
      </w:tr>
      <w:tr w:rsidR="006444C7" w14:paraId="01851757" w14:textId="77777777" w:rsidTr="0064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18D8E735" w14:textId="7A827C79" w:rsidR="006444C7" w:rsidRDefault="006444C7" w:rsidP="006F141D">
            <w:pPr>
              <w:pStyle w:val="Fliesstext"/>
              <w:ind w:leftChars="0" w:left="450" w:rightChars="50" w:right="90"/>
              <w:rPr>
                <w:rFonts w:asciiTheme="majorHAnsi" w:hAnsiTheme="majorHAnsi" w:cs="Arial"/>
                <w:lang w:val="de-CH"/>
              </w:rPr>
            </w:pP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542A9AE5" w14:textId="6E457ABC" w:rsidR="006444C7" w:rsidRDefault="006444C7" w:rsidP="006444C7">
            <w:pPr>
              <w:pStyle w:val="Fliesstext"/>
              <w:ind w:left="54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</w:p>
        </w:tc>
      </w:tr>
      <w:tr w:rsidR="006444C7" w:rsidRPr="004E199F" w14:paraId="30BE06F4" w14:textId="77777777" w:rsidTr="00644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7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9D5D2"/>
            <w:vAlign w:val="center"/>
          </w:tcPr>
          <w:p w14:paraId="31EB7396" w14:textId="47ADB6AA" w:rsidR="006444C7" w:rsidRPr="004E199F" w:rsidRDefault="006444C7" w:rsidP="006444C7">
            <w:pPr>
              <w:pStyle w:val="Fliesstext"/>
              <w:ind w:left="54" w:right="54"/>
              <w:rPr>
                <w:rFonts w:asciiTheme="majorHAnsi" w:hAnsiTheme="majorHAnsi" w:cs="Arial"/>
                <w:b/>
                <w:bCs/>
                <w:shd w:val="clear" w:color="auto" w:fill="99D5D2"/>
                <w:lang w:val="de-CH" w:eastAsia="de-DE"/>
              </w:rPr>
            </w:pPr>
            <w:r>
              <w:rPr>
                <w:rFonts w:asciiTheme="majorHAnsi" w:hAnsiTheme="majorHAnsi" w:cs="Arial"/>
                <w:b/>
                <w:bCs/>
                <w:shd w:val="clear" w:color="auto" w:fill="99D5D2"/>
                <w:lang w:val="de-CH" w:eastAsia="de-DE"/>
              </w:rPr>
              <w:t>3. Zielgruppe/Personas</w:t>
            </w:r>
          </w:p>
        </w:tc>
      </w:tr>
      <w:tr w:rsidR="006444C7" w14:paraId="5137F51B" w14:textId="77777777" w:rsidTr="0064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051D80BB" w14:textId="2A67096A" w:rsidR="006444C7" w:rsidRPr="001B3FC0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rFonts w:asciiTheme="majorHAnsi" w:hAnsiTheme="majorHAnsi" w:cs="Arial"/>
                <w:lang w:val="de-CH"/>
              </w:rPr>
            </w:pPr>
            <w:r w:rsidRPr="00977D71">
              <w:rPr>
                <w:lang w:val="de-CH"/>
              </w:rPr>
              <w:t>Kurzbeschreibung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697AEDD8" w14:textId="77777777" w:rsidR="006444C7" w:rsidRDefault="006444C7" w:rsidP="006444C7">
            <w:pPr>
              <w:pStyle w:val="Fliesstext"/>
              <w:ind w:leftChars="0" w:left="0" w:rightChars="50" w:righ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 w:rsidRPr="00977D71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 xml:space="preserve">z.B. </w:t>
            </w:r>
          </w:p>
          <w:p w14:paraId="3E59A26A" w14:textId="3AB16889" w:rsidR="006444C7" w:rsidRPr="00977D71" w:rsidRDefault="006444C7" w:rsidP="006444C7">
            <w:pPr>
              <w:pStyle w:val="Fliesstext"/>
              <w:ind w:leftChars="0" w:left="0" w:rightChars="50" w:righ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977D71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Personalverantwortliche in Unternehmen</w:t>
            </w:r>
          </w:p>
          <w:p w14:paraId="57E0415A" w14:textId="3F869DF8" w:rsidR="006444C7" w:rsidRDefault="006444C7" w:rsidP="006444C7">
            <w:pPr>
              <w:pStyle w:val="Fliesstext"/>
              <w:ind w:leftChars="0" w:left="0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977D71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junge Menschen zwischen 18 und 30 Jahren usw.</w:t>
            </w:r>
          </w:p>
        </w:tc>
      </w:tr>
      <w:tr w:rsidR="006444C7" w14:paraId="658283DF" w14:textId="77777777" w:rsidTr="00644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6AC2FDB9" w14:textId="1F028A76" w:rsidR="006444C7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rFonts w:asciiTheme="majorHAnsi" w:hAnsiTheme="majorHAnsi" w:cs="Arial"/>
                <w:lang w:val="de-CH"/>
              </w:rPr>
            </w:pPr>
            <w:r w:rsidRPr="00977D71">
              <w:rPr>
                <w:rFonts w:asciiTheme="majorHAnsi" w:hAnsiTheme="majorHAnsi" w:cs="Arial"/>
                <w:lang w:val="de-CH"/>
              </w:rPr>
              <w:t>Vorwissen (Was weiss die Zielperson zum Thema?)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19E731F9" w14:textId="77777777" w:rsidR="006444C7" w:rsidRPr="00977D71" w:rsidRDefault="006444C7" w:rsidP="006444C7">
            <w:pPr>
              <w:pStyle w:val="Fliesstext"/>
              <w:ind w:left="54" w:rightChars="50" w:right="9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 w:rsidRPr="00977D71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 xml:space="preserve">z.B. </w:t>
            </w:r>
          </w:p>
          <w:p w14:paraId="5574DB6C" w14:textId="7323F6C7" w:rsidR="006444C7" w:rsidRPr="00977D71" w:rsidRDefault="006444C7" w:rsidP="006444C7">
            <w:pPr>
              <w:pStyle w:val="Fliesstext"/>
              <w:ind w:leftChars="0" w:left="0" w:rightChars="50" w:right="9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977D71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kein Vorwissen</w:t>
            </w:r>
          </w:p>
          <w:p w14:paraId="0ACFEB4C" w14:textId="4B5BE239" w:rsidR="006444C7" w:rsidRDefault="006444C7" w:rsidP="006444C7">
            <w:pPr>
              <w:pStyle w:val="Fliesstext"/>
              <w:ind w:leftChars="0" w:left="0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  <w:r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-</w:t>
            </w:r>
            <w:r w:rsidRPr="00977D71"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  <w:t>Fachwissen vorhanden usw.</w:t>
            </w:r>
          </w:p>
        </w:tc>
      </w:tr>
      <w:tr w:rsidR="006444C7" w14:paraId="1EB45C8E" w14:textId="77777777" w:rsidTr="0064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5B09E3DE" w14:textId="69E9D9F8" w:rsidR="006444C7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rFonts w:asciiTheme="majorHAnsi" w:hAnsiTheme="majorHAnsi" w:cs="Arial"/>
                <w:lang w:val="de-CH"/>
              </w:rPr>
            </w:pPr>
            <w:r w:rsidRPr="00977D71">
              <w:rPr>
                <w:rFonts w:asciiTheme="majorHAnsi" w:hAnsiTheme="majorHAnsi" w:cs="Arial"/>
                <w:lang w:val="de-CH"/>
              </w:rPr>
              <w:t>Wünsche und Bedürfnisse (Was möchte die Zielperson erfahren?)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78F65F56" w14:textId="70A0F527" w:rsidR="006444C7" w:rsidRDefault="006444C7" w:rsidP="006444C7">
            <w:pPr>
              <w:pStyle w:val="Fliesstext"/>
              <w:ind w:leftChars="0" w:left="0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</w:p>
        </w:tc>
      </w:tr>
      <w:tr w:rsidR="006444C7" w14:paraId="629F5AF3" w14:textId="77777777" w:rsidTr="00644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084F863C" w14:textId="655D26F4" w:rsidR="006444C7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rFonts w:asciiTheme="majorHAnsi" w:hAnsiTheme="majorHAnsi" w:cs="Arial"/>
                <w:lang w:val="de-CH"/>
              </w:rPr>
            </w:pPr>
            <w:r w:rsidRPr="00977D71">
              <w:rPr>
                <w:rFonts w:asciiTheme="majorHAnsi" w:hAnsiTheme="majorHAnsi" w:cs="Arial"/>
                <w:lang w:val="de-CH"/>
              </w:rPr>
              <w:t>Welche</w:t>
            </w:r>
            <w:r w:rsidR="00521CDF">
              <w:rPr>
                <w:rFonts w:asciiTheme="majorHAnsi" w:hAnsiTheme="majorHAnsi" w:cs="Arial"/>
                <w:lang w:val="de-CH"/>
              </w:rPr>
              <w:t>n</w:t>
            </w:r>
            <w:r w:rsidRPr="00977D71">
              <w:rPr>
                <w:rFonts w:asciiTheme="majorHAnsi" w:hAnsiTheme="majorHAnsi" w:cs="Arial"/>
                <w:lang w:val="de-CH"/>
              </w:rPr>
              <w:t xml:space="preserve"> Mehrwert bietet der Content der Zielgruppe?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6DDD6CAF" w14:textId="75E53DEA" w:rsidR="006444C7" w:rsidRDefault="006444C7" w:rsidP="006444C7">
            <w:pPr>
              <w:pStyle w:val="Fliesstext"/>
              <w:ind w:left="54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</w:p>
        </w:tc>
      </w:tr>
      <w:tr w:rsidR="006444C7" w14:paraId="0FE141CA" w14:textId="77777777" w:rsidTr="0064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16711357" w14:textId="7B75EBD5" w:rsidR="006444C7" w:rsidRDefault="006444C7" w:rsidP="006444C7">
            <w:pPr>
              <w:pStyle w:val="Fliesstext"/>
              <w:ind w:leftChars="0" w:left="0" w:rightChars="50" w:right="90"/>
              <w:rPr>
                <w:rFonts w:asciiTheme="majorHAnsi" w:hAnsiTheme="majorHAnsi" w:cs="Arial"/>
                <w:lang w:val="de-CH"/>
              </w:rPr>
            </w:pP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0AFFBC23" w14:textId="3961E408" w:rsidR="006444C7" w:rsidRDefault="006444C7" w:rsidP="006444C7">
            <w:pPr>
              <w:pStyle w:val="Fliesstext"/>
              <w:ind w:left="54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</w:p>
        </w:tc>
      </w:tr>
      <w:tr w:rsidR="006444C7" w14:paraId="50942423" w14:textId="77777777" w:rsidTr="00644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66C0BC"/>
            <w:vAlign w:val="center"/>
            <w:hideMark/>
          </w:tcPr>
          <w:p w14:paraId="3426D3B2" w14:textId="7330FCDF" w:rsidR="006444C7" w:rsidRDefault="006444C7" w:rsidP="006444C7">
            <w:pPr>
              <w:pStyle w:val="Fliesstext"/>
              <w:ind w:left="54" w:right="54"/>
              <w:rPr>
                <w:rFonts w:asciiTheme="majorHAnsi" w:hAnsiTheme="majorHAnsi" w:cs="Arial"/>
                <w:b/>
                <w:bCs/>
                <w:sz w:val="24"/>
                <w:szCs w:val="24"/>
                <w:lang w:val="de-CH" w:eastAsia="de-DE"/>
              </w:rPr>
            </w:pPr>
            <w:r>
              <w:rPr>
                <w:rFonts w:asciiTheme="majorHAnsi" w:hAnsiTheme="majorHAnsi" w:cs="Arial"/>
                <w:b/>
                <w:bCs/>
                <w:color w:val="auto"/>
                <w:sz w:val="24"/>
                <w:szCs w:val="24"/>
                <w:shd w:val="clear" w:color="auto" w:fill="66C0BC"/>
                <w:lang w:val="de-CH" w:eastAsia="de-DE"/>
              </w:rPr>
              <w:t>C Budget und Timing</w:t>
            </w:r>
          </w:p>
        </w:tc>
      </w:tr>
      <w:tr w:rsidR="006444C7" w:rsidRPr="004E199F" w14:paraId="1FA1CFD4" w14:textId="77777777" w:rsidTr="0064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9D5D2"/>
            <w:vAlign w:val="center"/>
          </w:tcPr>
          <w:p w14:paraId="5E3B2FB3" w14:textId="58AA205A" w:rsidR="006444C7" w:rsidRPr="004E199F" w:rsidRDefault="006444C7" w:rsidP="006444C7">
            <w:pPr>
              <w:pStyle w:val="Fliesstext"/>
              <w:ind w:left="54" w:right="54"/>
              <w:rPr>
                <w:rFonts w:asciiTheme="majorHAnsi" w:hAnsiTheme="majorHAnsi" w:cs="Arial"/>
                <w:b/>
                <w:bCs/>
                <w:shd w:val="clear" w:color="auto" w:fill="99D5D2"/>
                <w:lang w:val="de-CH" w:eastAsia="de-DE"/>
              </w:rPr>
            </w:pPr>
            <w:r>
              <w:rPr>
                <w:rFonts w:asciiTheme="majorHAnsi" w:hAnsiTheme="majorHAnsi" w:cs="Arial"/>
                <w:b/>
                <w:bCs/>
                <w:shd w:val="clear" w:color="auto" w:fill="99D5D2"/>
                <w:lang w:val="de-CH" w:eastAsia="de-DE"/>
              </w:rPr>
              <w:t>1. Budget</w:t>
            </w:r>
          </w:p>
        </w:tc>
      </w:tr>
      <w:tr w:rsidR="006444C7" w14:paraId="1CB42621" w14:textId="77777777" w:rsidTr="00644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1DAEBDC7" w14:textId="4F3C9DDA" w:rsidR="006444C7" w:rsidRPr="001B3FC0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rFonts w:asciiTheme="majorHAnsi" w:hAnsiTheme="majorHAnsi" w:cs="Arial"/>
                <w:lang w:val="de-CH"/>
              </w:rPr>
            </w:pPr>
            <w:r>
              <w:rPr>
                <w:lang w:val="de-CH"/>
              </w:rPr>
              <w:t>Budgetrahmen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53B332E4" w14:textId="03B4EEDF" w:rsidR="006444C7" w:rsidRDefault="006444C7" w:rsidP="006444C7">
            <w:pPr>
              <w:pStyle w:val="Fliesstext"/>
              <w:ind w:left="54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</w:p>
        </w:tc>
      </w:tr>
      <w:tr w:rsidR="006444C7" w14:paraId="2D1D05D3" w14:textId="77777777" w:rsidTr="0064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46277689" w14:textId="27806524" w:rsidR="006444C7" w:rsidRDefault="006444C7" w:rsidP="0075261B">
            <w:pPr>
              <w:pStyle w:val="Fliesstext"/>
              <w:ind w:leftChars="0" w:left="450" w:rightChars="50" w:right="90"/>
              <w:rPr>
                <w:rFonts w:asciiTheme="majorHAnsi" w:hAnsiTheme="majorHAnsi" w:cs="Arial"/>
                <w:lang w:val="de-CH"/>
              </w:rPr>
            </w:pP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72FB4899" w14:textId="78E94170" w:rsidR="006444C7" w:rsidRDefault="006444C7" w:rsidP="006444C7">
            <w:pPr>
              <w:pStyle w:val="Fliesstext"/>
              <w:ind w:left="54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</w:p>
        </w:tc>
      </w:tr>
    </w:tbl>
    <w:p w14:paraId="1400E43F" w14:textId="77777777" w:rsidR="006F141D" w:rsidRDefault="006F141D">
      <w:r>
        <w:br w:type="page"/>
      </w:r>
    </w:p>
    <w:tbl>
      <w:tblPr>
        <w:tblStyle w:val="PPTabelle11"/>
        <w:tblW w:w="10632" w:type="dxa"/>
        <w:tblCellSpacing w:w="28" w:type="dxa"/>
        <w:tblInd w:w="0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6221"/>
        <w:gridCol w:w="4411"/>
      </w:tblGrid>
      <w:tr w:rsidR="006444C7" w:rsidRPr="004E199F" w14:paraId="2826B1B9" w14:textId="77777777" w:rsidTr="00644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9D5D2"/>
            <w:vAlign w:val="center"/>
          </w:tcPr>
          <w:p w14:paraId="4D754D63" w14:textId="386BA0B4" w:rsidR="006444C7" w:rsidRPr="006F141D" w:rsidRDefault="006444C7" w:rsidP="006444C7">
            <w:pPr>
              <w:pStyle w:val="Fliesstext"/>
              <w:ind w:left="54" w:right="54"/>
              <w:rPr>
                <w:rFonts w:asciiTheme="majorHAnsi" w:hAnsiTheme="majorHAnsi" w:cs="Arial"/>
                <w:b/>
                <w:bCs/>
                <w:color w:val="auto"/>
                <w:shd w:val="clear" w:color="auto" w:fill="99D5D2"/>
                <w:lang w:val="de-CH" w:eastAsia="de-DE"/>
              </w:rPr>
            </w:pPr>
            <w:r w:rsidRPr="006F141D">
              <w:rPr>
                <w:rFonts w:asciiTheme="majorHAnsi" w:hAnsiTheme="majorHAnsi" w:cs="Arial"/>
                <w:b/>
                <w:bCs/>
                <w:color w:val="auto"/>
                <w:shd w:val="clear" w:color="auto" w:fill="99D5D2"/>
                <w:lang w:val="de-CH" w:eastAsia="de-DE"/>
              </w:rPr>
              <w:t>2. Termin</w:t>
            </w:r>
          </w:p>
        </w:tc>
      </w:tr>
      <w:tr w:rsidR="006444C7" w14:paraId="2512BFC1" w14:textId="77777777" w:rsidTr="0064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6F7CC91E" w14:textId="710935A6" w:rsidR="006444C7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lang w:val="de-CH"/>
              </w:rPr>
            </w:pPr>
            <w:r>
              <w:rPr>
                <w:lang w:val="de-CH"/>
              </w:rPr>
              <w:t>Termin-Offerte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213C659B" w14:textId="3EFFA928" w:rsidR="006444C7" w:rsidRDefault="006444C7" w:rsidP="006444C7">
            <w:pPr>
              <w:pStyle w:val="Fliesstext"/>
              <w:ind w:left="54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</w:p>
        </w:tc>
      </w:tr>
      <w:tr w:rsidR="006444C7" w14:paraId="126C36BF" w14:textId="77777777" w:rsidTr="00644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5B531DC9" w14:textId="5085FB1F" w:rsidR="006444C7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lang w:val="de-CH"/>
              </w:rPr>
            </w:pPr>
            <w:r w:rsidRPr="00977D71">
              <w:rPr>
                <w:lang w:val="de-CH"/>
              </w:rPr>
              <w:t>Termine Meilensteine wie 1. Entwurf, Schulterblick oder Überarbeitung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1EAA9D96" w14:textId="3EFB7A0C" w:rsidR="006444C7" w:rsidRDefault="006444C7" w:rsidP="006444C7">
            <w:pPr>
              <w:pStyle w:val="Fliesstext"/>
              <w:ind w:leftChars="0" w:left="0" w:rightChars="50" w:right="9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</w:p>
        </w:tc>
      </w:tr>
      <w:tr w:rsidR="006444C7" w14:paraId="21BF1DD6" w14:textId="77777777" w:rsidTr="0064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5C7CFA27" w14:textId="35815DE2" w:rsidR="006444C7" w:rsidRDefault="006444C7" w:rsidP="006444C7">
            <w:pPr>
              <w:pStyle w:val="Fliesstext"/>
              <w:numPr>
                <w:ilvl w:val="0"/>
                <w:numId w:val="65"/>
              </w:numPr>
              <w:tabs>
                <w:tab w:val="num" w:pos="485"/>
              </w:tabs>
              <w:ind w:leftChars="50" w:left="450" w:rightChars="50" w:right="90"/>
              <w:rPr>
                <w:lang w:val="de-CH"/>
              </w:rPr>
            </w:pPr>
            <w:r>
              <w:rPr>
                <w:lang w:val="de-CH"/>
              </w:rPr>
              <w:t>Abgabetermin</w:t>
            </w:r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41958FEC" w14:textId="5BF3DD65" w:rsidR="006444C7" w:rsidRDefault="006444C7" w:rsidP="006444C7">
            <w:pPr>
              <w:pStyle w:val="Fliesstext"/>
              <w:ind w:left="54" w:right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</w:p>
        </w:tc>
      </w:tr>
      <w:tr w:rsidR="006444C7" w14:paraId="57589DA2" w14:textId="77777777" w:rsidTr="00644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CellSpacing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EAE9"/>
          </w:tcPr>
          <w:p w14:paraId="149830FC" w14:textId="16A9E13F" w:rsidR="006444C7" w:rsidRDefault="006444C7" w:rsidP="0075261B">
            <w:pPr>
              <w:pStyle w:val="Fliesstext"/>
              <w:ind w:leftChars="0" w:left="450" w:rightChars="50" w:right="90"/>
              <w:rPr>
                <w:rFonts w:asciiTheme="majorHAnsi" w:hAnsiTheme="majorHAnsi" w:cs="Arial"/>
                <w:lang w:val="de-CH"/>
              </w:rPr>
            </w:pPr>
            <w:bookmarkStart w:id="4" w:name="_GoBack"/>
            <w:bookmarkEnd w:id="4"/>
          </w:p>
        </w:tc>
        <w:tc>
          <w:tcPr>
            <w:tcW w:w="43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CEAE9"/>
          </w:tcPr>
          <w:p w14:paraId="5F9AF93E" w14:textId="6BC8EFF1" w:rsidR="006444C7" w:rsidRDefault="006444C7" w:rsidP="006444C7">
            <w:pPr>
              <w:pStyle w:val="Fliesstext"/>
              <w:ind w:leftChars="0" w:left="0" w:right="5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shd w:val="clear" w:color="auto" w:fill="CCEAE9"/>
                <w:lang w:val="de-CH" w:eastAsia="de-DE"/>
              </w:rPr>
            </w:pPr>
          </w:p>
        </w:tc>
      </w:tr>
    </w:tbl>
    <w:p w14:paraId="0A02FCBB" w14:textId="2F96C97E" w:rsidR="002520B6" w:rsidRDefault="002520B6" w:rsidP="002C1E02">
      <w:pPr>
        <w:pStyle w:val="Leadtext"/>
        <w:outlineLvl w:val="0"/>
        <w:rPr>
          <w:lang w:val="de-CH"/>
        </w:rPr>
      </w:pPr>
    </w:p>
    <w:p w14:paraId="46BCB0BA" w14:textId="77777777" w:rsidR="006F141D" w:rsidRDefault="006F141D" w:rsidP="002C1E02">
      <w:pPr>
        <w:pStyle w:val="Leadtext"/>
        <w:outlineLvl w:val="0"/>
        <w:rPr>
          <w:lang w:val="de-CH"/>
        </w:rPr>
      </w:pPr>
    </w:p>
    <w:p w14:paraId="674B5375" w14:textId="7A620AC3" w:rsidR="00F92EA8" w:rsidRDefault="0075261B" w:rsidP="002C1E02">
      <w:pPr>
        <w:pStyle w:val="Leadtext"/>
        <w:outlineLvl w:val="0"/>
        <w:rPr>
          <w:lang w:val="de-CH"/>
        </w:rPr>
      </w:pPr>
      <w:r>
        <w:rPr>
          <w:noProof/>
        </w:rPr>
        <w:pict w14:anchorId="371759C1">
          <v:shapetype id="_x0000_t202" coordsize="21600,21600" o:spt="202" path="m,l,21600r21600,l21600,xe">
            <v:stroke joinstyle="miter"/>
            <v:path gradientshapeok="t" o:connecttype="rect"/>
          </v:shapetype>
          <v:shape id="Textfeld 3" o:spid="_x0000_s1122" type="#_x0000_t202" style="position:absolute;margin-left:-6.6pt;margin-top:4.65pt;width:530.7pt;height:101.2pt;z-index:251681792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" fillcolor="#9e2a2f" strokecolor="white">
            <v:textbox style="mso-next-textbox:#Textfeld 3;mso-fit-shape-to-text:t" inset="4mm,4mm,4mm,4mm">
              <w:txbxContent>
                <w:p w14:paraId="5AAD00F1" w14:textId="77777777" w:rsidR="00B50AB1" w:rsidRPr="004D547F" w:rsidRDefault="00B50AB1" w:rsidP="00B50AB1">
                  <w:pPr>
                    <w:shd w:val="clear" w:color="auto" w:fill="9E2A2F"/>
                    <w:spacing w:line="276" w:lineRule="auto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:shd w:val="clear" w:color="auto" w:fill="9E2A2F"/>
                      <w:lang w:val="de-DE"/>
                    </w:rPr>
                  </w:pPr>
                  <w:r w:rsidRPr="004D547F"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:shd w:val="clear" w:color="auto" w:fill="9E2A2F"/>
                      <w:lang w:val="de-DE"/>
                    </w:rPr>
                    <w:t>Wirkungsvolle Marktbearbeitung: mit der Post leichtgemacht</w:t>
                  </w:r>
                </w:p>
                <w:p w14:paraId="3A0A1297" w14:textId="77777777" w:rsidR="00B50AB1" w:rsidRPr="004D547F" w:rsidRDefault="00B50AB1" w:rsidP="00B50AB1">
                  <w:pPr>
                    <w:rPr>
                      <w:rFonts w:asciiTheme="minorHAnsi" w:hAnsiTheme="minorHAnsi"/>
                      <w:color w:val="FFFFFF" w:themeColor="background1"/>
                      <w:lang w:val="de-DE"/>
                    </w:rPr>
                  </w:pPr>
                </w:p>
                <w:p w14:paraId="2F77FA0E" w14:textId="77777777" w:rsidR="00B50AB1" w:rsidRDefault="00B50AB1" w:rsidP="00B50AB1">
                  <w:pPr>
                    <w:widowControl/>
                    <w:spacing w:line="240" w:lineRule="auto"/>
                    <w:rPr>
                      <w:rStyle w:val="Hyperlink"/>
                      <w:rFonts w:cs="Arial"/>
                      <w:b/>
                      <w:color w:val="FFFFFF" w:themeColor="background1"/>
                    </w:rPr>
                  </w:pPr>
                  <w:r w:rsidRPr="000C4DE3"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:shd w:val="clear" w:color="auto" w:fill="9E2A2F"/>
                      <w:lang w:val="de-DE"/>
                    </w:rPr>
                    <w:t>Dialogmarketingberatung</w:t>
                  </w:r>
                  <w:r w:rsidRPr="000C4DE3">
                    <w:rPr>
                      <w:rFonts w:eastAsia="Times New Roman" w:cs="Frutiger 45 Light"/>
                      <w:color w:val="000000"/>
                      <w:sz w:val="22"/>
                      <w:lang w:eastAsia="de-CH"/>
                    </w:rPr>
                    <w:br/>
                  </w:r>
                  <w:r w:rsidRPr="000C4DE3">
                    <w:rPr>
                      <w:rFonts w:cs="Arial"/>
                      <w:color w:val="FFFFFF" w:themeColor="background1"/>
                    </w:rPr>
                    <w:t>Die Experten von Dialog Marketing Solutions begleiten durch sämtliche Schritte im Dialogmarketing. Auch ausgewiesene Profis profitieren vom Know-how-Transfer in den Bereichen Analyse, Konzeption, Umsetzung bis zur Erfolgskontrolle.</w:t>
                  </w:r>
                  <w:r w:rsidRPr="000C4DE3">
                    <w:rPr>
                      <w:rFonts w:eastAsia="Times New Roman" w:cs="Frutiger 45 Light"/>
                      <w:color w:val="000000"/>
                      <w:sz w:val="22"/>
                      <w:lang w:eastAsia="de-CH"/>
                    </w:rPr>
                    <w:br/>
                  </w:r>
                  <w:hyperlink r:id="rId16" w:history="1">
                    <w:r w:rsidRPr="00D500D8">
                      <w:rPr>
                        <w:rStyle w:val="Hyperlink"/>
                        <w:rFonts w:cs="Arial"/>
                        <w:b/>
                        <w:color w:val="FFFFFF" w:themeColor="background1"/>
                        <w:u w:val="none"/>
                      </w:rPr>
                      <w:t>www.post.ch/dialogmarketing-beratung</w:t>
                    </w:r>
                  </w:hyperlink>
                  <w:r>
                    <w:rPr>
                      <w:rStyle w:val="Hyperlink"/>
                      <w:rFonts w:cs="Arial"/>
                      <w:b/>
                      <w:color w:val="FFFFFF" w:themeColor="background1"/>
                    </w:rPr>
                    <w:t xml:space="preserve"> </w:t>
                  </w:r>
                </w:p>
                <w:p w14:paraId="28C0C4B4" w14:textId="77777777" w:rsidR="00B50AB1" w:rsidRDefault="00B50AB1" w:rsidP="00B50AB1">
                  <w:pPr>
                    <w:widowControl/>
                    <w:spacing w:line="240" w:lineRule="auto"/>
                    <w:rPr>
                      <w:rStyle w:val="Hyperlink"/>
                      <w:rFonts w:cs="Arial"/>
                      <w:b/>
                      <w:color w:val="FFFFFF" w:themeColor="background1"/>
                    </w:rPr>
                  </w:pPr>
                </w:p>
              </w:txbxContent>
            </v:textbox>
            <w10:wrap type="square" anchorx="margin"/>
          </v:shape>
        </w:pict>
      </w:r>
    </w:p>
    <w:p w14:paraId="38AA3DBB" w14:textId="0186A8AD" w:rsidR="00192E6E" w:rsidRPr="00D37875" w:rsidRDefault="0075261B" w:rsidP="00192E6E">
      <w:pPr>
        <w:pStyle w:val="PPStandard"/>
      </w:pPr>
      <w:r>
        <w:rPr>
          <w:noProof/>
        </w:rPr>
        <w:pict w14:anchorId="3C04D2F5">
          <v:shape id="Text Box 94" o:spid="_x0000_s1124" type="#_x0000_t202" style="position:absolute;margin-left:-36.9pt;margin-top:629.5pt;width:36.9pt;height:73.5pt;z-index:-251632640;visibility:visible;mso-wrap-style:square;mso-width-percent:0;mso-height-percent:0;mso-wrap-distance-left:9pt;mso-wrap-distance-top:0;mso-wrap-distance-right:9pt;mso-wrap-distance-bottom:0;mso-position-horizontal-relative:margin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" stroked="f">
            <v:textbox style="layout-flow:vertical;mso-layout-flow-alt:bottom-to-top;mso-next-textbox:#Text Box 94">
              <w:txbxContent>
                <w:p w14:paraId="201DD321" w14:textId="6F749B85" w:rsidR="00192E6E" w:rsidRDefault="00192E6E" w:rsidP="00192E6E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D</w:t>
                  </w:r>
                  <w:r w:rsidR="00977D71">
                    <w:rPr>
                      <w:sz w:val="12"/>
                      <w:szCs w:val="12"/>
                    </w:rPr>
                    <w:t>P_0</w:t>
                  </w:r>
                  <w:r w:rsidR="006F141D">
                    <w:rPr>
                      <w:sz w:val="12"/>
                      <w:szCs w:val="12"/>
                    </w:rPr>
                    <w:t>46</w:t>
                  </w:r>
                  <w:r>
                    <w:rPr>
                      <w:sz w:val="12"/>
                      <w:szCs w:val="12"/>
                    </w:rPr>
                    <w:t xml:space="preserve"> (PM) 10.2019</w:t>
                  </w:r>
                </w:p>
                <w:p w14:paraId="33394F76" w14:textId="77777777" w:rsidR="00192E6E" w:rsidRDefault="00192E6E" w:rsidP="00192E6E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  <w10:wrap anchorx="margin" anchory="margin"/>
          </v:shape>
        </w:pict>
      </w:r>
      <w:r w:rsidR="00192E6E" w:rsidRPr="00F36B77">
        <w:rPr>
          <w:rFonts w:asciiTheme="majorHAnsi" w:hAnsiTheme="majorHAnsi" w:cs="Arial"/>
        </w:rPr>
        <w:t>Weitere Informationen zu a</w:t>
      </w:r>
      <w:r w:rsidR="00192E6E">
        <w:rPr>
          <w:rFonts w:asciiTheme="majorHAnsi" w:hAnsiTheme="majorHAnsi" w:cs="Arial"/>
        </w:rPr>
        <w:t xml:space="preserve">llen Aspekten rund um das Thema </w:t>
      </w:r>
      <w:r w:rsidR="00192E6E" w:rsidRPr="00F36B77">
        <w:rPr>
          <w:rFonts w:asciiTheme="majorHAnsi" w:hAnsiTheme="majorHAnsi" w:cs="Arial"/>
        </w:rPr>
        <w:t xml:space="preserve">Dialogmarketing finden Sie unter </w:t>
      </w:r>
      <w:hyperlink r:id="rId17" w:history="1">
        <w:r w:rsidR="00192E6E" w:rsidRPr="00243F93">
          <w:rPr>
            <w:rStyle w:val="Hyperlink"/>
            <w:b/>
          </w:rPr>
          <w:t>www.post.ch/directpoint</w:t>
        </w:r>
      </w:hyperlink>
    </w:p>
    <w:p w14:paraId="29321712" w14:textId="77777777" w:rsidR="0003402A" w:rsidRDefault="0003402A" w:rsidP="002C1E02">
      <w:pPr>
        <w:pStyle w:val="Leadtext"/>
        <w:outlineLvl w:val="0"/>
        <w:rPr>
          <w:lang w:val="de-CH"/>
        </w:rPr>
      </w:pPr>
    </w:p>
    <w:p w14:paraId="29AA27C5" w14:textId="06A50E8D" w:rsidR="00192E6E" w:rsidRDefault="00192E6E" w:rsidP="002C1E02">
      <w:pPr>
        <w:pStyle w:val="Leadtext"/>
        <w:outlineLvl w:val="0"/>
        <w:rPr>
          <w:lang w:val="de-CH"/>
        </w:rPr>
      </w:pPr>
    </w:p>
    <w:p w14:paraId="2244CCB9" w14:textId="3A14EA3D" w:rsidR="00192E6E" w:rsidRDefault="00192E6E" w:rsidP="002C1E02">
      <w:pPr>
        <w:pStyle w:val="Leadtext"/>
        <w:outlineLvl w:val="0"/>
        <w:rPr>
          <w:lang w:val="de-CH"/>
        </w:rPr>
      </w:pPr>
    </w:p>
    <w:p w14:paraId="4F6AF80E" w14:textId="1B304A82" w:rsidR="00192E6E" w:rsidRDefault="00192E6E" w:rsidP="002C1E02">
      <w:pPr>
        <w:pStyle w:val="Leadtext"/>
        <w:outlineLvl w:val="0"/>
        <w:rPr>
          <w:lang w:val="de-CH"/>
        </w:rPr>
      </w:pPr>
    </w:p>
    <w:p w14:paraId="348CD56C" w14:textId="39DA3F17" w:rsidR="00192E6E" w:rsidRDefault="00192E6E" w:rsidP="002C1E02">
      <w:pPr>
        <w:pStyle w:val="Leadtext"/>
        <w:outlineLvl w:val="0"/>
        <w:rPr>
          <w:lang w:val="de-CH"/>
        </w:rPr>
      </w:pPr>
    </w:p>
    <w:p w14:paraId="04B32E73" w14:textId="7F5D8A8A" w:rsidR="00192E6E" w:rsidRDefault="00192E6E" w:rsidP="002C1E02">
      <w:pPr>
        <w:pStyle w:val="Leadtext"/>
        <w:outlineLvl w:val="0"/>
        <w:rPr>
          <w:lang w:val="de-CH"/>
        </w:rPr>
      </w:pPr>
    </w:p>
    <w:p w14:paraId="4298D37B" w14:textId="3F536AC1" w:rsidR="00192E6E" w:rsidRDefault="00192E6E" w:rsidP="002C1E02">
      <w:pPr>
        <w:pStyle w:val="Leadtext"/>
        <w:outlineLvl w:val="0"/>
        <w:rPr>
          <w:lang w:val="de-CH"/>
        </w:rPr>
      </w:pPr>
    </w:p>
    <w:p w14:paraId="7E33440D" w14:textId="3D20B572" w:rsidR="00192E6E" w:rsidRDefault="00192E6E" w:rsidP="002C1E02">
      <w:pPr>
        <w:pStyle w:val="Leadtext"/>
        <w:outlineLvl w:val="0"/>
        <w:rPr>
          <w:lang w:val="de-CH"/>
        </w:rPr>
      </w:pPr>
    </w:p>
    <w:p w14:paraId="2ADDB08E" w14:textId="28EF8534" w:rsidR="00192E6E" w:rsidRDefault="00192E6E" w:rsidP="002C1E02">
      <w:pPr>
        <w:pStyle w:val="Leadtext"/>
        <w:outlineLvl w:val="0"/>
        <w:rPr>
          <w:lang w:val="de-CH"/>
        </w:rPr>
      </w:pPr>
    </w:p>
    <w:p w14:paraId="07D5E0D4" w14:textId="493AAC34" w:rsidR="00192E6E" w:rsidRDefault="00192E6E" w:rsidP="002C1E02">
      <w:pPr>
        <w:pStyle w:val="Leadtext"/>
        <w:outlineLvl w:val="0"/>
        <w:rPr>
          <w:lang w:val="de-CH"/>
        </w:rPr>
      </w:pPr>
    </w:p>
    <w:p w14:paraId="6AED16D6" w14:textId="77777777" w:rsidR="00192E6E" w:rsidRDefault="00192E6E" w:rsidP="002C1E02">
      <w:pPr>
        <w:pStyle w:val="Leadtext"/>
        <w:outlineLvl w:val="0"/>
        <w:rPr>
          <w:lang w:val="de-CH"/>
        </w:rPr>
      </w:pPr>
    </w:p>
    <w:p w14:paraId="28C78D7D" w14:textId="7C1551A1" w:rsidR="00192E6E" w:rsidRDefault="00192E6E" w:rsidP="002C1E02">
      <w:pPr>
        <w:pStyle w:val="Leadtext"/>
        <w:outlineLvl w:val="0"/>
        <w:rPr>
          <w:lang w:val="de-CH"/>
        </w:rPr>
      </w:pPr>
    </w:p>
    <w:p w14:paraId="58E984EC" w14:textId="2E554012" w:rsidR="00192E6E" w:rsidRDefault="00192E6E" w:rsidP="002C1E02">
      <w:pPr>
        <w:pStyle w:val="Leadtext"/>
        <w:outlineLvl w:val="0"/>
        <w:rPr>
          <w:lang w:val="de-CH"/>
        </w:rPr>
      </w:pPr>
    </w:p>
    <w:p w14:paraId="1787BC1F" w14:textId="121D537D" w:rsidR="00192E6E" w:rsidRDefault="00192E6E" w:rsidP="002C1E02">
      <w:pPr>
        <w:pStyle w:val="Leadtext"/>
        <w:outlineLvl w:val="0"/>
        <w:rPr>
          <w:lang w:val="de-CH"/>
        </w:rPr>
      </w:pPr>
    </w:p>
    <w:p w14:paraId="0A18AF4A" w14:textId="2BC09297" w:rsidR="00192E6E" w:rsidRDefault="00192E6E" w:rsidP="002C1E02">
      <w:pPr>
        <w:pStyle w:val="Leadtext"/>
        <w:outlineLvl w:val="0"/>
        <w:rPr>
          <w:lang w:val="de-CH"/>
        </w:rPr>
      </w:pPr>
    </w:p>
    <w:p w14:paraId="15C46F58" w14:textId="77777777" w:rsidR="00192E6E" w:rsidRDefault="00192E6E" w:rsidP="002C1E02">
      <w:pPr>
        <w:pStyle w:val="Leadtext"/>
        <w:outlineLvl w:val="0"/>
        <w:rPr>
          <w:lang w:val="de-CH"/>
        </w:rPr>
      </w:pPr>
    </w:p>
    <w:p w14:paraId="4111033F" w14:textId="77777777" w:rsidR="0003402A" w:rsidRDefault="0003402A" w:rsidP="002C1E02">
      <w:pPr>
        <w:pStyle w:val="Leadtext"/>
        <w:outlineLvl w:val="0"/>
        <w:rPr>
          <w:lang w:val="de-CH"/>
        </w:rPr>
      </w:pPr>
    </w:p>
    <w:p w14:paraId="73C5C28F" w14:textId="77777777" w:rsidR="0003402A" w:rsidRDefault="0003402A" w:rsidP="002C1E02">
      <w:pPr>
        <w:pStyle w:val="Leadtext"/>
        <w:outlineLvl w:val="0"/>
        <w:rPr>
          <w:lang w:val="de-CH"/>
        </w:rPr>
      </w:pPr>
    </w:p>
    <w:p w14:paraId="45FF1F52" w14:textId="77777777" w:rsidR="0003402A" w:rsidRDefault="0003402A" w:rsidP="002C1E02">
      <w:pPr>
        <w:pStyle w:val="Leadtext"/>
        <w:outlineLvl w:val="0"/>
        <w:rPr>
          <w:lang w:val="de-CH"/>
        </w:rPr>
      </w:pPr>
    </w:p>
    <w:p w14:paraId="3DB4FF4A" w14:textId="77777777" w:rsidR="0003402A" w:rsidRDefault="0003402A" w:rsidP="002C1E02">
      <w:pPr>
        <w:pStyle w:val="Leadtext"/>
        <w:outlineLvl w:val="0"/>
        <w:rPr>
          <w:lang w:val="de-CH"/>
        </w:rPr>
      </w:pPr>
    </w:p>
    <w:p w14:paraId="21A9E963" w14:textId="329E7EF9" w:rsidR="00AB7840" w:rsidRPr="009F7D23" w:rsidRDefault="0075261B" w:rsidP="002C1E02">
      <w:pPr>
        <w:pStyle w:val="Leadtext"/>
        <w:outlineLvl w:val="0"/>
        <w:rPr>
          <w:lang w:val="de-CH"/>
        </w:rPr>
        <w:sectPr w:rsidR="00AB7840" w:rsidRPr="009F7D23" w:rsidSect="00AB7840">
          <w:type w:val="continuous"/>
          <w:pgSz w:w="11906" w:h="16838" w:code="9"/>
          <w:pgMar w:top="737" w:right="822" w:bottom="964" w:left="822" w:header="397" w:footer="454" w:gutter="0"/>
          <w:cols w:space="284"/>
          <w:titlePg/>
          <w:docGrid w:linePitch="360"/>
        </w:sectPr>
      </w:pPr>
      <w:r>
        <w:pict w14:anchorId="45FD5BE1">
          <v:shape id="_x0000_s1114" type="#_x0000_t202" style="position:absolute;margin-left:0;margin-top:0;width:531.5pt;height:53.85pt;z-index:-251641856;visibility:visible;mso-wrap-style:square;mso-width-percent:0;mso-wrap-distance-left:14.2pt;mso-wrap-distance-top:14.2pt;mso-wrap-distance-right:14.2pt;mso-wrap-distance-bottom:0;mso-position-horizontal:left;mso-position-horizontal-relative:margin;mso-position-vertical:bottom;mso-position-vertical-relative:margin;mso-width-percent:0;mso-width-relative:page;mso-height-relative:page;v-text-anchor:bottom" wrapcoords="0 0" o:allowoverlap="f" filled="f" stroked="f">
            <v:textbox style="mso-next-textbox:#_x0000_s1114" inset="0,0,0,0">
              <w:txbxContent>
                <w:tbl>
                  <w:tblPr>
                    <w:tblStyle w:val="PPAbsenderbox"/>
                    <w:tblW w:w="10630" w:type="dxa"/>
                    <w:tblInd w:w="0" w:type="dxa"/>
                    <w:shd w:val="clear" w:color="auto" w:fill="FFFFFF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37"/>
                    <w:gridCol w:w="3401"/>
                    <w:gridCol w:w="4592"/>
                  </w:tblGrid>
                  <w:tr w:rsidR="00C60BE4" w:rsidRPr="001A6A05" w14:paraId="18D55F4A" w14:textId="77777777" w:rsidTr="00C60BE4">
                    <w:trPr>
                      <w:trHeight w:val="1077"/>
                    </w:trPr>
                    <w:tc>
                      <w:tcPr>
                        <w:tcW w:w="2637" w:type="dxa"/>
                        <w:shd w:val="clear" w:color="auto" w:fill="FFFFFF"/>
                        <w:tcMar>
                          <w:top w:w="0" w:type="dxa"/>
                        </w:tcMar>
                        <w:vAlign w:val="bottom"/>
                      </w:tcPr>
                      <w:p w14:paraId="758517C6" w14:textId="77777777" w:rsidR="00C60BE4" w:rsidRPr="007C41AF" w:rsidRDefault="0075261B" w:rsidP="00E5505D">
                        <w:pPr>
                          <w:pStyle w:val="PPAbsender"/>
                          <w:rPr>
                            <w:lang w:val="en-US"/>
                          </w:rPr>
                        </w:pPr>
                        <w:sdt>
                          <w:sdtPr>
                            <w:alias w:val="Absender 1"/>
                            <w:tag w:val="Absender1BasisDM"/>
                            <w:id w:val="-1164079538"/>
                          </w:sdtPr>
                          <w:sdtEndPr/>
                          <w:sdtContent>
                            <w:r w:rsidR="00C60BE4" w:rsidRPr="007C41AF">
                              <w:rPr>
                                <w:lang w:val="en-US"/>
                              </w:rPr>
                              <w:t>Post CH AG</w:t>
                            </w:r>
                          </w:sdtContent>
                        </w:sdt>
                      </w:p>
                      <w:p w14:paraId="0DEE08C9" w14:textId="432CCF5A" w:rsidR="00C60BE4" w:rsidRPr="007C41AF" w:rsidRDefault="0075261B" w:rsidP="00E5505D">
                        <w:pPr>
                          <w:pStyle w:val="PPAbsender"/>
                          <w:rPr>
                            <w:lang w:val="en-US"/>
                          </w:rPr>
                        </w:pPr>
                        <w:sdt>
                          <w:sdtPr>
                            <w:alias w:val="Absender 2"/>
                            <w:tag w:val="Absender2BasisDM"/>
                            <w:id w:val="-1358583127"/>
                          </w:sdtPr>
                          <w:sdtEndPr/>
                          <w:sdtContent>
                            <w:r w:rsidR="00C60BE4" w:rsidRPr="007C41AF">
                              <w:rPr>
                                <w:lang w:val="en-US"/>
                              </w:rPr>
                              <w:t>PostMail, Marketing</w:t>
                            </w:r>
                          </w:sdtContent>
                        </w:sdt>
                      </w:p>
                      <w:p w14:paraId="7FD3B240" w14:textId="77777777" w:rsidR="00C60BE4" w:rsidRPr="001A6A05" w:rsidRDefault="0075261B" w:rsidP="00E5505D">
                        <w:pPr>
                          <w:pStyle w:val="PPAbsender"/>
                        </w:pPr>
                        <w:sdt>
                          <w:sdtPr>
                            <w:alias w:val="Absender 3"/>
                            <w:tag w:val="Absender3BasisDM"/>
                            <w:id w:val="1938635800"/>
                          </w:sdtPr>
                          <w:sdtEndPr/>
                          <w:sdtContent>
                            <w:r w:rsidR="00C60BE4" w:rsidRPr="00A41ADE">
                              <w:t>Wankdorfallee 4</w:t>
                            </w:r>
                          </w:sdtContent>
                        </w:sdt>
                      </w:p>
                      <w:p w14:paraId="776A3A08" w14:textId="75C9F96E" w:rsidR="00C60BE4" w:rsidRPr="001A6A05" w:rsidRDefault="0075261B" w:rsidP="00E5505D">
                        <w:pPr>
                          <w:pStyle w:val="PPAbsender"/>
                        </w:pPr>
                        <w:sdt>
                          <w:sdtPr>
                            <w:alias w:val="Absender 4"/>
                            <w:tag w:val="Absender4BasisDM"/>
                            <w:id w:val="-1517071812"/>
                          </w:sdtPr>
                          <w:sdtEndPr/>
                          <w:sdtContent>
                            <w:r w:rsidR="00792E85">
                              <w:t>3030 Bern</w:t>
                            </w:r>
                          </w:sdtContent>
                        </w:sdt>
                      </w:p>
                      <w:p w14:paraId="41413D9E" w14:textId="547950DB" w:rsidR="00C60BE4" w:rsidRPr="001A6A05" w:rsidRDefault="0075261B" w:rsidP="00792E85">
                        <w:pPr>
                          <w:pStyle w:val="PPAbsender"/>
                          <w:rPr>
                            <w:szCs w:val="15"/>
                          </w:rPr>
                        </w:pPr>
                        <w:sdt>
                          <w:sdtPr>
                            <w:alias w:val="Absender 5"/>
                            <w:tag w:val="Absender5BasisDM"/>
                            <w:id w:val="738983250"/>
                          </w:sdtPr>
                          <w:sdtEndPr/>
                          <w:sdtContent/>
                        </w:sdt>
                      </w:p>
                    </w:tc>
                    <w:tc>
                      <w:tcPr>
                        <w:tcW w:w="3402" w:type="dxa"/>
                        <w:shd w:val="clear" w:color="auto" w:fill="FFFFFF"/>
                        <w:vAlign w:val="bottom"/>
                      </w:tcPr>
                      <w:p w14:paraId="7EE5A1D9" w14:textId="42BB50BC" w:rsidR="00C60BE4" w:rsidRPr="001A6A05" w:rsidRDefault="0075261B" w:rsidP="00E5505D">
                        <w:pPr>
                          <w:pStyle w:val="PPAbsender"/>
                        </w:pPr>
                        <w:sdt>
                          <w:sdtPr>
                            <w:alias w:val="Absender 11"/>
                            <w:tag w:val="Absender11BasisDM"/>
                            <w:id w:val="-1815483017"/>
                          </w:sdtPr>
                          <w:sdtEndPr/>
                          <w:sdtContent>
                            <w:r w:rsidR="00C60BE4">
                              <w:t>www.post.ch/directpoint</w:t>
                            </w:r>
                          </w:sdtContent>
                        </w:sdt>
                      </w:p>
                      <w:p w14:paraId="4A7EFEAA" w14:textId="35752E60" w:rsidR="00C60BE4" w:rsidRPr="001A6A05" w:rsidRDefault="0075261B" w:rsidP="00E5505D">
                        <w:pPr>
                          <w:pStyle w:val="PPAbsender"/>
                        </w:pPr>
                        <w:sdt>
                          <w:sdtPr>
                            <w:alias w:val="Absender 12"/>
                            <w:tag w:val="Absender12BasisDM"/>
                            <w:id w:val="1318922306"/>
                          </w:sdtPr>
                          <w:sdtEndPr/>
                          <w:sdtContent>
                            <w:r w:rsidR="00C60BE4">
                              <w:t>Tel. 0848 888 888</w:t>
                            </w:r>
                          </w:sdtContent>
                        </w:sdt>
                      </w:p>
                      <w:p w14:paraId="04FC8AEA" w14:textId="76A24094" w:rsidR="00C60BE4" w:rsidRPr="001A6A05" w:rsidRDefault="0075261B" w:rsidP="00E5505D">
                        <w:pPr>
                          <w:pStyle w:val="PPAbsender"/>
                        </w:pPr>
                        <w:sdt>
                          <w:sdtPr>
                            <w:alias w:val="Absender 13"/>
                            <w:tag w:val="Absender13BasisDM"/>
                            <w:id w:val="-1348397553"/>
                          </w:sdtPr>
                          <w:sdtEndPr/>
                          <w:sdtContent>
                            <w:r w:rsidR="00C60BE4">
                              <w:t>directpoint@post.ch</w:t>
                            </w:r>
                          </w:sdtContent>
                        </w:sdt>
                      </w:p>
                      <w:p w14:paraId="6769ED9A" w14:textId="77777777" w:rsidR="00C60BE4" w:rsidRPr="001A6A05" w:rsidRDefault="0075261B" w:rsidP="00E5505D">
                        <w:pPr>
                          <w:pStyle w:val="PPAbsender"/>
                        </w:pPr>
                        <w:sdt>
                          <w:sdtPr>
                            <w:alias w:val="Absender 14"/>
                            <w:tag w:val="Absender14BasisDM"/>
                            <w:id w:val="-1714572174"/>
                          </w:sdtPr>
                          <w:sdtEndPr/>
                          <w:sdtContent>
                            <w:r w:rsidR="00C60BE4" w:rsidRPr="00A41ADE">
                              <w:t xml:space="preserve"> </w:t>
                            </w:r>
                          </w:sdtContent>
                        </w:sdt>
                      </w:p>
                      <w:p w14:paraId="65CD086E" w14:textId="77777777" w:rsidR="00C60BE4" w:rsidRPr="001A6A05" w:rsidRDefault="0075261B" w:rsidP="00C60BE4">
                        <w:pPr>
                          <w:pStyle w:val="PPAbsender"/>
                          <w:rPr>
                            <w:szCs w:val="15"/>
                          </w:rPr>
                        </w:pPr>
                        <w:sdt>
                          <w:sdtPr>
                            <w:alias w:val="Absender 15"/>
                            <w:tag w:val="Absender15BasisDM"/>
                            <w:id w:val="-815646242"/>
                            <w:showingPlcHdr/>
                          </w:sdtPr>
                          <w:sdtEndPr/>
                          <w:sdtContent>
                            <w:r w:rsidR="00C60BE4">
                              <w:t xml:space="preserve"> </w:t>
                            </w:r>
                          </w:sdtContent>
                        </w:sdt>
                      </w:p>
                    </w:tc>
                    <w:tc>
                      <w:tcPr>
                        <w:tcW w:w="4593" w:type="dxa"/>
                        <w:shd w:val="clear" w:color="auto" w:fill="FFFFFF"/>
                        <w:vAlign w:val="bottom"/>
                      </w:tcPr>
                      <w:p w14:paraId="05C95BDA" w14:textId="77777777" w:rsidR="00C60BE4" w:rsidRPr="00A53B27" w:rsidRDefault="00C60BE4" w:rsidP="00C60BE4">
                        <w:pPr>
                          <w:spacing w:line="200" w:lineRule="atLeast"/>
                          <w:jc w:val="right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noProof/>
                            <w:lang w:eastAsia="de-CH"/>
                          </w:rPr>
                          <w:drawing>
                            <wp:inline distT="0" distB="0" distL="0" distR="0" wp14:anchorId="434E434A" wp14:editId="2C7855E3">
                              <wp:extent cx="1892663" cy="669290"/>
                              <wp:effectExtent l="0" t="0" r="0" b="0"/>
                              <wp:docPr id="2" name="Grafik 2" descr="C:\Users\Brandzeichen\Desktop\LOGOS WORD NEU\DDRG3C5T.e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C:\Users\Brandzeichen\Desktop\LOGOS WORD NEU\DDRG3C5T.e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92663" cy="6692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CB549FD" w14:textId="77777777" w:rsidR="00C60BE4" w:rsidRPr="001A6A05" w:rsidRDefault="00C60BE4" w:rsidP="00AB7840">
                  <w:pPr>
                    <w:spacing w:line="200" w:lineRule="atLeast"/>
                    <w:rPr>
                      <w:sz w:val="15"/>
                      <w:szCs w:val="15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14:paraId="5DC76075" w14:textId="55BA55D7" w:rsidR="00192E6E" w:rsidRDefault="00192E6E" w:rsidP="00192E6E">
      <w:pPr>
        <w:pStyle w:val="PPStandard"/>
        <w:tabs>
          <w:tab w:val="center" w:pos="5131"/>
        </w:tabs>
      </w:pPr>
      <w:r>
        <w:tab/>
      </w:r>
    </w:p>
    <w:sectPr w:rsidR="00192E6E" w:rsidSect="00E02525">
      <w:type w:val="continuous"/>
      <w:pgSz w:w="11906" w:h="16838" w:code="9"/>
      <w:pgMar w:top="737" w:right="822" w:bottom="964" w:left="822" w:header="397" w:footer="454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960D97" w14:textId="77777777" w:rsidR="00C60BE4" w:rsidRDefault="00C60BE4" w:rsidP="00704B6F">
      <w:r>
        <w:separator/>
      </w:r>
    </w:p>
  </w:endnote>
  <w:endnote w:type="continuationSeparator" w:id="0">
    <w:p w14:paraId="7FDDCD5A" w14:textId="77777777" w:rsidR="00C60BE4" w:rsidRDefault="00C60BE4" w:rsidP="00704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45 Light">
    <w:panose1 w:val="020B0403030504020204"/>
    <w:charset w:val="00"/>
    <w:family w:val="swiss"/>
    <w:pitch w:val="variable"/>
    <w:sig w:usb0="800000AF" w:usb1="5000204A" w:usb2="00000000" w:usb3="00000000" w:csb0="0000009B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LTStd-Light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LT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8B125" w14:textId="384CE9AE" w:rsidR="00C60BE4" w:rsidRPr="009178C0" w:rsidRDefault="0075261B" w:rsidP="00904C81">
    <w:pPr>
      <w:pStyle w:val="PPFusszeile"/>
    </w:pPr>
    <w:sdt>
      <w:sdtPr>
        <w:rPr>
          <w:rStyle w:val="PPFusszeilefett"/>
        </w:rPr>
        <w:alias w:val="Fusszeile"/>
        <w:tag w:val="Link_FusszeileBasis"/>
        <w:id w:val="-1826047821"/>
        <w:lock w:val="sdtContentLocked"/>
        <w:text/>
      </w:sdtPr>
      <w:sdtEndPr>
        <w:rPr>
          <w:rStyle w:val="PPFusszeilefett"/>
        </w:rPr>
      </w:sdtEndPr>
      <w:sdtContent>
        <w:r w:rsidR="00977D71">
          <w:rPr>
            <w:rStyle w:val="PPFusszeilefett"/>
          </w:rPr>
          <w:t>Checkliste Briefingvorlage Content Marketing</w:t>
        </w:r>
      </w:sdtContent>
    </w:sdt>
    <w:r w:rsidR="00C60BE4" w:rsidRPr="009178C0">
      <w:t xml:space="preserve">   </w:t>
    </w:r>
    <w:sdt>
      <w:sdtPr>
        <w:alias w:val="Datum"/>
        <w:tag w:val="Link_DatumMMMMYYYY"/>
        <w:id w:val="235667076"/>
        <w:lock w:val="sdtContentLocked"/>
        <w:text/>
      </w:sdtPr>
      <w:sdtEndPr/>
      <w:sdtContent>
        <w:r w:rsidR="00977D71">
          <w:t>November 2019</w:t>
        </w:r>
      </w:sdtContent>
    </w:sdt>
    <w:r w:rsidR="00C60BE4" w:rsidRPr="009178C0">
      <w:tab/>
    </w:r>
    <w:r w:rsidR="00C60BE4">
      <w:fldChar w:fldCharType="begin"/>
    </w:r>
    <w:r w:rsidR="00C60BE4" w:rsidRPr="009178C0">
      <w:instrText xml:space="preserve"> PAGE  \* Arabic   </w:instrText>
    </w:r>
    <w:r w:rsidR="00C60BE4">
      <w:fldChar w:fldCharType="separate"/>
    </w:r>
    <w:r>
      <w:rPr>
        <w:noProof/>
      </w:rPr>
      <w:t>4</w:t>
    </w:r>
    <w:r w:rsidR="00C60BE4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2" w:name="Dialog_1"/>
  <w:p w14:paraId="39AE26FE" w14:textId="43AC6306" w:rsidR="00C60BE4" w:rsidRPr="009178C0" w:rsidRDefault="0075261B" w:rsidP="009552A4">
    <w:pPr>
      <w:pStyle w:val="PPFusszeile"/>
    </w:pPr>
    <w:sdt>
      <w:sdtPr>
        <w:rPr>
          <w:rStyle w:val="PPFusszeilefett"/>
        </w:rPr>
        <w:alias w:val="Fusszeile"/>
        <w:tag w:val="Dialog_FusszeileBasis"/>
        <w:id w:val="324869032"/>
        <w:lock w:val="sdtContentLocked"/>
        <w:text/>
      </w:sdtPr>
      <w:sdtEndPr>
        <w:rPr>
          <w:rStyle w:val="PPFusszeilefett"/>
        </w:rPr>
      </w:sdtEndPr>
      <w:sdtContent>
        <w:r w:rsidR="00977D71">
          <w:rPr>
            <w:rStyle w:val="PPFusszeilefett"/>
          </w:rPr>
          <w:t>Checkliste Briefingvorlage Content Marketing</w:t>
        </w:r>
      </w:sdtContent>
    </w:sdt>
    <w:bookmarkEnd w:id="2"/>
    <w:r w:rsidR="00C60BE4" w:rsidRPr="009178C0">
      <w:t xml:space="preserve">   </w:t>
    </w:r>
    <w:bookmarkStart w:id="3" w:name="Dialog_2"/>
    <w:sdt>
      <w:sdtPr>
        <w:alias w:val="Datum"/>
        <w:tag w:val="Dialog_DatumMMMMYYYY"/>
        <w:id w:val="1005629758"/>
        <w:lock w:val="sdtContentLocked"/>
        <w:text/>
      </w:sdtPr>
      <w:sdtEndPr/>
      <w:sdtContent>
        <w:r w:rsidR="00977D71">
          <w:t>November 2019</w:t>
        </w:r>
      </w:sdtContent>
    </w:sdt>
    <w:bookmarkEnd w:id="3"/>
    <w:r w:rsidR="00C60BE4" w:rsidRPr="009178C0">
      <w:tab/>
    </w:r>
    <w:r w:rsidR="00C60BE4">
      <w:fldChar w:fldCharType="begin"/>
    </w:r>
    <w:r w:rsidR="00C60BE4" w:rsidRPr="009178C0">
      <w:instrText xml:space="preserve"> PAGE  \* Arabic   </w:instrText>
    </w:r>
    <w:r w:rsidR="00C60BE4">
      <w:fldChar w:fldCharType="separate"/>
    </w:r>
    <w:r>
      <w:rPr>
        <w:noProof/>
      </w:rPr>
      <w:t>1</w:t>
    </w:r>
    <w:r w:rsidR="00C60BE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65F9A6" w14:textId="77777777" w:rsidR="00C60BE4" w:rsidRDefault="00C60BE4" w:rsidP="00704B6F">
      <w:r>
        <w:separator/>
      </w:r>
    </w:p>
  </w:footnote>
  <w:footnote w:type="continuationSeparator" w:id="0">
    <w:p w14:paraId="0CDEEE74" w14:textId="77777777" w:rsidR="00C60BE4" w:rsidRDefault="00C60BE4" w:rsidP="00704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79185" w14:textId="250693D2" w:rsidR="00C60BE4" w:rsidRDefault="0075261B" w:rsidP="00833C28">
    <w:pPr>
      <w:pStyle w:val="Kopfzeile"/>
      <w:tabs>
        <w:tab w:val="clear" w:pos="4536"/>
        <w:tab w:val="clear" w:pos="9072"/>
        <w:tab w:val="left" w:pos="3645"/>
      </w:tabs>
      <w:spacing w:after="1940" w:line="240" w:lineRule="auto"/>
    </w:pPr>
    <w:r>
      <w:rPr>
        <w:noProof/>
        <w:lang w:eastAsia="de-CH"/>
      </w:rPr>
      <w:pict w14:anchorId="43C969EF">
        <v:shapetype id="_x0000_t202" coordsize="21600,21600" o:spt="202" path="m,l,21600r21600,l21600,xe">
          <v:stroke joinstyle="miter"/>
          <v:path gradientshapeok="t" o:connecttype="rect"/>
        </v:shapetype>
        <v:shape id="LogoSeite1Unten_DDRG3CX5T_2017" o:spid="_x0000_s2187" type="#_x0000_t202" style="position:absolute;margin-left:.75pt;margin-top:612.8pt;width:531.5pt;height:52.7pt;z-index:251658752;mso-wrap-distance-top:11.35pt;mso-position-horizontal-relative:margin;mso-position-vertical-relative:margin;v-text-anchor:top" strokecolor="white [3212]" strokeweight="0">
          <v:textbox style="mso-next-textbox:#LogoSeite1Unten_DDRG3CX5T_2017" inset="0,0,0,0">
            <w:txbxContent>
              <w:p w14:paraId="31F6976D" w14:textId="77777777" w:rsidR="00C60BE4" w:rsidRDefault="00C60BE4" w:rsidP="00074AE2">
                <w:pPr>
                  <w:spacing w:line="240" w:lineRule="auto"/>
                  <w:jc w:val="right"/>
                </w:pPr>
                <w:r w:rsidRPr="00D37875">
                  <w:rPr>
                    <w:noProof/>
                    <w:lang w:eastAsia="de-CH"/>
                  </w:rPr>
                  <w:drawing>
                    <wp:inline distT="0" distB="0" distL="0" distR="0" wp14:anchorId="63C14C79" wp14:editId="099F9C98">
                      <wp:extent cx="1893114" cy="669290"/>
                      <wp:effectExtent l="0" t="0" r="0" b="0"/>
                      <wp:docPr id="4" name="Grafik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" descr="C:\Users\Brandzeichen\Desktop\LOGOS WORD NEU\DDRG3C5T.em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93114" cy="669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 anchorx="margin" anchory="margin"/>
          <w10:anchorlock/>
        </v:shape>
      </w:pict>
    </w:r>
    <w:r>
      <w:rPr>
        <w:noProof/>
        <w:lang w:val="de-DE" w:eastAsia="de-DE"/>
      </w:rPr>
      <w:pict w14:anchorId="20F1C0FB">
        <v:rect id="Akzentlinie_GXRG3CX5T_L_2017" o:spid="_x0000_s2186" style="position:absolute;margin-left:22.7pt;margin-top:36.85pt;width:149pt;height:7.35pt;z-index:-251658752;visibility:visible;mso-wrap-style:square;mso-position-horizontal-relative:page;mso-position-vertical-relative:page;v-text-anchor:top" fillcolor="#fc0" stroked="f" strokecolor="#fc0">
          <w10:wrap anchorx="page" anchory="page"/>
          <w10:anchorlock/>
        </v:rect>
      </w:pict>
    </w:r>
    <w:r w:rsidR="00833C2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5D0F50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16C85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B86893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A070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663FFE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0C1C9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9480C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002D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C4104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34278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C48A3"/>
    <w:multiLevelType w:val="multilevel"/>
    <w:tmpl w:val="FF3E86B8"/>
    <w:lvl w:ilvl="0">
      <w:start w:val="1"/>
      <w:numFmt w:val="ordinal"/>
      <w:pStyle w:val="PPNummerierung"/>
      <w:isLgl/>
      <w:lvlText w:val="%1."/>
      <w:lvlJc w:val="left"/>
      <w:pPr>
        <w:tabs>
          <w:tab w:val="num" w:pos="255"/>
        </w:tabs>
        <w:ind w:left="255" w:hanging="255"/>
      </w:pPr>
      <w:rPr>
        <w:rFonts w:ascii="Frutiger 45 Light" w:hAnsi="Frutiger 45 Light" w:hint="default"/>
      </w:rPr>
    </w:lvl>
    <w:lvl w:ilvl="1">
      <w:start w:val="1"/>
      <w:numFmt w:val="none"/>
      <w:lvlText w:val="%2"/>
      <w:lvlJc w:val="left"/>
      <w:pPr>
        <w:tabs>
          <w:tab w:val="num" w:pos="510"/>
        </w:tabs>
        <w:ind w:left="510" w:hanging="255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65"/>
        </w:tabs>
        <w:ind w:left="765" w:hanging="25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20"/>
        </w:tabs>
        <w:ind w:left="1020" w:hanging="25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275"/>
        </w:tabs>
        <w:ind w:left="1275" w:hanging="25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530"/>
        </w:tabs>
        <w:ind w:left="1530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785"/>
        </w:tabs>
        <w:ind w:left="1785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040"/>
        </w:tabs>
        <w:ind w:left="2040" w:hanging="25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295"/>
        </w:tabs>
        <w:ind w:left="2295" w:hanging="255"/>
      </w:pPr>
      <w:rPr>
        <w:rFonts w:hint="default"/>
      </w:rPr>
    </w:lvl>
  </w:abstractNum>
  <w:abstractNum w:abstractNumId="11" w15:restartNumberingAfterBreak="0">
    <w:nsid w:val="01EC6417"/>
    <w:multiLevelType w:val="multilevel"/>
    <w:tmpl w:val="579ECD60"/>
    <w:lvl w:ilvl="0">
      <w:start w:val="1"/>
      <w:numFmt w:val="bullet"/>
      <w:lvlText w:val=""/>
      <w:lvlJc w:val="left"/>
      <w:pPr>
        <w:tabs>
          <w:tab w:val="num" w:pos="255"/>
        </w:tabs>
        <w:ind w:left="255" w:hanging="255"/>
      </w:pPr>
      <w:rPr>
        <w:rFonts w:ascii="Wingdings 3" w:hAnsi="Wingdings 3" w:hint="default"/>
      </w:rPr>
    </w:lvl>
    <w:lvl w:ilvl="1">
      <w:start w:val="1"/>
      <w:numFmt w:val="none"/>
      <w:lvlText w:val="%2"/>
      <w:lvlJc w:val="left"/>
      <w:pPr>
        <w:tabs>
          <w:tab w:val="num" w:pos="255"/>
        </w:tabs>
        <w:ind w:left="255" w:hanging="255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65"/>
        </w:tabs>
        <w:ind w:left="79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20"/>
        </w:tabs>
        <w:ind w:left="1049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275"/>
        </w:tabs>
        <w:ind w:left="1304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530"/>
        </w:tabs>
        <w:ind w:left="155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785"/>
        </w:tabs>
        <w:ind w:left="1814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040"/>
        </w:tabs>
        <w:ind w:left="2069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295"/>
        </w:tabs>
        <w:ind w:left="2324" w:hanging="284"/>
      </w:pPr>
      <w:rPr>
        <w:rFonts w:hint="default"/>
      </w:rPr>
    </w:lvl>
  </w:abstractNum>
  <w:abstractNum w:abstractNumId="12" w15:restartNumberingAfterBreak="0">
    <w:nsid w:val="025D6480"/>
    <w:multiLevelType w:val="hybridMultilevel"/>
    <w:tmpl w:val="CA6ABF5A"/>
    <w:lvl w:ilvl="0" w:tplc="46ACC00A">
      <w:start w:val="1"/>
      <w:numFmt w:val="bullet"/>
      <w:lvlRestart w:val="0"/>
      <w:lvlText w:val=""/>
      <w:lvlJc w:val="left"/>
      <w:pPr>
        <w:ind w:left="436" w:hanging="283"/>
      </w:pPr>
      <w:rPr>
        <w:rFonts w:ascii="Wingdings 3" w:hAnsi="Wingdings 3" w:hint="default"/>
      </w:rPr>
    </w:lvl>
    <w:lvl w:ilvl="1" w:tplc="0407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3" w15:restartNumberingAfterBreak="0">
    <w:nsid w:val="06343561"/>
    <w:multiLevelType w:val="hybridMultilevel"/>
    <w:tmpl w:val="1A58F062"/>
    <w:lvl w:ilvl="0" w:tplc="6E540070">
      <w:start w:val="1"/>
      <w:numFmt w:val="bullet"/>
      <w:lvlRestart w:val="0"/>
      <w:lvlText w:val="–"/>
      <w:lvlJc w:val="left"/>
      <w:pPr>
        <w:ind w:left="436" w:hanging="283"/>
      </w:pPr>
      <w:rPr>
        <w:rFonts w:ascii="Frutiger 45 Light" w:hAnsi="Frutiger 45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4C2080"/>
    <w:multiLevelType w:val="multilevel"/>
    <w:tmpl w:val="F7A285BE"/>
    <w:lvl w:ilvl="0">
      <w:start w:val="1"/>
      <w:numFmt w:val="ordinal"/>
      <w:pStyle w:val="PPBoxMASTERNummerierung"/>
      <w:isLgl/>
      <w:lvlText w:val="%1."/>
      <w:lvlJc w:val="left"/>
      <w:pPr>
        <w:tabs>
          <w:tab w:val="num" w:pos="340"/>
        </w:tabs>
        <w:ind w:left="425" w:hanging="340"/>
      </w:pPr>
      <w:rPr>
        <w:rFonts w:ascii="Frutiger 45 Light" w:hAnsi="Frutiger 45 Light" w:hint="default"/>
      </w:rPr>
    </w:lvl>
    <w:lvl w:ilvl="1">
      <w:start w:val="1"/>
      <w:numFmt w:val="none"/>
      <w:lvlText w:val="%2"/>
      <w:lvlJc w:val="left"/>
      <w:pPr>
        <w:tabs>
          <w:tab w:val="num" w:pos="340"/>
        </w:tabs>
        <w:ind w:left="340" w:hanging="255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326"/>
        </w:tabs>
        <w:ind w:left="1326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68"/>
        </w:tabs>
        <w:ind w:left="176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10"/>
        </w:tabs>
        <w:ind w:left="2210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52"/>
        </w:tabs>
        <w:ind w:left="265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94"/>
        </w:tabs>
        <w:ind w:left="3094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36"/>
        </w:tabs>
        <w:ind w:left="353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8"/>
        </w:tabs>
        <w:ind w:left="3978" w:hanging="357"/>
      </w:pPr>
      <w:rPr>
        <w:rFonts w:hint="default"/>
      </w:rPr>
    </w:lvl>
  </w:abstractNum>
  <w:abstractNum w:abstractNumId="15" w15:restartNumberingAfterBreak="0">
    <w:nsid w:val="08ED16C9"/>
    <w:multiLevelType w:val="hybridMultilevel"/>
    <w:tmpl w:val="0DDCF48C"/>
    <w:lvl w:ilvl="0" w:tplc="73B0C7A8">
      <w:start w:val="1"/>
      <w:numFmt w:val="decimal"/>
      <w:lvlRestart w:val="0"/>
      <w:lvlText w:val="%1."/>
      <w:lvlJc w:val="left"/>
      <w:pPr>
        <w:ind w:left="436" w:hanging="283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2A2A4B"/>
    <w:multiLevelType w:val="hybridMultilevel"/>
    <w:tmpl w:val="73748E40"/>
    <w:lvl w:ilvl="0" w:tplc="FDDEC3B4">
      <w:start w:val="1"/>
      <w:numFmt w:val="bullet"/>
      <w:lvlRestart w:val="0"/>
      <w:lvlText w:val=""/>
      <w:lvlJc w:val="left"/>
      <w:pPr>
        <w:ind w:left="436" w:hanging="283"/>
      </w:pPr>
      <w:rPr>
        <w:rFonts w:ascii="Wingdings 3" w:hAnsi="Wingdings 3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7649D1"/>
    <w:multiLevelType w:val="hybridMultilevel"/>
    <w:tmpl w:val="BC7C7A54"/>
    <w:lvl w:ilvl="0" w:tplc="CE52A634">
      <w:start w:val="1"/>
      <w:numFmt w:val="bullet"/>
      <w:lvlRestart w:val="0"/>
      <w:lvlText w:val=""/>
      <w:lvlJc w:val="left"/>
      <w:pPr>
        <w:ind w:left="436" w:hanging="283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C908C6"/>
    <w:multiLevelType w:val="hybridMultilevel"/>
    <w:tmpl w:val="5F50DA70"/>
    <w:lvl w:ilvl="0" w:tplc="1070E9F8">
      <w:start w:val="1"/>
      <w:numFmt w:val="bullet"/>
      <w:lvlRestart w:val="0"/>
      <w:lvlText w:val=""/>
      <w:lvlJc w:val="left"/>
      <w:pPr>
        <w:ind w:left="436" w:hanging="283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032621"/>
    <w:multiLevelType w:val="hybridMultilevel"/>
    <w:tmpl w:val="9F365710"/>
    <w:lvl w:ilvl="0" w:tplc="B4C46426">
      <w:start w:val="1"/>
      <w:numFmt w:val="decimal"/>
      <w:lvlRestart w:val="0"/>
      <w:lvlText w:val="%1."/>
      <w:lvlJc w:val="left"/>
      <w:pPr>
        <w:ind w:left="436" w:hanging="283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EA4993"/>
    <w:multiLevelType w:val="hybridMultilevel"/>
    <w:tmpl w:val="16F6228A"/>
    <w:lvl w:ilvl="0" w:tplc="5C407D76">
      <w:start w:val="1"/>
      <w:numFmt w:val="bullet"/>
      <w:lvlText w:val="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2"/>
        <w:szCs w:val="22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9F3A41"/>
    <w:multiLevelType w:val="hybridMultilevel"/>
    <w:tmpl w:val="1F5A2888"/>
    <w:lvl w:ilvl="0" w:tplc="DF4E3BFE">
      <w:start w:val="1"/>
      <w:numFmt w:val="bullet"/>
      <w:lvlText w:val=""/>
      <w:lvlJc w:val="left"/>
      <w:pPr>
        <w:ind w:left="45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1D7E1B0F"/>
    <w:multiLevelType w:val="multilevel"/>
    <w:tmpl w:val="8EBE712E"/>
    <w:lvl w:ilvl="0">
      <w:start w:val="1"/>
      <w:numFmt w:val="bullet"/>
      <w:pStyle w:val="PPBoxMASTERAufzlgStrich"/>
      <w:lvlText w:val="–"/>
      <w:lvlJc w:val="left"/>
      <w:pPr>
        <w:tabs>
          <w:tab w:val="num" w:pos="255"/>
        </w:tabs>
        <w:ind w:left="340" w:hanging="255"/>
      </w:pPr>
      <w:rPr>
        <w:rFonts w:ascii="Frutiger 45 Light" w:hAnsi="Frutiger 45 Light" w:cs="Times New Roman" w:hint="default"/>
      </w:rPr>
    </w:lvl>
    <w:lvl w:ilvl="1">
      <w:start w:val="1"/>
      <w:numFmt w:val="none"/>
      <w:lvlText w:val="%2"/>
      <w:lvlJc w:val="left"/>
      <w:pPr>
        <w:tabs>
          <w:tab w:val="num" w:pos="255"/>
        </w:tabs>
        <w:ind w:left="255" w:hanging="17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65"/>
        </w:tabs>
        <w:ind w:left="79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20"/>
        </w:tabs>
        <w:ind w:left="1049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275"/>
        </w:tabs>
        <w:ind w:left="1304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530"/>
        </w:tabs>
        <w:ind w:left="155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785"/>
        </w:tabs>
        <w:ind w:left="1814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040"/>
        </w:tabs>
        <w:ind w:left="2069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295"/>
        </w:tabs>
        <w:ind w:left="2324" w:hanging="284"/>
      </w:pPr>
      <w:rPr>
        <w:rFonts w:hint="default"/>
      </w:rPr>
    </w:lvl>
  </w:abstractNum>
  <w:abstractNum w:abstractNumId="23" w15:restartNumberingAfterBreak="0">
    <w:nsid w:val="1E526EC3"/>
    <w:multiLevelType w:val="multilevel"/>
    <w:tmpl w:val="A7DE904C"/>
    <w:lvl w:ilvl="0">
      <w:start w:val="1"/>
      <w:numFmt w:val="bullet"/>
      <w:pStyle w:val="PPAufzlgHaken"/>
      <w:lvlText w:val=""/>
      <w:lvlJc w:val="left"/>
      <w:pPr>
        <w:tabs>
          <w:tab w:val="num" w:pos="255"/>
        </w:tabs>
        <w:ind w:left="255" w:hanging="255"/>
      </w:pPr>
      <w:rPr>
        <w:rFonts w:ascii="Wingdings" w:hAnsi="Wingdings" w:hint="default"/>
      </w:rPr>
    </w:lvl>
    <w:lvl w:ilvl="1">
      <w:start w:val="1"/>
      <w:numFmt w:val="none"/>
      <w:lvlText w:val="%2"/>
      <w:lvlJc w:val="left"/>
      <w:pPr>
        <w:tabs>
          <w:tab w:val="num" w:pos="255"/>
        </w:tabs>
        <w:ind w:left="255" w:hanging="255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65"/>
        </w:tabs>
        <w:ind w:left="79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20"/>
        </w:tabs>
        <w:ind w:left="1049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275"/>
        </w:tabs>
        <w:ind w:left="1304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530"/>
        </w:tabs>
        <w:ind w:left="155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785"/>
        </w:tabs>
        <w:ind w:left="1814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040"/>
        </w:tabs>
        <w:ind w:left="2069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295"/>
        </w:tabs>
        <w:ind w:left="2324" w:hanging="284"/>
      </w:pPr>
      <w:rPr>
        <w:rFonts w:hint="default"/>
      </w:rPr>
    </w:lvl>
  </w:abstractNum>
  <w:abstractNum w:abstractNumId="24" w15:restartNumberingAfterBreak="0">
    <w:nsid w:val="21962640"/>
    <w:multiLevelType w:val="hybridMultilevel"/>
    <w:tmpl w:val="84985366"/>
    <w:lvl w:ilvl="0" w:tplc="A5FEAB1A">
      <w:start w:val="1"/>
      <w:numFmt w:val="bullet"/>
      <w:lvlRestart w:val="0"/>
      <w:lvlText w:val=""/>
      <w:lvlJc w:val="left"/>
      <w:pPr>
        <w:ind w:left="436" w:hanging="283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5" w15:restartNumberingAfterBreak="0">
    <w:nsid w:val="220D1002"/>
    <w:multiLevelType w:val="hybridMultilevel"/>
    <w:tmpl w:val="2C54FD52"/>
    <w:lvl w:ilvl="0" w:tplc="E670DC3A">
      <w:numFmt w:val="bullet"/>
      <w:lvlText w:val="•"/>
      <w:lvlJc w:val="left"/>
      <w:pPr>
        <w:ind w:left="1065" w:hanging="705"/>
      </w:pPr>
      <w:rPr>
        <w:rFonts w:ascii="Frutiger 45 Light" w:eastAsiaTheme="minorHAnsi" w:hAnsi="Frutiger 45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EE49FC"/>
    <w:multiLevelType w:val="hybridMultilevel"/>
    <w:tmpl w:val="89644D42"/>
    <w:lvl w:ilvl="0" w:tplc="1A28F5E8">
      <w:start w:val="1"/>
      <w:numFmt w:val="bullet"/>
      <w:lvlRestart w:val="0"/>
      <w:lvlText w:val=""/>
      <w:lvlJc w:val="left"/>
      <w:pPr>
        <w:ind w:left="436" w:hanging="283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7" w15:restartNumberingAfterBreak="0">
    <w:nsid w:val="27300CEF"/>
    <w:multiLevelType w:val="multilevel"/>
    <w:tmpl w:val="04070023"/>
    <w:styleLink w:val="ArtikelAbschnitt"/>
    <w:lvl w:ilvl="0">
      <w:start w:val="1"/>
      <w:numFmt w:val="upperRoman"/>
      <w:pStyle w:val="berschrift1"/>
      <w:lvlText w:val="Artikel %1."/>
      <w:lvlJc w:val="left"/>
      <w:pPr>
        <w:ind w:left="0" w:firstLine="0"/>
      </w:pPr>
    </w:lvl>
    <w:lvl w:ilvl="1">
      <w:start w:val="1"/>
      <w:numFmt w:val="decimalZero"/>
      <w:pStyle w:val="berschrift2"/>
      <w:isLgl/>
      <w:lvlText w:val="Abschnitt %1.%2"/>
      <w:lvlJc w:val="left"/>
      <w:pPr>
        <w:ind w:left="0" w:firstLine="0"/>
      </w:pPr>
    </w:lvl>
    <w:lvl w:ilvl="2">
      <w:start w:val="1"/>
      <w:numFmt w:val="lowerLetter"/>
      <w:pStyle w:val="berschrift3"/>
      <w:lvlText w:val="(%3)"/>
      <w:lvlJc w:val="left"/>
      <w:pPr>
        <w:ind w:left="720" w:hanging="432"/>
      </w:pPr>
    </w:lvl>
    <w:lvl w:ilvl="3">
      <w:start w:val="1"/>
      <w:numFmt w:val="lowerRoman"/>
      <w:pStyle w:val="berschrift4"/>
      <w:lvlText w:val="(%4)"/>
      <w:lvlJc w:val="right"/>
      <w:pPr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ind w:left="1584" w:hanging="144"/>
      </w:pPr>
    </w:lvl>
  </w:abstractNum>
  <w:abstractNum w:abstractNumId="28" w15:restartNumberingAfterBreak="0">
    <w:nsid w:val="2CB14E69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D4E4FC4"/>
    <w:multiLevelType w:val="hybridMultilevel"/>
    <w:tmpl w:val="90BCE4C0"/>
    <w:lvl w:ilvl="0" w:tplc="8E3E820C">
      <w:start w:val="1"/>
      <w:numFmt w:val="bullet"/>
      <w:lvlRestart w:val="0"/>
      <w:lvlText w:val=""/>
      <w:lvlJc w:val="left"/>
      <w:pPr>
        <w:ind w:left="436" w:hanging="283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30" w15:restartNumberingAfterBreak="0">
    <w:nsid w:val="303A5DC4"/>
    <w:multiLevelType w:val="hybridMultilevel"/>
    <w:tmpl w:val="A9DE1668"/>
    <w:lvl w:ilvl="0" w:tplc="D598A3E8">
      <w:start w:val="1"/>
      <w:numFmt w:val="bullet"/>
      <w:lvlRestart w:val="0"/>
      <w:lvlText w:val="–"/>
      <w:lvlJc w:val="left"/>
      <w:pPr>
        <w:ind w:left="436" w:hanging="283"/>
      </w:pPr>
      <w:rPr>
        <w:rFonts w:ascii="Frutiger 45 Light" w:hAnsi="Frutiger 45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8B03A9"/>
    <w:multiLevelType w:val="hybridMultilevel"/>
    <w:tmpl w:val="E25C5D6A"/>
    <w:lvl w:ilvl="0" w:tplc="67661730">
      <w:start w:val="1"/>
      <w:numFmt w:val="bullet"/>
      <w:lvlRestart w:val="0"/>
      <w:lvlText w:val=""/>
      <w:lvlJc w:val="left"/>
      <w:pPr>
        <w:ind w:left="436" w:hanging="283"/>
      </w:pPr>
      <w:rPr>
        <w:rFonts w:ascii="Wingdings 3" w:hAnsi="Wingdings 3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0A74435"/>
    <w:multiLevelType w:val="hybridMultilevel"/>
    <w:tmpl w:val="5122060C"/>
    <w:lvl w:ilvl="0" w:tplc="BDFA9E1E">
      <w:start w:val="1"/>
      <w:numFmt w:val="decimal"/>
      <w:lvlRestart w:val="0"/>
      <w:lvlText w:val="%1."/>
      <w:lvlJc w:val="left"/>
      <w:pPr>
        <w:ind w:left="436" w:hanging="283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1A8466F"/>
    <w:multiLevelType w:val="hybridMultilevel"/>
    <w:tmpl w:val="EE688F62"/>
    <w:lvl w:ilvl="0" w:tplc="D19CE468">
      <w:start w:val="1"/>
      <w:numFmt w:val="bullet"/>
      <w:lvlRestart w:val="0"/>
      <w:lvlText w:val=""/>
      <w:lvlJc w:val="left"/>
      <w:pPr>
        <w:ind w:left="436" w:hanging="283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34" w15:restartNumberingAfterBreak="0">
    <w:nsid w:val="3308046E"/>
    <w:multiLevelType w:val="hybridMultilevel"/>
    <w:tmpl w:val="BE46060A"/>
    <w:lvl w:ilvl="0" w:tplc="16481C2A">
      <w:start w:val="1"/>
      <w:numFmt w:val="bullet"/>
      <w:lvlText w:val="−"/>
      <w:lvlJc w:val="left"/>
      <w:pPr>
        <w:ind w:left="720" w:hanging="266"/>
      </w:pPr>
      <w:rPr>
        <w:rFonts w:ascii="Frutiger 45 Light" w:hAnsi="Frutiger 45 Light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DE794A"/>
    <w:multiLevelType w:val="multilevel"/>
    <w:tmpl w:val="AF88A022"/>
    <w:lvl w:ilvl="0">
      <w:start w:val="1"/>
      <w:numFmt w:val="bullet"/>
      <w:pStyle w:val="PPBoxMASTERAufzlgDreieck"/>
      <w:lvlText w:val=""/>
      <w:lvlJc w:val="left"/>
      <w:pPr>
        <w:tabs>
          <w:tab w:val="num" w:pos="340"/>
        </w:tabs>
        <w:ind w:left="425" w:hanging="340"/>
      </w:pPr>
      <w:rPr>
        <w:rFonts w:ascii="Wingdings 3" w:hAnsi="Wingdings 3" w:hint="default"/>
      </w:rPr>
    </w:lvl>
    <w:lvl w:ilvl="1">
      <w:start w:val="1"/>
      <w:numFmt w:val="none"/>
      <w:lvlText w:val="%2"/>
      <w:lvlJc w:val="left"/>
      <w:pPr>
        <w:tabs>
          <w:tab w:val="num" w:pos="340"/>
        </w:tabs>
        <w:ind w:left="340" w:hanging="255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326"/>
        </w:tabs>
        <w:ind w:left="1326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68"/>
        </w:tabs>
        <w:ind w:left="176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10"/>
        </w:tabs>
        <w:ind w:left="2210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52"/>
        </w:tabs>
        <w:ind w:left="265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94"/>
        </w:tabs>
        <w:ind w:left="3094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36"/>
        </w:tabs>
        <w:ind w:left="353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8"/>
        </w:tabs>
        <w:ind w:left="3978" w:hanging="357"/>
      </w:pPr>
      <w:rPr>
        <w:rFonts w:hint="default"/>
      </w:rPr>
    </w:lvl>
  </w:abstractNum>
  <w:abstractNum w:abstractNumId="36" w15:restartNumberingAfterBreak="0">
    <w:nsid w:val="399E28D1"/>
    <w:multiLevelType w:val="hybridMultilevel"/>
    <w:tmpl w:val="DEEA5A36"/>
    <w:lvl w:ilvl="0" w:tplc="86A4C13E">
      <w:start w:val="1"/>
      <w:numFmt w:val="bullet"/>
      <w:lvlRestart w:val="0"/>
      <w:lvlText w:val=""/>
      <w:lvlJc w:val="left"/>
      <w:pPr>
        <w:ind w:left="436" w:hanging="283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743DAB"/>
    <w:multiLevelType w:val="hybridMultilevel"/>
    <w:tmpl w:val="36C827F8"/>
    <w:lvl w:ilvl="0" w:tplc="585E6BAC">
      <w:start w:val="1"/>
      <w:numFmt w:val="bullet"/>
      <w:lvlRestart w:val="0"/>
      <w:lvlText w:val="–"/>
      <w:lvlJc w:val="left"/>
      <w:pPr>
        <w:ind w:left="436" w:hanging="283"/>
      </w:pPr>
      <w:rPr>
        <w:rFonts w:ascii="Frutiger 45 Light" w:hAnsi="Frutiger 45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1092F36"/>
    <w:multiLevelType w:val="hybridMultilevel"/>
    <w:tmpl w:val="CD8ABD16"/>
    <w:lvl w:ilvl="0" w:tplc="7A101F1C">
      <w:start w:val="1"/>
      <w:numFmt w:val="bullet"/>
      <w:lvlRestart w:val="0"/>
      <w:lvlText w:val=""/>
      <w:lvlJc w:val="left"/>
      <w:pPr>
        <w:ind w:left="436" w:hanging="283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65C7EC4"/>
    <w:multiLevelType w:val="multilevel"/>
    <w:tmpl w:val="3D4632B8"/>
    <w:lvl w:ilvl="0">
      <w:start w:val="1"/>
      <w:numFmt w:val="bullet"/>
      <w:pStyle w:val="Listenabsatz"/>
      <w:lvlText w:val="–"/>
      <w:lvlJc w:val="left"/>
      <w:pPr>
        <w:tabs>
          <w:tab w:val="num" w:pos="170"/>
        </w:tabs>
        <w:ind w:left="170" w:hanging="170"/>
      </w:pPr>
      <w:rPr>
        <w:rFonts w:ascii="Arial" w:hAnsi="Arial" w:hint="default"/>
      </w:rPr>
    </w:lvl>
    <w:lvl w:ilvl="1">
      <w:start w:val="1"/>
      <w:numFmt w:val="lowerLetter"/>
      <w:lvlText w:val="%2)"/>
      <w:lvlJc w:val="left"/>
      <w:pPr>
        <w:tabs>
          <w:tab w:val="num" w:pos="340"/>
        </w:tabs>
        <w:ind w:left="340" w:hanging="17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510"/>
        </w:tabs>
        <w:ind w:left="510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680"/>
        </w:tabs>
        <w:ind w:left="680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50"/>
        </w:tabs>
        <w:ind w:left="850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020"/>
        </w:tabs>
        <w:ind w:left="1020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90"/>
        </w:tabs>
        <w:ind w:left="1190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360"/>
        </w:tabs>
        <w:ind w:left="1360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530"/>
        </w:tabs>
        <w:ind w:left="1530" w:hanging="170"/>
      </w:pPr>
      <w:rPr>
        <w:rFonts w:hint="default"/>
      </w:rPr>
    </w:lvl>
  </w:abstractNum>
  <w:abstractNum w:abstractNumId="40" w15:restartNumberingAfterBreak="0">
    <w:nsid w:val="47123C2B"/>
    <w:multiLevelType w:val="hybridMultilevel"/>
    <w:tmpl w:val="D9484958"/>
    <w:lvl w:ilvl="0" w:tplc="5E64945A">
      <w:start w:val="1"/>
      <w:numFmt w:val="bullet"/>
      <w:lvlRestart w:val="0"/>
      <w:lvlText w:val=""/>
      <w:lvlJc w:val="left"/>
      <w:pPr>
        <w:ind w:left="436" w:hanging="283"/>
      </w:pPr>
      <w:rPr>
        <w:rFonts w:ascii="Wingdings 3" w:hAnsi="Wingdings 3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CF2B92"/>
    <w:multiLevelType w:val="hybridMultilevel"/>
    <w:tmpl w:val="856E33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BF3784B"/>
    <w:multiLevelType w:val="hybridMultilevel"/>
    <w:tmpl w:val="BDB2F5F2"/>
    <w:lvl w:ilvl="0" w:tplc="EAFE9904">
      <w:start w:val="1"/>
      <w:numFmt w:val="decimal"/>
      <w:lvlRestart w:val="0"/>
      <w:lvlText w:val="%1."/>
      <w:lvlJc w:val="left"/>
      <w:pPr>
        <w:ind w:left="436" w:hanging="283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C12D81"/>
    <w:multiLevelType w:val="multilevel"/>
    <w:tmpl w:val="40568AC0"/>
    <w:lvl w:ilvl="0">
      <w:start w:val="1"/>
      <w:numFmt w:val="bullet"/>
      <w:pStyle w:val="PPBoxMASTERAufzlgPunkt"/>
      <w:lvlText w:val="•"/>
      <w:lvlJc w:val="left"/>
      <w:pPr>
        <w:tabs>
          <w:tab w:val="num" w:pos="255"/>
        </w:tabs>
        <w:ind w:left="340" w:hanging="255"/>
      </w:pPr>
      <w:rPr>
        <w:rFonts w:ascii="Frutiger 45 Light" w:hAnsi="Frutiger 45 Light" w:hint="default"/>
      </w:rPr>
    </w:lvl>
    <w:lvl w:ilvl="1">
      <w:start w:val="1"/>
      <w:numFmt w:val="none"/>
      <w:lvlText w:val="%2"/>
      <w:lvlJc w:val="left"/>
      <w:pPr>
        <w:tabs>
          <w:tab w:val="num" w:pos="255"/>
        </w:tabs>
        <w:ind w:left="255" w:hanging="17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425"/>
        </w:tabs>
        <w:ind w:left="782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95"/>
        </w:tabs>
        <w:ind w:left="952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65"/>
        </w:tabs>
        <w:ind w:left="112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935"/>
        </w:tabs>
        <w:ind w:left="129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05"/>
        </w:tabs>
        <w:ind w:left="1462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75"/>
        </w:tabs>
        <w:ind w:left="1632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445"/>
        </w:tabs>
        <w:ind w:left="1802" w:hanging="357"/>
      </w:pPr>
      <w:rPr>
        <w:rFonts w:hint="default"/>
      </w:rPr>
    </w:lvl>
  </w:abstractNum>
  <w:abstractNum w:abstractNumId="44" w15:restartNumberingAfterBreak="0">
    <w:nsid w:val="4EF005CF"/>
    <w:multiLevelType w:val="multilevel"/>
    <w:tmpl w:val="6D7EEBFE"/>
    <w:lvl w:ilvl="0">
      <w:start w:val="1"/>
      <w:numFmt w:val="bullet"/>
      <w:pStyle w:val="PPAufzlgStrich"/>
      <w:lvlText w:val="–"/>
      <w:lvlJc w:val="left"/>
      <w:pPr>
        <w:tabs>
          <w:tab w:val="num" w:pos="170"/>
        </w:tabs>
        <w:ind w:left="170" w:hanging="170"/>
      </w:pPr>
      <w:rPr>
        <w:rFonts w:ascii="Frutiger 45 Light" w:hAnsi="Frutiger 45 Light" w:cs="Times New Roman" w:hint="default"/>
      </w:rPr>
    </w:lvl>
    <w:lvl w:ilvl="1">
      <w:start w:val="1"/>
      <w:numFmt w:val="none"/>
      <w:lvlText w:val="%2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510"/>
        </w:tabs>
        <w:ind w:left="62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680"/>
        </w:tabs>
        <w:ind w:left="794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50"/>
        </w:tabs>
        <w:ind w:left="964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020"/>
        </w:tabs>
        <w:ind w:left="113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90"/>
        </w:tabs>
        <w:ind w:left="1304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360"/>
        </w:tabs>
        <w:ind w:left="1474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530"/>
        </w:tabs>
        <w:ind w:left="1644" w:hanging="284"/>
      </w:pPr>
      <w:rPr>
        <w:rFonts w:hint="default"/>
      </w:rPr>
    </w:lvl>
  </w:abstractNum>
  <w:abstractNum w:abstractNumId="45" w15:restartNumberingAfterBreak="0">
    <w:nsid w:val="50743D9B"/>
    <w:multiLevelType w:val="hybridMultilevel"/>
    <w:tmpl w:val="57F0F354"/>
    <w:lvl w:ilvl="0" w:tplc="DA663BF4">
      <w:start w:val="1"/>
      <w:numFmt w:val="bullet"/>
      <w:lvlRestart w:val="0"/>
      <w:lvlText w:val=""/>
      <w:lvlJc w:val="left"/>
      <w:pPr>
        <w:ind w:left="436" w:hanging="283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46" w15:restartNumberingAfterBreak="0">
    <w:nsid w:val="537273B9"/>
    <w:multiLevelType w:val="hybridMultilevel"/>
    <w:tmpl w:val="E2D49D38"/>
    <w:lvl w:ilvl="0" w:tplc="F718D79A">
      <w:start w:val="1"/>
      <w:numFmt w:val="bullet"/>
      <w:lvlRestart w:val="0"/>
      <w:lvlText w:val=""/>
      <w:lvlJc w:val="left"/>
      <w:pPr>
        <w:ind w:left="436" w:hanging="283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67F0B14"/>
    <w:multiLevelType w:val="hybridMultilevel"/>
    <w:tmpl w:val="084A40A0"/>
    <w:lvl w:ilvl="0" w:tplc="FDB25CA2">
      <w:start w:val="1"/>
      <w:numFmt w:val="bullet"/>
      <w:lvlRestart w:val="0"/>
      <w:lvlText w:val=""/>
      <w:lvlJc w:val="left"/>
      <w:pPr>
        <w:ind w:left="436" w:hanging="283"/>
      </w:pPr>
      <w:rPr>
        <w:rFonts w:ascii="Wingdings 3" w:hAnsi="Wingdings 3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89E6FAF"/>
    <w:multiLevelType w:val="hybridMultilevel"/>
    <w:tmpl w:val="A7E4862E"/>
    <w:lvl w:ilvl="0" w:tplc="0A7EE3B8">
      <w:start w:val="1"/>
      <w:numFmt w:val="bullet"/>
      <w:lvlRestart w:val="0"/>
      <w:lvlText w:val=""/>
      <w:lvlJc w:val="left"/>
      <w:pPr>
        <w:ind w:left="436" w:hanging="283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49" w15:restartNumberingAfterBreak="0">
    <w:nsid w:val="5B405D58"/>
    <w:multiLevelType w:val="hybridMultilevel"/>
    <w:tmpl w:val="E158A55C"/>
    <w:lvl w:ilvl="0" w:tplc="95EAC554">
      <w:start w:val="1"/>
      <w:numFmt w:val="bullet"/>
      <w:lvlRestart w:val="0"/>
      <w:lvlText w:val=""/>
      <w:lvlJc w:val="left"/>
      <w:pPr>
        <w:ind w:left="436" w:hanging="283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11B1367"/>
    <w:multiLevelType w:val="multilevel"/>
    <w:tmpl w:val="4AF8A15C"/>
    <w:lvl w:ilvl="0">
      <w:start w:val="1"/>
      <w:numFmt w:val="bullet"/>
      <w:pStyle w:val="PPBoxMASTERAufzlgHaken"/>
      <w:lvlText w:val=""/>
      <w:lvlJc w:val="left"/>
      <w:pPr>
        <w:tabs>
          <w:tab w:val="num" w:pos="340"/>
        </w:tabs>
        <w:ind w:left="425" w:hanging="340"/>
      </w:pPr>
      <w:rPr>
        <w:rFonts w:ascii="Wingdings" w:hAnsi="Wingdings" w:hint="default"/>
      </w:rPr>
    </w:lvl>
    <w:lvl w:ilvl="1">
      <w:start w:val="1"/>
      <w:numFmt w:val="none"/>
      <w:lvlText w:val="%2"/>
      <w:lvlJc w:val="left"/>
      <w:pPr>
        <w:tabs>
          <w:tab w:val="num" w:pos="340"/>
        </w:tabs>
        <w:ind w:left="340" w:hanging="255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326"/>
        </w:tabs>
        <w:ind w:left="1326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68"/>
        </w:tabs>
        <w:ind w:left="176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10"/>
        </w:tabs>
        <w:ind w:left="2210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52"/>
        </w:tabs>
        <w:ind w:left="265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94"/>
        </w:tabs>
        <w:ind w:left="3094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36"/>
        </w:tabs>
        <w:ind w:left="353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8"/>
        </w:tabs>
        <w:ind w:left="3978" w:hanging="357"/>
      </w:pPr>
      <w:rPr>
        <w:rFonts w:hint="default"/>
      </w:rPr>
    </w:lvl>
  </w:abstractNum>
  <w:abstractNum w:abstractNumId="51" w15:restartNumberingAfterBreak="0">
    <w:nsid w:val="62E53CC6"/>
    <w:multiLevelType w:val="multilevel"/>
    <w:tmpl w:val="04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631736F3"/>
    <w:multiLevelType w:val="multilevel"/>
    <w:tmpl w:val="D250FBF4"/>
    <w:lvl w:ilvl="0">
      <w:start w:val="1"/>
      <w:numFmt w:val="bullet"/>
      <w:lvlText w:val="•"/>
      <w:lvlJc w:val="left"/>
      <w:pPr>
        <w:tabs>
          <w:tab w:val="num" w:pos="170"/>
        </w:tabs>
        <w:ind w:left="170" w:hanging="170"/>
      </w:pPr>
      <w:rPr>
        <w:rFonts w:ascii="Frutiger 45 Light" w:hAnsi="Frutiger 45 Light" w:hint="default"/>
      </w:rPr>
    </w:lvl>
    <w:lvl w:ilvl="1">
      <w:start w:val="1"/>
      <w:numFmt w:val="none"/>
      <w:lvlText w:val="%2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510"/>
        </w:tabs>
        <w:ind w:left="62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680"/>
        </w:tabs>
        <w:ind w:left="794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50"/>
        </w:tabs>
        <w:ind w:left="964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020"/>
        </w:tabs>
        <w:ind w:left="113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90"/>
        </w:tabs>
        <w:ind w:left="1304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360"/>
        </w:tabs>
        <w:ind w:left="1474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530"/>
        </w:tabs>
        <w:ind w:left="1644" w:hanging="284"/>
      </w:pPr>
      <w:rPr>
        <w:rFonts w:hint="default"/>
      </w:rPr>
    </w:lvl>
  </w:abstractNum>
  <w:abstractNum w:abstractNumId="53" w15:restartNumberingAfterBreak="0">
    <w:nsid w:val="64BD71BE"/>
    <w:multiLevelType w:val="multilevel"/>
    <w:tmpl w:val="2F74D522"/>
    <w:lvl w:ilvl="0">
      <w:start w:val="1"/>
      <w:numFmt w:val="bullet"/>
      <w:pStyle w:val="PPBoxMASTERAufzlgPfeil"/>
      <w:lvlText w:val=""/>
      <w:lvlJc w:val="left"/>
      <w:pPr>
        <w:tabs>
          <w:tab w:val="num" w:pos="340"/>
        </w:tabs>
        <w:ind w:left="425" w:hanging="340"/>
      </w:pPr>
      <w:rPr>
        <w:rFonts w:ascii="Wingdings" w:hAnsi="Wingdings" w:hint="default"/>
      </w:rPr>
    </w:lvl>
    <w:lvl w:ilvl="1">
      <w:start w:val="1"/>
      <w:numFmt w:val="none"/>
      <w:lvlText w:val="%2"/>
      <w:lvlJc w:val="left"/>
      <w:pPr>
        <w:tabs>
          <w:tab w:val="num" w:pos="340"/>
        </w:tabs>
        <w:ind w:left="340" w:hanging="255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326"/>
        </w:tabs>
        <w:ind w:left="1326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68"/>
        </w:tabs>
        <w:ind w:left="176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10"/>
        </w:tabs>
        <w:ind w:left="2210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52"/>
        </w:tabs>
        <w:ind w:left="265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94"/>
        </w:tabs>
        <w:ind w:left="3094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36"/>
        </w:tabs>
        <w:ind w:left="353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8"/>
        </w:tabs>
        <w:ind w:left="3978" w:hanging="357"/>
      </w:pPr>
      <w:rPr>
        <w:rFonts w:hint="default"/>
      </w:rPr>
    </w:lvl>
  </w:abstractNum>
  <w:abstractNum w:abstractNumId="54" w15:restartNumberingAfterBreak="0">
    <w:nsid w:val="64CA68EB"/>
    <w:multiLevelType w:val="hybridMultilevel"/>
    <w:tmpl w:val="45506E64"/>
    <w:lvl w:ilvl="0" w:tplc="56B6E628">
      <w:start w:val="1"/>
      <w:numFmt w:val="bullet"/>
      <w:lvlRestart w:val="0"/>
      <w:lvlText w:val=""/>
      <w:lvlJc w:val="left"/>
      <w:pPr>
        <w:ind w:left="436" w:hanging="283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57E612D"/>
    <w:multiLevelType w:val="hybridMultilevel"/>
    <w:tmpl w:val="551EC2D8"/>
    <w:lvl w:ilvl="0" w:tplc="300A77AA">
      <w:start w:val="1"/>
      <w:numFmt w:val="bullet"/>
      <w:lvlRestart w:val="0"/>
      <w:lvlText w:val=""/>
      <w:lvlJc w:val="left"/>
      <w:pPr>
        <w:ind w:left="436" w:hanging="283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6C56A13"/>
    <w:multiLevelType w:val="hybridMultilevel"/>
    <w:tmpl w:val="F87C670C"/>
    <w:lvl w:ilvl="0" w:tplc="50DA0D28">
      <w:start w:val="1"/>
      <w:numFmt w:val="bullet"/>
      <w:lvlRestart w:val="0"/>
      <w:lvlText w:val=""/>
      <w:lvlJc w:val="left"/>
      <w:pPr>
        <w:ind w:left="436" w:hanging="283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A75613A"/>
    <w:multiLevelType w:val="multilevel"/>
    <w:tmpl w:val="DD940BF8"/>
    <w:lvl w:ilvl="0">
      <w:start w:val="1"/>
      <w:numFmt w:val="bullet"/>
      <w:pStyle w:val="PPAufzlgPfeil"/>
      <w:lvlText w:val=""/>
      <w:lvlJc w:val="left"/>
      <w:pPr>
        <w:tabs>
          <w:tab w:val="num" w:pos="255"/>
        </w:tabs>
        <w:ind w:left="255" w:hanging="255"/>
      </w:pPr>
      <w:rPr>
        <w:rFonts w:ascii="Wingdings" w:hAnsi="Wingdings" w:hint="default"/>
      </w:rPr>
    </w:lvl>
    <w:lvl w:ilvl="1">
      <w:start w:val="1"/>
      <w:numFmt w:val="none"/>
      <w:lvlText w:val="%2"/>
      <w:lvlJc w:val="left"/>
      <w:pPr>
        <w:tabs>
          <w:tab w:val="num" w:pos="255"/>
        </w:tabs>
        <w:ind w:left="255" w:hanging="255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65"/>
        </w:tabs>
        <w:ind w:left="79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20"/>
        </w:tabs>
        <w:ind w:left="1049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275"/>
        </w:tabs>
        <w:ind w:left="1304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530"/>
        </w:tabs>
        <w:ind w:left="155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785"/>
        </w:tabs>
        <w:ind w:left="1814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040"/>
        </w:tabs>
        <w:ind w:left="2069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295"/>
        </w:tabs>
        <w:ind w:left="2324" w:hanging="284"/>
      </w:pPr>
      <w:rPr>
        <w:rFonts w:hint="default"/>
      </w:rPr>
    </w:lvl>
  </w:abstractNum>
  <w:abstractNum w:abstractNumId="58" w15:restartNumberingAfterBreak="0">
    <w:nsid w:val="6D952EF8"/>
    <w:multiLevelType w:val="hybridMultilevel"/>
    <w:tmpl w:val="95F2DC2E"/>
    <w:lvl w:ilvl="0" w:tplc="F53823AA">
      <w:start w:val="1"/>
      <w:numFmt w:val="decimal"/>
      <w:lvlRestart w:val="0"/>
      <w:lvlText w:val="%1."/>
      <w:lvlJc w:val="left"/>
      <w:pPr>
        <w:ind w:left="436" w:hanging="283"/>
      </w:pPr>
    </w:lvl>
    <w:lvl w:ilvl="1" w:tplc="04070019" w:tentative="1">
      <w:start w:val="1"/>
      <w:numFmt w:val="lowerLetter"/>
      <w:lvlText w:val="%2."/>
      <w:lvlJc w:val="left"/>
      <w:pPr>
        <w:ind w:left="1593" w:hanging="360"/>
      </w:pPr>
    </w:lvl>
    <w:lvl w:ilvl="2" w:tplc="0407001B" w:tentative="1">
      <w:start w:val="1"/>
      <w:numFmt w:val="lowerRoman"/>
      <w:lvlText w:val="%3."/>
      <w:lvlJc w:val="right"/>
      <w:pPr>
        <w:ind w:left="2313" w:hanging="180"/>
      </w:pPr>
    </w:lvl>
    <w:lvl w:ilvl="3" w:tplc="0407000F" w:tentative="1">
      <w:start w:val="1"/>
      <w:numFmt w:val="decimal"/>
      <w:lvlText w:val="%4."/>
      <w:lvlJc w:val="left"/>
      <w:pPr>
        <w:ind w:left="3033" w:hanging="360"/>
      </w:pPr>
    </w:lvl>
    <w:lvl w:ilvl="4" w:tplc="04070019" w:tentative="1">
      <w:start w:val="1"/>
      <w:numFmt w:val="lowerLetter"/>
      <w:lvlText w:val="%5."/>
      <w:lvlJc w:val="left"/>
      <w:pPr>
        <w:ind w:left="3753" w:hanging="360"/>
      </w:pPr>
    </w:lvl>
    <w:lvl w:ilvl="5" w:tplc="0407001B" w:tentative="1">
      <w:start w:val="1"/>
      <w:numFmt w:val="lowerRoman"/>
      <w:lvlText w:val="%6."/>
      <w:lvlJc w:val="right"/>
      <w:pPr>
        <w:ind w:left="4473" w:hanging="180"/>
      </w:pPr>
    </w:lvl>
    <w:lvl w:ilvl="6" w:tplc="0407000F" w:tentative="1">
      <w:start w:val="1"/>
      <w:numFmt w:val="decimal"/>
      <w:lvlText w:val="%7."/>
      <w:lvlJc w:val="left"/>
      <w:pPr>
        <w:ind w:left="5193" w:hanging="360"/>
      </w:pPr>
    </w:lvl>
    <w:lvl w:ilvl="7" w:tplc="04070019" w:tentative="1">
      <w:start w:val="1"/>
      <w:numFmt w:val="lowerLetter"/>
      <w:lvlText w:val="%8."/>
      <w:lvlJc w:val="left"/>
      <w:pPr>
        <w:ind w:left="5913" w:hanging="360"/>
      </w:pPr>
    </w:lvl>
    <w:lvl w:ilvl="8" w:tplc="0407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59" w15:restartNumberingAfterBreak="0">
    <w:nsid w:val="6E712B44"/>
    <w:multiLevelType w:val="hybridMultilevel"/>
    <w:tmpl w:val="1EDE84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2C53620"/>
    <w:multiLevelType w:val="hybridMultilevel"/>
    <w:tmpl w:val="715C5E00"/>
    <w:lvl w:ilvl="0" w:tplc="5EF4486A">
      <w:start w:val="1"/>
      <w:numFmt w:val="bullet"/>
      <w:lvlRestart w:val="0"/>
      <w:lvlText w:val="–"/>
      <w:lvlJc w:val="left"/>
      <w:pPr>
        <w:ind w:left="436" w:hanging="283"/>
      </w:pPr>
      <w:rPr>
        <w:rFonts w:ascii="Frutiger 45 Light" w:hAnsi="Frutiger 45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44E2201"/>
    <w:multiLevelType w:val="hybridMultilevel"/>
    <w:tmpl w:val="9E521570"/>
    <w:lvl w:ilvl="0" w:tplc="07D85AE6">
      <w:start w:val="1"/>
      <w:numFmt w:val="bullet"/>
      <w:lvlRestart w:val="0"/>
      <w:lvlText w:val="–"/>
      <w:lvlJc w:val="left"/>
      <w:pPr>
        <w:ind w:left="436" w:hanging="283"/>
      </w:pPr>
      <w:rPr>
        <w:rFonts w:ascii="Frutiger 45 Light" w:hAnsi="Frutiger 45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49847B0"/>
    <w:multiLevelType w:val="hybridMultilevel"/>
    <w:tmpl w:val="A080F468"/>
    <w:lvl w:ilvl="0" w:tplc="E04C46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4B51574"/>
    <w:multiLevelType w:val="hybridMultilevel"/>
    <w:tmpl w:val="78EA3B08"/>
    <w:lvl w:ilvl="0" w:tplc="128CFA36">
      <w:start w:val="1"/>
      <w:numFmt w:val="bullet"/>
      <w:lvlRestart w:val="0"/>
      <w:lvlText w:val=""/>
      <w:lvlJc w:val="left"/>
      <w:pPr>
        <w:ind w:left="436" w:hanging="283"/>
      </w:pPr>
      <w:rPr>
        <w:rFonts w:ascii="Wingdings 3" w:hAnsi="Wingdings 3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7857397"/>
    <w:multiLevelType w:val="hybridMultilevel"/>
    <w:tmpl w:val="5218D93C"/>
    <w:lvl w:ilvl="0" w:tplc="DF4E3BFE">
      <w:start w:val="1"/>
      <w:numFmt w:val="bullet"/>
      <w:lvlText w:val=""/>
      <w:lvlJc w:val="left"/>
      <w:pPr>
        <w:ind w:left="45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78466ED6"/>
    <w:multiLevelType w:val="hybridMultilevel"/>
    <w:tmpl w:val="C4F0B7A8"/>
    <w:lvl w:ilvl="0" w:tplc="231666F2">
      <w:start w:val="1"/>
      <w:numFmt w:val="bullet"/>
      <w:lvlRestart w:val="0"/>
      <w:lvlText w:val=""/>
      <w:lvlJc w:val="left"/>
      <w:pPr>
        <w:ind w:left="436" w:hanging="283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66" w15:restartNumberingAfterBreak="0">
    <w:nsid w:val="7C702423"/>
    <w:multiLevelType w:val="hybridMultilevel"/>
    <w:tmpl w:val="385A48E4"/>
    <w:lvl w:ilvl="0" w:tplc="23CEECB4">
      <w:start w:val="1"/>
      <w:numFmt w:val="decimal"/>
      <w:lvlRestart w:val="0"/>
      <w:lvlText w:val="%1."/>
      <w:lvlJc w:val="left"/>
      <w:pPr>
        <w:ind w:left="436" w:hanging="283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D8405E5"/>
    <w:multiLevelType w:val="hybridMultilevel"/>
    <w:tmpl w:val="4216C28A"/>
    <w:lvl w:ilvl="0" w:tplc="C9902296">
      <w:start w:val="1"/>
      <w:numFmt w:val="bullet"/>
      <w:lvlRestart w:val="0"/>
      <w:lvlText w:val=""/>
      <w:lvlJc w:val="left"/>
      <w:pPr>
        <w:ind w:left="436" w:hanging="283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68" w15:restartNumberingAfterBreak="0">
    <w:nsid w:val="7EEA3DF6"/>
    <w:multiLevelType w:val="hybridMultilevel"/>
    <w:tmpl w:val="720CC2DA"/>
    <w:lvl w:ilvl="0" w:tplc="E8CC985C">
      <w:start w:val="1"/>
      <w:numFmt w:val="bullet"/>
      <w:lvlRestart w:val="0"/>
      <w:lvlText w:val="–"/>
      <w:lvlJc w:val="left"/>
      <w:pPr>
        <w:ind w:left="436" w:hanging="283"/>
      </w:pPr>
      <w:rPr>
        <w:rFonts w:ascii="Frutiger 45 Light" w:hAnsi="Frutiger 45 Light" w:hint="default"/>
      </w:rPr>
    </w:lvl>
    <w:lvl w:ilvl="1" w:tplc="0407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69" w15:restartNumberingAfterBreak="0">
    <w:nsid w:val="7F0B23DA"/>
    <w:multiLevelType w:val="hybridMultilevel"/>
    <w:tmpl w:val="705288F2"/>
    <w:lvl w:ilvl="0" w:tplc="387A20EC">
      <w:start w:val="1"/>
      <w:numFmt w:val="bullet"/>
      <w:lvlRestart w:val="0"/>
      <w:lvlText w:val=""/>
      <w:lvlJc w:val="left"/>
      <w:pPr>
        <w:ind w:left="436" w:hanging="283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67"/>
  </w:num>
  <w:num w:numId="3">
    <w:abstractNumId w:val="65"/>
  </w:num>
  <w:num w:numId="4">
    <w:abstractNumId w:val="60"/>
  </w:num>
  <w:num w:numId="5">
    <w:abstractNumId w:val="38"/>
  </w:num>
  <w:num w:numId="6">
    <w:abstractNumId w:val="19"/>
  </w:num>
  <w:num w:numId="7">
    <w:abstractNumId w:val="28"/>
  </w:num>
  <w:num w:numId="8">
    <w:abstractNumId w:val="51"/>
  </w:num>
  <w:num w:numId="9">
    <w:abstractNumId w:val="27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2"/>
  </w:num>
  <w:num w:numId="21">
    <w:abstractNumId w:val="26"/>
  </w:num>
  <w:num w:numId="22">
    <w:abstractNumId w:val="40"/>
  </w:num>
  <w:num w:numId="23">
    <w:abstractNumId w:val="18"/>
  </w:num>
  <w:num w:numId="24">
    <w:abstractNumId w:val="55"/>
  </w:num>
  <w:num w:numId="25">
    <w:abstractNumId w:val="30"/>
  </w:num>
  <w:num w:numId="26">
    <w:abstractNumId w:val="54"/>
  </w:num>
  <w:num w:numId="27">
    <w:abstractNumId w:val="15"/>
  </w:num>
  <w:num w:numId="28">
    <w:abstractNumId w:val="24"/>
  </w:num>
  <w:num w:numId="29">
    <w:abstractNumId w:val="68"/>
  </w:num>
  <w:num w:numId="30">
    <w:abstractNumId w:val="48"/>
  </w:num>
  <w:num w:numId="31">
    <w:abstractNumId w:val="58"/>
  </w:num>
  <w:num w:numId="32">
    <w:abstractNumId w:val="63"/>
  </w:num>
  <w:num w:numId="33">
    <w:abstractNumId w:val="17"/>
  </w:num>
  <w:num w:numId="34">
    <w:abstractNumId w:val="46"/>
  </w:num>
  <w:num w:numId="35">
    <w:abstractNumId w:val="37"/>
  </w:num>
  <w:num w:numId="36">
    <w:abstractNumId w:val="49"/>
  </w:num>
  <w:num w:numId="37">
    <w:abstractNumId w:val="66"/>
  </w:num>
  <w:num w:numId="38">
    <w:abstractNumId w:val="16"/>
  </w:num>
  <w:num w:numId="39">
    <w:abstractNumId w:val="33"/>
  </w:num>
  <w:num w:numId="40">
    <w:abstractNumId w:val="29"/>
  </w:num>
  <w:num w:numId="41">
    <w:abstractNumId w:val="13"/>
  </w:num>
  <w:num w:numId="42">
    <w:abstractNumId w:val="56"/>
  </w:num>
  <w:num w:numId="43">
    <w:abstractNumId w:val="32"/>
  </w:num>
  <w:num w:numId="44">
    <w:abstractNumId w:val="31"/>
  </w:num>
  <w:num w:numId="45">
    <w:abstractNumId w:val="45"/>
  </w:num>
  <w:num w:numId="46">
    <w:abstractNumId w:val="69"/>
  </w:num>
  <w:num w:numId="47">
    <w:abstractNumId w:val="61"/>
  </w:num>
  <w:num w:numId="48">
    <w:abstractNumId w:val="36"/>
  </w:num>
  <w:num w:numId="49">
    <w:abstractNumId w:val="42"/>
  </w:num>
  <w:num w:numId="50">
    <w:abstractNumId w:val="27"/>
  </w:num>
  <w:num w:numId="51">
    <w:abstractNumId w:val="39"/>
  </w:num>
  <w:num w:numId="52">
    <w:abstractNumId w:val="11"/>
  </w:num>
  <w:num w:numId="53">
    <w:abstractNumId w:val="44"/>
  </w:num>
  <w:num w:numId="54">
    <w:abstractNumId w:val="52"/>
  </w:num>
  <w:num w:numId="55">
    <w:abstractNumId w:val="10"/>
  </w:num>
  <w:num w:numId="56">
    <w:abstractNumId w:val="50"/>
  </w:num>
  <w:num w:numId="57">
    <w:abstractNumId w:val="23"/>
  </w:num>
  <w:num w:numId="58">
    <w:abstractNumId w:val="35"/>
  </w:num>
  <w:num w:numId="59">
    <w:abstractNumId w:val="53"/>
  </w:num>
  <w:num w:numId="60">
    <w:abstractNumId w:val="43"/>
  </w:num>
  <w:num w:numId="61">
    <w:abstractNumId w:val="14"/>
  </w:num>
  <w:num w:numId="62">
    <w:abstractNumId w:val="57"/>
  </w:num>
  <w:num w:numId="63">
    <w:abstractNumId w:val="22"/>
  </w:num>
  <w:num w:numId="64">
    <w:abstractNumId w:val="59"/>
  </w:num>
  <w:num w:numId="65">
    <w:abstractNumId w:val="20"/>
  </w:num>
  <w:num w:numId="66">
    <w:abstractNumId w:val="41"/>
  </w:num>
  <w:num w:numId="67">
    <w:abstractNumId w:val="62"/>
  </w:num>
  <w:num w:numId="68">
    <w:abstractNumId w:val="34"/>
  </w:num>
  <w:num w:numId="69">
    <w:abstractNumId w:val="25"/>
  </w:num>
  <w:num w:numId="70">
    <w:abstractNumId w:val="64"/>
  </w:num>
  <w:num w:numId="71">
    <w:abstractNumId w:val="21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09"/>
  <w:hyphenationZone w:val="425"/>
  <w:drawingGridHorizontalSpacing w:val="90"/>
  <w:displayHorizontalDrawingGridEvery w:val="2"/>
  <w:noPunctuationKerning/>
  <w:characterSpacingControl w:val="doNotCompress"/>
  <w:hdrShapeDefaults>
    <o:shapedefaults v:ext="edit" spidmax="2189">
      <o:colormru v:ext="edit" colors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DocVarSprache" w:val="0"/>
    <w:docVar w:name="Farbeliste2" w:val="2"/>
    <w:docVar w:name="Farbeliste3" w:val="3"/>
    <w:docVar w:name="Farbeliste4" w:val="4"/>
    <w:docVar w:name="Farbeliste5" w:val="5"/>
    <w:docVar w:name="Farbeliste6" w:val="6"/>
    <w:docVar w:name="Farbeliste7" w:val="7"/>
    <w:docVar w:name="isPostformsTemplate" w:val="1"/>
    <w:docVar w:name="Logowahl" w:val="D"/>
  </w:docVars>
  <w:rsids>
    <w:rsidRoot w:val="00D37875"/>
    <w:rsid w:val="000013CB"/>
    <w:rsid w:val="00001568"/>
    <w:rsid w:val="000039AE"/>
    <w:rsid w:val="0000485F"/>
    <w:rsid w:val="00004DB3"/>
    <w:rsid w:val="00005DC3"/>
    <w:rsid w:val="00006CDE"/>
    <w:rsid w:val="00006EE9"/>
    <w:rsid w:val="0000733C"/>
    <w:rsid w:val="000075FB"/>
    <w:rsid w:val="00010DD4"/>
    <w:rsid w:val="0001165B"/>
    <w:rsid w:val="00013B18"/>
    <w:rsid w:val="00014B89"/>
    <w:rsid w:val="0001621E"/>
    <w:rsid w:val="0001625F"/>
    <w:rsid w:val="00016BD4"/>
    <w:rsid w:val="00016EAD"/>
    <w:rsid w:val="00017231"/>
    <w:rsid w:val="00020D65"/>
    <w:rsid w:val="000212E7"/>
    <w:rsid w:val="00022206"/>
    <w:rsid w:val="00022B8E"/>
    <w:rsid w:val="00027259"/>
    <w:rsid w:val="00027AF3"/>
    <w:rsid w:val="00031403"/>
    <w:rsid w:val="00031804"/>
    <w:rsid w:val="00032C83"/>
    <w:rsid w:val="00033B79"/>
    <w:rsid w:val="0003402A"/>
    <w:rsid w:val="00037208"/>
    <w:rsid w:val="00037C0A"/>
    <w:rsid w:val="000400D0"/>
    <w:rsid w:val="000407CE"/>
    <w:rsid w:val="00041A3E"/>
    <w:rsid w:val="00041C38"/>
    <w:rsid w:val="000440F0"/>
    <w:rsid w:val="00044310"/>
    <w:rsid w:val="00044ACB"/>
    <w:rsid w:val="0004536B"/>
    <w:rsid w:val="00046210"/>
    <w:rsid w:val="000463D6"/>
    <w:rsid w:val="00050443"/>
    <w:rsid w:val="0005204B"/>
    <w:rsid w:val="00052B85"/>
    <w:rsid w:val="00052FBE"/>
    <w:rsid w:val="0005352A"/>
    <w:rsid w:val="00054AC3"/>
    <w:rsid w:val="00054E98"/>
    <w:rsid w:val="00055290"/>
    <w:rsid w:val="0005580E"/>
    <w:rsid w:val="00055EFA"/>
    <w:rsid w:val="00056354"/>
    <w:rsid w:val="00056B73"/>
    <w:rsid w:val="00057F7F"/>
    <w:rsid w:val="00060ADE"/>
    <w:rsid w:val="00063277"/>
    <w:rsid w:val="000636C1"/>
    <w:rsid w:val="000636D7"/>
    <w:rsid w:val="00063A1D"/>
    <w:rsid w:val="00064222"/>
    <w:rsid w:val="000646AD"/>
    <w:rsid w:val="00065C88"/>
    <w:rsid w:val="000664D4"/>
    <w:rsid w:val="000668F5"/>
    <w:rsid w:val="00066ADA"/>
    <w:rsid w:val="00071886"/>
    <w:rsid w:val="00072D3B"/>
    <w:rsid w:val="0007352B"/>
    <w:rsid w:val="00073562"/>
    <w:rsid w:val="00074111"/>
    <w:rsid w:val="00074161"/>
    <w:rsid w:val="0007459B"/>
    <w:rsid w:val="00074A80"/>
    <w:rsid w:val="00074AE2"/>
    <w:rsid w:val="00075A39"/>
    <w:rsid w:val="00081774"/>
    <w:rsid w:val="0008388B"/>
    <w:rsid w:val="00083E20"/>
    <w:rsid w:val="00084382"/>
    <w:rsid w:val="00084FE1"/>
    <w:rsid w:val="00085F77"/>
    <w:rsid w:val="0008779B"/>
    <w:rsid w:val="00090BEC"/>
    <w:rsid w:val="000914AD"/>
    <w:rsid w:val="00091705"/>
    <w:rsid w:val="000918F6"/>
    <w:rsid w:val="00091F67"/>
    <w:rsid w:val="00092A96"/>
    <w:rsid w:val="0009372D"/>
    <w:rsid w:val="00093816"/>
    <w:rsid w:val="00093EA8"/>
    <w:rsid w:val="00094623"/>
    <w:rsid w:val="000954CF"/>
    <w:rsid w:val="00096C29"/>
    <w:rsid w:val="000970E7"/>
    <w:rsid w:val="000A0282"/>
    <w:rsid w:val="000A08A5"/>
    <w:rsid w:val="000A0C26"/>
    <w:rsid w:val="000A24D0"/>
    <w:rsid w:val="000A27F7"/>
    <w:rsid w:val="000A43AC"/>
    <w:rsid w:val="000A596F"/>
    <w:rsid w:val="000A630E"/>
    <w:rsid w:val="000A756C"/>
    <w:rsid w:val="000B036E"/>
    <w:rsid w:val="000B4152"/>
    <w:rsid w:val="000B48B0"/>
    <w:rsid w:val="000B5CDB"/>
    <w:rsid w:val="000B5DAC"/>
    <w:rsid w:val="000B6574"/>
    <w:rsid w:val="000B7847"/>
    <w:rsid w:val="000C0CBB"/>
    <w:rsid w:val="000C1466"/>
    <w:rsid w:val="000C15D1"/>
    <w:rsid w:val="000C16E9"/>
    <w:rsid w:val="000C1C5C"/>
    <w:rsid w:val="000C34E8"/>
    <w:rsid w:val="000C3517"/>
    <w:rsid w:val="000C4051"/>
    <w:rsid w:val="000C4A52"/>
    <w:rsid w:val="000C4DE3"/>
    <w:rsid w:val="000C5092"/>
    <w:rsid w:val="000C5A25"/>
    <w:rsid w:val="000C6F5D"/>
    <w:rsid w:val="000D0185"/>
    <w:rsid w:val="000D035C"/>
    <w:rsid w:val="000D0488"/>
    <w:rsid w:val="000D1255"/>
    <w:rsid w:val="000D27B2"/>
    <w:rsid w:val="000D4D04"/>
    <w:rsid w:val="000D52B1"/>
    <w:rsid w:val="000D60A5"/>
    <w:rsid w:val="000D665D"/>
    <w:rsid w:val="000D71E8"/>
    <w:rsid w:val="000E06EF"/>
    <w:rsid w:val="000E0930"/>
    <w:rsid w:val="000E168D"/>
    <w:rsid w:val="000E2090"/>
    <w:rsid w:val="000E213F"/>
    <w:rsid w:val="000E4D9A"/>
    <w:rsid w:val="000E55F7"/>
    <w:rsid w:val="000E59E0"/>
    <w:rsid w:val="000E6F91"/>
    <w:rsid w:val="000E7F5C"/>
    <w:rsid w:val="000F03FE"/>
    <w:rsid w:val="000F0AF7"/>
    <w:rsid w:val="000F13E3"/>
    <w:rsid w:val="000F1E82"/>
    <w:rsid w:val="000F20A1"/>
    <w:rsid w:val="000F2A0E"/>
    <w:rsid w:val="000F463A"/>
    <w:rsid w:val="000F5C4E"/>
    <w:rsid w:val="000F71F0"/>
    <w:rsid w:val="000F785A"/>
    <w:rsid w:val="000F7F2E"/>
    <w:rsid w:val="00100581"/>
    <w:rsid w:val="001007AA"/>
    <w:rsid w:val="00101E46"/>
    <w:rsid w:val="00102E2B"/>
    <w:rsid w:val="001036E1"/>
    <w:rsid w:val="00106989"/>
    <w:rsid w:val="00106A52"/>
    <w:rsid w:val="0010729E"/>
    <w:rsid w:val="0010794A"/>
    <w:rsid w:val="00110361"/>
    <w:rsid w:val="001131CC"/>
    <w:rsid w:val="00113BAA"/>
    <w:rsid w:val="00114A2F"/>
    <w:rsid w:val="00115347"/>
    <w:rsid w:val="00115733"/>
    <w:rsid w:val="00115D62"/>
    <w:rsid w:val="001161A2"/>
    <w:rsid w:val="00120782"/>
    <w:rsid w:val="00120A74"/>
    <w:rsid w:val="00121BF6"/>
    <w:rsid w:val="00121CB6"/>
    <w:rsid w:val="00122495"/>
    <w:rsid w:val="0012269B"/>
    <w:rsid w:val="0012462D"/>
    <w:rsid w:val="00124B11"/>
    <w:rsid w:val="001256AF"/>
    <w:rsid w:val="00125802"/>
    <w:rsid w:val="00125C92"/>
    <w:rsid w:val="001306D2"/>
    <w:rsid w:val="00130F75"/>
    <w:rsid w:val="00132AB5"/>
    <w:rsid w:val="001330A2"/>
    <w:rsid w:val="00134D6A"/>
    <w:rsid w:val="00135DF5"/>
    <w:rsid w:val="00136293"/>
    <w:rsid w:val="00136F18"/>
    <w:rsid w:val="0013714B"/>
    <w:rsid w:val="00137F4B"/>
    <w:rsid w:val="001407D2"/>
    <w:rsid w:val="00140DF5"/>
    <w:rsid w:val="00141A17"/>
    <w:rsid w:val="001421B8"/>
    <w:rsid w:val="0014265C"/>
    <w:rsid w:val="00142B72"/>
    <w:rsid w:val="00144A46"/>
    <w:rsid w:val="001468DE"/>
    <w:rsid w:val="001511E4"/>
    <w:rsid w:val="001520A2"/>
    <w:rsid w:val="0015285E"/>
    <w:rsid w:val="00153C24"/>
    <w:rsid w:val="0015500E"/>
    <w:rsid w:val="00156488"/>
    <w:rsid w:val="001566D7"/>
    <w:rsid w:val="00157368"/>
    <w:rsid w:val="001574C4"/>
    <w:rsid w:val="001601D3"/>
    <w:rsid w:val="0016077D"/>
    <w:rsid w:val="0016167A"/>
    <w:rsid w:val="0016192D"/>
    <w:rsid w:val="00163F1B"/>
    <w:rsid w:val="001642D1"/>
    <w:rsid w:val="001643D0"/>
    <w:rsid w:val="0016671D"/>
    <w:rsid w:val="001679D9"/>
    <w:rsid w:val="001719C9"/>
    <w:rsid w:val="001749A9"/>
    <w:rsid w:val="00175E39"/>
    <w:rsid w:val="0017637E"/>
    <w:rsid w:val="00180F42"/>
    <w:rsid w:val="00182F93"/>
    <w:rsid w:val="00183D6F"/>
    <w:rsid w:val="00185B32"/>
    <w:rsid w:val="001863C2"/>
    <w:rsid w:val="001872A0"/>
    <w:rsid w:val="00190213"/>
    <w:rsid w:val="00191BE1"/>
    <w:rsid w:val="00192E6E"/>
    <w:rsid w:val="001936FB"/>
    <w:rsid w:val="00193796"/>
    <w:rsid w:val="00194523"/>
    <w:rsid w:val="00194E4D"/>
    <w:rsid w:val="00196BB9"/>
    <w:rsid w:val="0019700B"/>
    <w:rsid w:val="00197564"/>
    <w:rsid w:val="001A23EB"/>
    <w:rsid w:val="001A2F5C"/>
    <w:rsid w:val="001A562B"/>
    <w:rsid w:val="001A56AE"/>
    <w:rsid w:val="001A6A05"/>
    <w:rsid w:val="001A7F84"/>
    <w:rsid w:val="001B042C"/>
    <w:rsid w:val="001B0C2D"/>
    <w:rsid w:val="001B157D"/>
    <w:rsid w:val="001B1C35"/>
    <w:rsid w:val="001B2905"/>
    <w:rsid w:val="001B4447"/>
    <w:rsid w:val="001B4A93"/>
    <w:rsid w:val="001B533F"/>
    <w:rsid w:val="001B5B2F"/>
    <w:rsid w:val="001B7346"/>
    <w:rsid w:val="001B78EE"/>
    <w:rsid w:val="001C0E24"/>
    <w:rsid w:val="001C12BB"/>
    <w:rsid w:val="001C1D1D"/>
    <w:rsid w:val="001C2336"/>
    <w:rsid w:val="001C46F9"/>
    <w:rsid w:val="001C4729"/>
    <w:rsid w:val="001C6431"/>
    <w:rsid w:val="001C738E"/>
    <w:rsid w:val="001C7632"/>
    <w:rsid w:val="001D2C8D"/>
    <w:rsid w:val="001D3124"/>
    <w:rsid w:val="001D3682"/>
    <w:rsid w:val="001D4BDA"/>
    <w:rsid w:val="001D4C9F"/>
    <w:rsid w:val="001D6511"/>
    <w:rsid w:val="001D7EEC"/>
    <w:rsid w:val="001E0692"/>
    <w:rsid w:val="001E2CD4"/>
    <w:rsid w:val="001E4FE3"/>
    <w:rsid w:val="001E5857"/>
    <w:rsid w:val="001E5E7A"/>
    <w:rsid w:val="001F0BD4"/>
    <w:rsid w:val="001F259F"/>
    <w:rsid w:val="001F2AD3"/>
    <w:rsid w:val="001F46FE"/>
    <w:rsid w:val="001F4DA9"/>
    <w:rsid w:val="001F55B2"/>
    <w:rsid w:val="001F5F60"/>
    <w:rsid w:val="001F6D25"/>
    <w:rsid w:val="001F766C"/>
    <w:rsid w:val="001F7706"/>
    <w:rsid w:val="00200F45"/>
    <w:rsid w:val="00205076"/>
    <w:rsid w:val="0020600A"/>
    <w:rsid w:val="002067DF"/>
    <w:rsid w:val="0020742B"/>
    <w:rsid w:val="00207657"/>
    <w:rsid w:val="00212F89"/>
    <w:rsid w:val="0021374B"/>
    <w:rsid w:val="00214EBD"/>
    <w:rsid w:val="002202B0"/>
    <w:rsid w:val="0022052D"/>
    <w:rsid w:val="002209B5"/>
    <w:rsid w:val="00221FDA"/>
    <w:rsid w:val="00223BA6"/>
    <w:rsid w:val="00224362"/>
    <w:rsid w:val="00226510"/>
    <w:rsid w:val="0022746B"/>
    <w:rsid w:val="00227651"/>
    <w:rsid w:val="002305D9"/>
    <w:rsid w:val="0023094D"/>
    <w:rsid w:val="00230B09"/>
    <w:rsid w:val="00232660"/>
    <w:rsid w:val="00232D14"/>
    <w:rsid w:val="002333F0"/>
    <w:rsid w:val="00234358"/>
    <w:rsid w:val="00234F10"/>
    <w:rsid w:val="00235057"/>
    <w:rsid w:val="0023551A"/>
    <w:rsid w:val="00235B1B"/>
    <w:rsid w:val="00235CF6"/>
    <w:rsid w:val="00236564"/>
    <w:rsid w:val="00236778"/>
    <w:rsid w:val="0023797A"/>
    <w:rsid w:val="002401FF"/>
    <w:rsid w:val="00240D43"/>
    <w:rsid w:val="00241612"/>
    <w:rsid w:val="00241B77"/>
    <w:rsid w:val="00243F93"/>
    <w:rsid w:val="002469EC"/>
    <w:rsid w:val="00246AED"/>
    <w:rsid w:val="00250665"/>
    <w:rsid w:val="00251105"/>
    <w:rsid w:val="002520B6"/>
    <w:rsid w:val="002523EA"/>
    <w:rsid w:val="00252499"/>
    <w:rsid w:val="0025345A"/>
    <w:rsid w:val="00256E9D"/>
    <w:rsid w:val="0025729A"/>
    <w:rsid w:val="00257455"/>
    <w:rsid w:val="00257CF7"/>
    <w:rsid w:val="002616AB"/>
    <w:rsid w:val="00261B60"/>
    <w:rsid w:val="00261DD8"/>
    <w:rsid w:val="00262071"/>
    <w:rsid w:val="00262D5B"/>
    <w:rsid w:val="00264305"/>
    <w:rsid w:val="00264951"/>
    <w:rsid w:val="00264DAA"/>
    <w:rsid w:val="002656C4"/>
    <w:rsid w:val="00265AC9"/>
    <w:rsid w:val="00265C95"/>
    <w:rsid w:val="002670FF"/>
    <w:rsid w:val="002673EC"/>
    <w:rsid w:val="00270EB9"/>
    <w:rsid w:val="00270FB6"/>
    <w:rsid w:val="00271309"/>
    <w:rsid w:val="00271E4D"/>
    <w:rsid w:val="00272966"/>
    <w:rsid w:val="002737A3"/>
    <w:rsid w:val="002737A8"/>
    <w:rsid w:val="00273A9C"/>
    <w:rsid w:val="00275795"/>
    <w:rsid w:val="002775D7"/>
    <w:rsid w:val="0028054A"/>
    <w:rsid w:val="00280BB9"/>
    <w:rsid w:val="00280D2A"/>
    <w:rsid w:val="00281923"/>
    <w:rsid w:val="00281DD4"/>
    <w:rsid w:val="00282D94"/>
    <w:rsid w:val="0028367C"/>
    <w:rsid w:val="00284A7C"/>
    <w:rsid w:val="0028546A"/>
    <w:rsid w:val="0028645F"/>
    <w:rsid w:val="002900D9"/>
    <w:rsid w:val="002910D9"/>
    <w:rsid w:val="00291130"/>
    <w:rsid w:val="00291D23"/>
    <w:rsid w:val="002923F8"/>
    <w:rsid w:val="00292DD5"/>
    <w:rsid w:val="0029437C"/>
    <w:rsid w:val="00294B18"/>
    <w:rsid w:val="0029500A"/>
    <w:rsid w:val="002952BF"/>
    <w:rsid w:val="00296683"/>
    <w:rsid w:val="00297341"/>
    <w:rsid w:val="002979A5"/>
    <w:rsid w:val="00297D6A"/>
    <w:rsid w:val="002A28E1"/>
    <w:rsid w:val="002A335B"/>
    <w:rsid w:val="002A387E"/>
    <w:rsid w:val="002A74BF"/>
    <w:rsid w:val="002A784B"/>
    <w:rsid w:val="002A7871"/>
    <w:rsid w:val="002B0F7B"/>
    <w:rsid w:val="002B15A8"/>
    <w:rsid w:val="002B1A6B"/>
    <w:rsid w:val="002B1AAE"/>
    <w:rsid w:val="002B22DC"/>
    <w:rsid w:val="002B2B4A"/>
    <w:rsid w:val="002B30CE"/>
    <w:rsid w:val="002B35CB"/>
    <w:rsid w:val="002B3C3E"/>
    <w:rsid w:val="002B3E0E"/>
    <w:rsid w:val="002B50AE"/>
    <w:rsid w:val="002B5986"/>
    <w:rsid w:val="002B5E25"/>
    <w:rsid w:val="002C0E9C"/>
    <w:rsid w:val="002C1786"/>
    <w:rsid w:val="002C1E02"/>
    <w:rsid w:val="002C2755"/>
    <w:rsid w:val="002C31B6"/>
    <w:rsid w:val="002C3228"/>
    <w:rsid w:val="002C42DD"/>
    <w:rsid w:val="002C4867"/>
    <w:rsid w:val="002C4AC0"/>
    <w:rsid w:val="002C4CD5"/>
    <w:rsid w:val="002C4E8A"/>
    <w:rsid w:val="002C5D40"/>
    <w:rsid w:val="002C772B"/>
    <w:rsid w:val="002C7779"/>
    <w:rsid w:val="002D15F8"/>
    <w:rsid w:val="002D17D0"/>
    <w:rsid w:val="002D1F49"/>
    <w:rsid w:val="002D2F3F"/>
    <w:rsid w:val="002D3A45"/>
    <w:rsid w:val="002D43ED"/>
    <w:rsid w:val="002D48E9"/>
    <w:rsid w:val="002D634B"/>
    <w:rsid w:val="002D70DD"/>
    <w:rsid w:val="002E036D"/>
    <w:rsid w:val="002E0B68"/>
    <w:rsid w:val="002E0F92"/>
    <w:rsid w:val="002E1D73"/>
    <w:rsid w:val="002E384E"/>
    <w:rsid w:val="002E3A0B"/>
    <w:rsid w:val="002E45A1"/>
    <w:rsid w:val="002E4C8F"/>
    <w:rsid w:val="002F076D"/>
    <w:rsid w:val="002F0B77"/>
    <w:rsid w:val="002F19AB"/>
    <w:rsid w:val="002F1A2D"/>
    <w:rsid w:val="002F210A"/>
    <w:rsid w:val="002F2D2D"/>
    <w:rsid w:val="002F3763"/>
    <w:rsid w:val="002F4304"/>
    <w:rsid w:val="002F5C9B"/>
    <w:rsid w:val="002F5F57"/>
    <w:rsid w:val="002F659F"/>
    <w:rsid w:val="002F6787"/>
    <w:rsid w:val="002F69C5"/>
    <w:rsid w:val="002F6B07"/>
    <w:rsid w:val="002F70F3"/>
    <w:rsid w:val="002F79D3"/>
    <w:rsid w:val="003008E1"/>
    <w:rsid w:val="003026CF"/>
    <w:rsid w:val="00302C91"/>
    <w:rsid w:val="00303654"/>
    <w:rsid w:val="00304AE4"/>
    <w:rsid w:val="00304C34"/>
    <w:rsid w:val="00304D32"/>
    <w:rsid w:val="0031047F"/>
    <w:rsid w:val="00310C45"/>
    <w:rsid w:val="0031121F"/>
    <w:rsid w:val="00313041"/>
    <w:rsid w:val="00313B00"/>
    <w:rsid w:val="00315A75"/>
    <w:rsid w:val="00316499"/>
    <w:rsid w:val="003208D7"/>
    <w:rsid w:val="00322F29"/>
    <w:rsid w:val="00323AD0"/>
    <w:rsid w:val="00324483"/>
    <w:rsid w:val="0033051B"/>
    <w:rsid w:val="00331F25"/>
    <w:rsid w:val="003324DD"/>
    <w:rsid w:val="00332890"/>
    <w:rsid w:val="00332A34"/>
    <w:rsid w:val="003360A6"/>
    <w:rsid w:val="003367CD"/>
    <w:rsid w:val="00337668"/>
    <w:rsid w:val="00337B1B"/>
    <w:rsid w:val="0034033A"/>
    <w:rsid w:val="00341ED4"/>
    <w:rsid w:val="0034257E"/>
    <w:rsid w:val="003428D4"/>
    <w:rsid w:val="00343A92"/>
    <w:rsid w:val="00343D1F"/>
    <w:rsid w:val="00344000"/>
    <w:rsid w:val="0034459A"/>
    <w:rsid w:val="00344E50"/>
    <w:rsid w:val="003453EC"/>
    <w:rsid w:val="00346A20"/>
    <w:rsid w:val="00347B19"/>
    <w:rsid w:val="00350332"/>
    <w:rsid w:val="00353653"/>
    <w:rsid w:val="003541D2"/>
    <w:rsid w:val="003542D1"/>
    <w:rsid w:val="003544AB"/>
    <w:rsid w:val="00357874"/>
    <w:rsid w:val="00363646"/>
    <w:rsid w:val="0036425C"/>
    <w:rsid w:val="00364EB4"/>
    <w:rsid w:val="00365121"/>
    <w:rsid w:val="003653F5"/>
    <w:rsid w:val="00366865"/>
    <w:rsid w:val="003678FF"/>
    <w:rsid w:val="00370F88"/>
    <w:rsid w:val="00371D13"/>
    <w:rsid w:val="0037527F"/>
    <w:rsid w:val="0037665E"/>
    <w:rsid w:val="0037711D"/>
    <w:rsid w:val="003772D3"/>
    <w:rsid w:val="003805DE"/>
    <w:rsid w:val="003809B8"/>
    <w:rsid w:val="00382C94"/>
    <w:rsid w:val="00384295"/>
    <w:rsid w:val="003843B9"/>
    <w:rsid w:val="00384588"/>
    <w:rsid w:val="00384811"/>
    <w:rsid w:val="00384EEE"/>
    <w:rsid w:val="0038587B"/>
    <w:rsid w:val="0038634E"/>
    <w:rsid w:val="00386776"/>
    <w:rsid w:val="003874AC"/>
    <w:rsid w:val="00391345"/>
    <w:rsid w:val="00391702"/>
    <w:rsid w:val="00393358"/>
    <w:rsid w:val="00396208"/>
    <w:rsid w:val="00396B19"/>
    <w:rsid w:val="00397BA4"/>
    <w:rsid w:val="003A11A9"/>
    <w:rsid w:val="003A2569"/>
    <w:rsid w:val="003A3445"/>
    <w:rsid w:val="003A3B0E"/>
    <w:rsid w:val="003A4823"/>
    <w:rsid w:val="003A64DE"/>
    <w:rsid w:val="003A7A09"/>
    <w:rsid w:val="003B1374"/>
    <w:rsid w:val="003B19D4"/>
    <w:rsid w:val="003B32BF"/>
    <w:rsid w:val="003B39EA"/>
    <w:rsid w:val="003B4052"/>
    <w:rsid w:val="003B4341"/>
    <w:rsid w:val="003B543B"/>
    <w:rsid w:val="003B548C"/>
    <w:rsid w:val="003B6178"/>
    <w:rsid w:val="003B6801"/>
    <w:rsid w:val="003B71DF"/>
    <w:rsid w:val="003B7531"/>
    <w:rsid w:val="003B78D4"/>
    <w:rsid w:val="003C057D"/>
    <w:rsid w:val="003C17DF"/>
    <w:rsid w:val="003C1B12"/>
    <w:rsid w:val="003C3C8A"/>
    <w:rsid w:val="003C533D"/>
    <w:rsid w:val="003C742A"/>
    <w:rsid w:val="003C7B4D"/>
    <w:rsid w:val="003D001E"/>
    <w:rsid w:val="003D06CA"/>
    <w:rsid w:val="003D0F36"/>
    <w:rsid w:val="003D330F"/>
    <w:rsid w:val="003D34FE"/>
    <w:rsid w:val="003D443D"/>
    <w:rsid w:val="003D5185"/>
    <w:rsid w:val="003D5D35"/>
    <w:rsid w:val="003D6896"/>
    <w:rsid w:val="003D781E"/>
    <w:rsid w:val="003E0526"/>
    <w:rsid w:val="003E2233"/>
    <w:rsid w:val="003E2603"/>
    <w:rsid w:val="003E2A59"/>
    <w:rsid w:val="003E2FF2"/>
    <w:rsid w:val="003E3E8B"/>
    <w:rsid w:val="003E40BF"/>
    <w:rsid w:val="003E4DF2"/>
    <w:rsid w:val="003E5322"/>
    <w:rsid w:val="003E655E"/>
    <w:rsid w:val="003E7B5E"/>
    <w:rsid w:val="003E7DEC"/>
    <w:rsid w:val="003E7EE2"/>
    <w:rsid w:val="003F13D7"/>
    <w:rsid w:val="003F1AE7"/>
    <w:rsid w:val="003F20CC"/>
    <w:rsid w:val="003F2473"/>
    <w:rsid w:val="003F33C2"/>
    <w:rsid w:val="003F3D08"/>
    <w:rsid w:val="003F5FCA"/>
    <w:rsid w:val="003F652A"/>
    <w:rsid w:val="003F7A9E"/>
    <w:rsid w:val="004004B6"/>
    <w:rsid w:val="004007F8"/>
    <w:rsid w:val="00400AF3"/>
    <w:rsid w:val="00401242"/>
    <w:rsid w:val="00401998"/>
    <w:rsid w:val="00403657"/>
    <w:rsid w:val="00403E92"/>
    <w:rsid w:val="00404823"/>
    <w:rsid w:val="00404AE7"/>
    <w:rsid w:val="004067F0"/>
    <w:rsid w:val="00407B5F"/>
    <w:rsid w:val="00407E52"/>
    <w:rsid w:val="0041294D"/>
    <w:rsid w:val="0041466E"/>
    <w:rsid w:val="00414BB6"/>
    <w:rsid w:val="00414E24"/>
    <w:rsid w:val="004157A0"/>
    <w:rsid w:val="00415A59"/>
    <w:rsid w:val="00417D98"/>
    <w:rsid w:val="004202E1"/>
    <w:rsid w:val="00420BBC"/>
    <w:rsid w:val="0042171F"/>
    <w:rsid w:val="00421BBF"/>
    <w:rsid w:val="004223F2"/>
    <w:rsid w:val="004224CC"/>
    <w:rsid w:val="0042676D"/>
    <w:rsid w:val="00426ED2"/>
    <w:rsid w:val="00431616"/>
    <w:rsid w:val="00432DE6"/>
    <w:rsid w:val="00434B26"/>
    <w:rsid w:val="0043574F"/>
    <w:rsid w:val="00435C5D"/>
    <w:rsid w:val="00441322"/>
    <w:rsid w:val="0044179E"/>
    <w:rsid w:val="00441DBF"/>
    <w:rsid w:val="00441DD2"/>
    <w:rsid w:val="00442612"/>
    <w:rsid w:val="0044454C"/>
    <w:rsid w:val="004450F3"/>
    <w:rsid w:val="00445287"/>
    <w:rsid w:val="004453D9"/>
    <w:rsid w:val="00445EDC"/>
    <w:rsid w:val="004461A2"/>
    <w:rsid w:val="0044708E"/>
    <w:rsid w:val="004473BC"/>
    <w:rsid w:val="00447D82"/>
    <w:rsid w:val="00450414"/>
    <w:rsid w:val="00450C9E"/>
    <w:rsid w:val="00452533"/>
    <w:rsid w:val="004525E0"/>
    <w:rsid w:val="00453ADD"/>
    <w:rsid w:val="00454068"/>
    <w:rsid w:val="00455A74"/>
    <w:rsid w:val="00455D4C"/>
    <w:rsid w:val="0045635E"/>
    <w:rsid w:val="00456C93"/>
    <w:rsid w:val="004571F3"/>
    <w:rsid w:val="004579D8"/>
    <w:rsid w:val="00457CBA"/>
    <w:rsid w:val="00461070"/>
    <w:rsid w:val="00461675"/>
    <w:rsid w:val="004621D8"/>
    <w:rsid w:val="00464234"/>
    <w:rsid w:val="00470B1C"/>
    <w:rsid w:val="00473257"/>
    <w:rsid w:val="0047335D"/>
    <w:rsid w:val="0047337F"/>
    <w:rsid w:val="00473738"/>
    <w:rsid w:val="00474917"/>
    <w:rsid w:val="0047586A"/>
    <w:rsid w:val="00475C01"/>
    <w:rsid w:val="0047652D"/>
    <w:rsid w:val="00476BE6"/>
    <w:rsid w:val="00477B74"/>
    <w:rsid w:val="004837FD"/>
    <w:rsid w:val="00484982"/>
    <w:rsid w:val="00484CE3"/>
    <w:rsid w:val="00484D33"/>
    <w:rsid w:val="0048547D"/>
    <w:rsid w:val="00486B83"/>
    <w:rsid w:val="004870B7"/>
    <w:rsid w:val="00487F5C"/>
    <w:rsid w:val="0049023E"/>
    <w:rsid w:val="00492C1D"/>
    <w:rsid w:val="0049359E"/>
    <w:rsid w:val="00495534"/>
    <w:rsid w:val="00497449"/>
    <w:rsid w:val="00497FB3"/>
    <w:rsid w:val="004A076A"/>
    <w:rsid w:val="004A14C8"/>
    <w:rsid w:val="004A15A8"/>
    <w:rsid w:val="004A1881"/>
    <w:rsid w:val="004A18A5"/>
    <w:rsid w:val="004A1C1B"/>
    <w:rsid w:val="004A272A"/>
    <w:rsid w:val="004A2A6D"/>
    <w:rsid w:val="004A2AA5"/>
    <w:rsid w:val="004A36D4"/>
    <w:rsid w:val="004A4FA4"/>
    <w:rsid w:val="004A5BEB"/>
    <w:rsid w:val="004A5F22"/>
    <w:rsid w:val="004A72BD"/>
    <w:rsid w:val="004A7E7B"/>
    <w:rsid w:val="004B2DDE"/>
    <w:rsid w:val="004B56CD"/>
    <w:rsid w:val="004B5902"/>
    <w:rsid w:val="004B5C7D"/>
    <w:rsid w:val="004B62E8"/>
    <w:rsid w:val="004C04F3"/>
    <w:rsid w:val="004C0CFE"/>
    <w:rsid w:val="004C21B9"/>
    <w:rsid w:val="004C4455"/>
    <w:rsid w:val="004C454F"/>
    <w:rsid w:val="004C6946"/>
    <w:rsid w:val="004D0B17"/>
    <w:rsid w:val="004D217E"/>
    <w:rsid w:val="004D4A95"/>
    <w:rsid w:val="004D5151"/>
    <w:rsid w:val="004D547F"/>
    <w:rsid w:val="004D6C98"/>
    <w:rsid w:val="004D7DFB"/>
    <w:rsid w:val="004E084A"/>
    <w:rsid w:val="004E0BC7"/>
    <w:rsid w:val="004E1429"/>
    <w:rsid w:val="004E199F"/>
    <w:rsid w:val="004E206E"/>
    <w:rsid w:val="004E212B"/>
    <w:rsid w:val="004E33CD"/>
    <w:rsid w:val="004E41D9"/>
    <w:rsid w:val="004E4572"/>
    <w:rsid w:val="004E4E5F"/>
    <w:rsid w:val="004E55D9"/>
    <w:rsid w:val="004E5BDE"/>
    <w:rsid w:val="004E627C"/>
    <w:rsid w:val="004E6883"/>
    <w:rsid w:val="004E74C8"/>
    <w:rsid w:val="004E7669"/>
    <w:rsid w:val="004E7DDB"/>
    <w:rsid w:val="004F16B0"/>
    <w:rsid w:val="004F2273"/>
    <w:rsid w:val="004F273A"/>
    <w:rsid w:val="004F4366"/>
    <w:rsid w:val="004F5D75"/>
    <w:rsid w:val="004F7BDF"/>
    <w:rsid w:val="00500167"/>
    <w:rsid w:val="00500B74"/>
    <w:rsid w:val="00500F3B"/>
    <w:rsid w:val="005018C7"/>
    <w:rsid w:val="00503621"/>
    <w:rsid w:val="00504249"/>
    <w:rsid w:val="00504542"/>
    <w:rsid w:val="00507F63"/>
    <w:rsid w:val="00511768"/>
    <w:rsid w:val="005137DC"/>
    <w:rsid w:val="00513C6B"/>
    <w:rsid w:val="0051666D"/>
    <w:rsid w:val="00516E17"/>
    <w:rsid w:val="0051740B"/>
    <w:rsid w:val="00517660"/>
    <w:rsid w:val="005176B4"/>
    <w:rsid w:val="00517EC7"/>
    <w:rsid w:val="00520D0D"/>
    <w:rsid w:val="00521CDF"/>
    <w:rsid w:val="00522962"/>
    <w:rsid w:val="005243D4"/>
    <w:rsid w:val="005264B2"/>
    <w:rsid w:val="0052655E"/>
    <w:rsid w:val="0052715C"/>
    <w:rsid w:val="00527403"/>
    <w:rsid w:val="0053132F"/>
    <w:rsid w:val="00532549"/>
    <w:rsid w:val="005331D2"/>
    <w:rsid w:val="0053321F"/>
    <w:rsid w:val="00533365"/>
    <w:rsid w:val="005339A1"/>
    <w:rsid w:val="00535622"/>
    <w:rsid w:val="0053580C"/>
    <w:rsid w:val="00535F2E"/>
    <w:rsid w:val="00536377"/>
    <w:rsid w:val="00537888"/>
    <w:rsid w:val="00542BB1"/>
    <w:rsid w:val="00542C6B"/>
    <w:rsid w:val="0054588A"/>
    <w:rsid w:val="00545B32"/>
    <w:rsid w:val="00545C18"/>
    <w:rsid w:val="0054691D"/>
    <w:rsid w:val="00546922"/>
    <w:rsid w:val="00546CDF"/>
    <w:rsid w:val="00546DCB"/>
    <w:rsid w:val="00546E9A"/>
    <w:rsid w:val="00547BA3"/>
    <w:rsid w:val="00547F40"/>
    <w:rsid w:val="00550177"/>
    <w:rsid w:val="005509F2"/>
    <w:rsid w:val="005527DA"/>
    <w:rsid w:val="00552CED"/>
    <w:rsid w:val="00553209"/>
    <w:rsid w:val="00554BA1"/>
    <w:rsid w:val="00555574"/>
    <w:rsid w:val="005562D9"/>
    <w:rsid w:val="005608E2"/>
    <w:rsid w:val="00561D18"/>
    <w:rsid w:val="00563FED"/>
    <w:rsid w:val="00564066"/>
    <w:rsid w:val="005650B8"/>
    <w:rsid w:val="00565D69"/>
    <w:rsid w:val="00565DEB"/>
    <w:rsid w:val="00567AC0"/>
    <w:rsid w:val="005706B1"/>
    <w:rsid w:val="00570B50"/>
    <w:rsid w:val="005710F3"/>
    <w:rsid w:val="0057166A"/>
    <w:rsid w:val="00572063"/>
    <w:rsid w:val="00572AB6"/>
    <w:rsid w:val="00573606"/>
    <w:rsid w:val="0057379A"/>
    <w:rsid w:val="00574A08"/>
    <w:rsid w:val="005763E7"/>
    <w:rsid w:val="005778BB"/>
    <w:rsid w:val="00580BF0"/>
    <w:rsid w:val="00581720"/>
    <w:rsid w:val="00582500"/>
    <w:rsid w:val="00583141"/>
    <w:rsid w:val="005839D5"/>
    <w:rsid w:val="00584885"/>
    <w:rsid w:val="005867E3"/>
    <w:rsid w:val="00587316"/>
    <w:rsid w:val="00587892"/>
    <w:rsid w:val="0059089D"/>
    <w:rsid w:val="00593A04"/>
    <w:rsid w:val="00594485"/>
    <w:rsid w:val="0059493B"/>
    <w:rsid w:val="00594D90"/>
    <w:rsid w:val="00594E12"/>
    <w:rsid w:val="005959A6"/>
    <w:rsid w:val="005961F4"/>
    <w:rsid w:val="00596EEE"/>
    <w:rsid w:val="00597192"/>
    <w:rsid w:val="005A0951"/>
    <w:rsid w:val="005A0E1E"/>
    <w:rsid w:val="005A13CC"/>
    <w:rsid w:val="005A2103"/>
    <w:rsid w:val="005A26C7"/>
    <w:rsid w:val="005A2C9C"/>
    <w:rsid w:val="005A3AC1"/>
    <w:rsid w:val="005A59F1"/>
    <w:rsid w:val="005A5DC6"/>
    <w:rsid w:val="005A6729"/>
    <w:rsid w:val="005B053D"/>
    <w:rsid w:val="005B0764"/>
    <w:rsid w:val="005B1299"/>
    <w:rsid w:val="005B3ACB"/>
    <w:rsid w:val="005B3DAA"/>
    <w:rsid w:val="005B56E2"/>
    <w:rsid w:val="005B5C35"/>
    <w:rsid w:val="005B60EB"/>
    <w:rsid w:val="005B7C13"/>
    <w:rsid w:val="005B7CB0"/>
    <w:rsid w:val="005C0557"/>
    <w:rsid w:val="005C1432"/>
    <w:rsid w:val="005C18A6"/>
    <w:rsid w:val="005C1AA4"/>
    <w:rsid w:val="005C21D5"/>
    <w:rsid w:val="005C403C"/>
    <w:rsid w:val="005C4851"/>
    <w:rsid w:val="005C7D47"/>
    <w:rsid w:val="005D0CF3"/>
    <w:rsid w:val="005D0E78"/>
    <w:rsid w:val="005D1582"/>
    <w:rsid w:val="005D216D"/>
    <w:rsid w:val="005D2244"/>
    <w:rsid w:val="005D24DF"/>
    <w:rsid w:val="005D297A"/>
    <w:rsid w:val="005D353A"/>
    <w:rsid w:val="005D4357"/>
    <w:rsid w:val="005D4AA8"/>
    <w:rsid w:val="005D65F8"/>
    <w:rsid w:val="005D771A"/>
    <w:rsid w:val="005E09E4"/>
    <w:rsid w:val="005E0C92"/>
    <w:rsid w:val="005E1206"/>
    <w:rsid w:val="005E1442"/>
    <w:rsid w:val="005E20D1"/>
    <w:rsid w:val="005E4532"/>
    <w:rsid w:val="005E4DA7"/>
    <w:rsid w:val="005E5CAB"/>
    <w:rsid w:val="005E5D88"/>
    <w:rsid w:val="005E619A"/>
    <w:rsid w:val="005E6883"/>
    <w:rsid w:val="005F048E"/>
    <w:rsid w:val="005F05B9"/>
    <w:rsid w:val="005F122F"/>
    <w:rsid w:val="005F1393"/>
    <w:rsid w:val="005F1457"/>
    <w:rsid w:val="005F2F01"/>
    <w:rsid w:val="005F3BB6"/>
    <w:rsid w:val="005F49B9"/>
    <w:rsid w:val="005F4C38"/>
    <w:rsid w:val="005F6426"/>
    <w:rsid w:val="005F680A"/>
    <w:rsid w:val="0060164A"/>
    <w:rsid w:val="006019C1"/>
    <w:rsid w:val="00602088"/>
    <w:rsid w:val="00602B0A"/>
    <w:rsid w:val="00603002"/>
    <w:rsid w:val="00603262"/>
    <w:rsid w:val="006035EB"/>
    <w:rsid w:val="00603DB8"/>
    <w:rsid w:val="00605CFA"/>
    <w:rsid w:val="00605ED0"/>
    <w:rsid w:val="00607DA3"/>
    <w:rsid w:val="006103CB"/>
    <w:rsid w:val="0061085D"/>
    <w:rsid w:val="00610DFC"/>
    <w:rsid w:val="00611D5E"/>
    <w:rsid w:val="00612151"/>
    <w:rsid w:val="00613E6E"/>
    <w:rsid w:val="006149EF"/>
    <w:rsid w:val="0061534F"/>
    <w:rsid w:val="00616702"/>
    <w:rsid w:val="0061784B"/>
    <w:rsid w:val="00617FEA"/>
    <w:rsid w:val="00620327"/>
    <w:rsid w:val="006219A3"/>
    <w:rsid w:val="0062384D"/>
    <w:rsid w:val="00623C09"/>
    <w:rsid w:val="00624AA4"/>
    <w:rsid w:val="00625B24"/>
    <w:rsid w:val="006269E7"/>
    <w:rsid w:val="00627AA1"/>
    <w:rsid w:val="00627EBC"/>
    <w:rsid w:val="00630154"/>
    <w:rsid w:val="00630BD5"/>
    <w:rsid w:val="00633203"/>
    <w:rsid w:val="006334E9"/>
    <w:rsid w:val="00633806"/>
    <w:rsid w:val="00633F4D"/>
    <w:rsid w:val="006345DF"/>
    <w:rsid w:val="00634FF1"/>
    <w:rsid w:val="00637DE5"/>
    <w:rsid w:val="00640130"/>
    <w:rsid w:val="0064088A"/>
    <w:rsid w:val="006410A4"/>
    <w:rsid w:val="00641157"/>
    <w:rsid w:val="0064194E"/>
    <w:rsid w:val="00642816"/>
    <w:rsid w:val="00642CD3"/>
    <w:rsid w:val="006430A3"/>
    <w:rsid w:val="00643795"/>
    <w:rsid w:val="006444C7"/>
    <w:rsid w:val="00645781"/>
    <w:rsid w:val="0064579E"/>
    <w:rsid w:val="0064633A"/>
    <w:rsid w:val="00646B6F"/>
    <w:rsid w:val="0064765C"/>
    <w:rsid w:val="006478FF"/>
    <w:rsid w:val="00647D14"/>
    <w:rsid w:val="00650258"/>
    <w:rsid w:val="00650E4B"/>
    <w:rsid w:val="006511C8"/>
    <w:rsid w:val="00651910"/>
    <w:rsid w:val="0065250A"/>
    <w:rsid w:val="0065326C"/>
    <w:rsid w:val="00653AEC"/>
    <w:rsid w:val="006541C5"/>
    <w:rsid w:val="006549CF"/>
    <w:rsid w:val="00655397"/>
    <w:rsid w:val="00655ED6"/>
    <w:rsid w:val="006564D4"/>
    <w:rsid w:val="0066030B"/>
    <w:rsid w:val="00660D93"/>
    <w:rsid w:val="0066145E"/>
    <w:rsid w:val="006620C2"/>
    <w:rsid w:val="00663193"/>
    <w:rsid w:val="00663559"/>
    <w:rsid w:val="0066499D"/>
    <w:rsid w:val="00664B16"/>
    <w:rsid w:val="0066762F"/>
    <w:rsid w:val="00667DB0"/>
    <w:rsid w:val="00667DD4"/>
    <w:rsid w:val="00671D48"/>
    <w:rsid w:val="00672333"/>
    <w:rsid w:val="006726F0"/>
    <w:rsid w:val="006747B7"/>
    <w:rsid w:val="00675153"/>
    <w:rsid w:val="006751E0"/>
    <w:rsid w:val="00675541"/>
    <w:rsid w:val="00675E58"/>
    <w:rsid w:val="00675F57"/>
    <w:rsid w:val="00676494"/>
    <w:rsid w:val="00677426"/>
    <w:rsid w:val="006774E0"/>
    <w:rsid w:val="00681105"/>
    <w:rsid w:val="006835CF"/>
    <w:rsid w:val="0068528D"/>
    <w:rsid w:val="00685603"/>
    <w:rsid w:val="00686B43"/>
    <w:rsid w:val="00687BBF"/>
    <w:rsid w:val="00690F1D"/>
    <w:rsid w:val="00691140"/>
    <w:rsid w:val="00691148"/>
    <w:rsid w:val="006927C3"/>
    <w:rsid w:val="00693FC9"/>
    <w:rsid w:val="00694742"/>
    <w:rsid w:val="00696B78"/>
    <w:rsid w:val="0069734C"/>
    <w:rsid w:val="00697F54"/>
    <w:rsid w:val="006A031C"/>
    <w:rsid w:val="006A1729"/>
    <w:rsid w:val="006A2740"/>
    <w:rsid w:val="006A2A9D"/>
    <w:rsid w:val="006A3FD5"/>
    <w:rsid w:val="006A5839"/>
    <w:rsid w:val="006A5D6A"/>
    <w:rsid w:val="006A626E"/>
    <w:rsid w:val="006A6E12"/>
    <w:rsid w:val="006A7AE0"/>
    <w:rsid w:val="006B01CA"/>
    <w:rsid w:val="006B1CCA"/>
    <w:rsid w:val="006B20FA"/>
    <w:rsid w:val="006B31E5"/>
    <w:rsid w:val="006B4116"/>
    <w:rsid w:val="006B4B8F"/>
    <w:rsid w:val="006B4DA3"/>
    <w:rsid w:val="006B6B8B"/>
    <w:rsid w:val="006B740A"/>
    <w:rsid w:val="006C0A2F"/>
    <w:rsid w:val="006C0E7F"/>
    <w:rsid w:val="006C1BD1"/>
    <w:rsid w:val="006C22F9"/>
    <w:rsid w:val="006C2387"/>
    <w:rsid w:val="006C3EEE"/>
    <w:rsid w:val="006C3EFF"/>
    <w:rsid w:val="006C6BF3"/>
    <w:rsid w:val="006D02CA"/>
    <w:rsid w:val="006D05A4"/>
    <w:rsid w:val="006D16EF"/>
    <w:rsid w:val="006D7BE7"/>
    <w:rsid w:val="006E0198"/>
    <w:rsid w:val="006E0CB1"/>
    <w:rsid w:val="006E1484"/>
    <w:rsid w:val="006E1490"/>
    <w:rsid w:val="006E3771"/>
    <w:rsid w:val="006E45BB"/>
    <w:rsid w:val="006E4B36"/>
    <w:rsid w:val="006E4D6B"/>
    <w:rsid w:val="006E4DCB"/>
    <w:rsid w:val="006F141D"/>
    <w:rsid w:val="006F5ED6"/>
    <w:rsid w:val="006F66C7"/>
    <w:rsid w:val="006F70C2"/>
    <w:rsid w:val="006F723B"/>
    <w:rsid w:val="00700D7D"/>
    <w:rsid w:val="0070164D"/>
    <w:rsid w:val="00702EBB"/>
    <w:rsid w:val="00703EA9"/>
    <w:rsid w:val="00703F2C"/>
    <w:rsid w:val="007040AE"/>
    <w:rsid w:val="0070495C"/>
    <w:rsid w:val="00704B6F"/>
    <w:rsid w:val="007069B8"/>
    <w:rsid w:val="0071083A"/>
    <w:rsid w:val="00710D0C"/>
    <w:rsid w:val="00712746"/>
    <w:rsid w:val="00713165"/>
    <w:rsid w:val="00713491"/>
    <w:rsid w:val="007143C1"/>
    <w:rsid w:val="00714E4F"/>
    <w:rsid w:val="00714FB2"/>
    <w:rsid w:val="00715280"/>
    <w:rsid w:val="00717660"/>
    <w:rsid w:val="00717CDF"/>
    <w:rsid w:val="00720BC5"/>
    <w:rsid w:val="00720E76"/>
    <w:rsid w:val="00721F90"/>
    <w:rsid w:val="0072209D"/>
    <w:rsid w:val="00722114"/>
    <w:rsid w:val="00722C45"/>
    <w:rsid w:val="007231F4"/>
    <w:rsid w:val="00723AE8"/>
    <w:rsid w:val="00724370"/>
    <w:rsid w:val="007256A0"/>
    <w:rsid w:val="00727046"/>
    <w:rsid w:val="00727B11"/>
    <w:rsid w:val="00733823"/>
    <w:rsid w:val="00733962"/>
    <w:rsid w:val="00733BC7"/>
    <w:rsid w:val="007341FF"/>
    <w:rsid w:val="007348E1"/>
    <w:rsid w:val="007352D2"/>
    <w:rsid w:val="007352E7"/>
    <w:rsid w:val="00735C84"/>
    <w:rsid w:val="00741D91"/>
    <w:rsid w:val="00743242"/>
    <w:rsid w:val="00743A90"/>
    <w:rsid w:val="0074622D"/>
    <w:rsid w:val="007469EB"/>
    <w:rsid w:val="007513EC"/>
    <w:rsid w:val="0075261B"/>
    <w:rsid w:val="00755B45"/>
    <w:rsid w:val="00756847"/>
    <w:rsid w:val="00757E5F"/>
    <w:rsid w:val="00760002"/>
    <w:rsid w:val="0076003A"/>
    <w:rsid w:val="00761B97"/>
    <w:rsid w:val="00762638"/>
    <w:rsid w:val="007626A7"/>
    <w:rsid w:val="00764136"/>
    <w:rsid w:val="00764B5A"/>
    <w:rsid w:val="00765CBA"/>
    <w:rsid w:val="0076663C"/>
    <w:rsid w:val="00767176"/>
    <w:rsid w:val="007672E9"/>
    <w:rsid w:val="007679D2"/>
    <w:rsid w:val="007712DD"/>
    <w:rsid w:val="00771DA3"/>
    <w:rsid w:val="0077210B"/>
    <w:rsid w:val="0077258B"/>
    <w:rsid w:val="0077278D"/>
    <w:rsid w:val="007732BA"/>
    <w:rsid w:val="0077565E"/>
    <w:rsid w:val="00775925"/>
    <w:rsid w:val="00775FCE"/>
    <w:rsid w:val="00776039"/>
    <w:rsid w:val="0077654F"/>
    <w:rsid w:val="007804E0"/>
    <w:rsid w:val="0078105F"/>
    <w:rsid w:val="00781B36"/>
    <w:rsid w:val="00782A49"/>
    <w:rsid w:val="007830A6"/>
    <w:rsid w:val="00783E7D"/>
    <w:rsid w:val="007843B3"/>
    <w:rsid w:val="0078442F"/>
    <w:rsid w:val="00785032"/>
    <w:rsid w:val="007852B1"/>
    <w:rsid w:val="0078538F"/>
    <w:rsid w:val="0078649A"/>
    <w:rsid w:val="00786817"/>
    <w:rsid w:val="0078734C"/>
    <w:rsid w:val="007901A0"/>
    <w:rsid w:val="00790F05"/>
    <w:rsid w:val="00792E68"/>
    <w:rsid w:val="00792E85"/>
    <w:rsid w:val="00792F37"/>
    <w:rsid w:val="00793437"/>
    <w:rsid w:val="00793FBD"/>
    <w:rsid w:val="00794398"/>
    <w:rsid w:val="007948D6"/>
    <w:rsid w:val="00794D2A"/>
    <w:rsid w:val="00794D3F"/>
    <w:rsid w:val="00794F82"/>
    <w:rsid w:val="0079570C"/>
    <w:rsid w:val="00796D13"/>
    <w:rsid w:val="007979F2"/>
    <w:rsid w:val="007A01C1"/>
    <w:rsid w:val="007A093F"/>
    <w:rsid w:val="007A0DDA"/>
    <w:rsid w:val="007A2486"/>
    <w:rsid w:val="007A2F6C"/>
    <w:rsid w:val="007A2F81"/>
    <w:rsid w:val="007A33B8"/>
    <w:rsid w:val="007A3E3C"/>
    <w:rsid w:val="007A601E"/>
    <w:rsid w:val="007A6044"/>
    <w:rsid w:val="007A6667"/>
    <w:rsid w:val="007B1C3B"/>
    <w:rsid w:val="007B3D51"/>
    <w:rsid w:val="007B6519"/>
    <w:rsid w:val="007C073A"/>
    <w:rsid w:val="007C0B1D"/>
    <w:rsid w:val="007C15AA"/>
    <w:rsid w:val="007C171F"/>
    <w:rsid w:val="007C1D45"/>
    <w:rsid w:val="007C241A"/>
    <w:rsid w:val="007C38D7"/>
    <w:rsid w:val="007C3FE0"/>
    <w:rsid w:val="007C41AF"/>
    <w:rsid w:val="007C4EB8"/>
    <w:rsid w:val="007D3770"/>
    <w:rsid w:val="007D4944"/>
    <w:rsid w:val="007D4968"/>
    <w:rsid w:val="007D5502"/>
    <w:rsid w:val="007D5E15"/>
    <w:rsid w:val="007D7B81"/>
    <w:rsid w:val="007E0C7F"/>
    <w:rsid w:val="007E18E7"/>
    <w:rsid w:val="007E328B"/>
    <w:rsid w:val="007E3461"/>
    <w:rsid w:val="007E3FD4"/>
    <w:rsid w:val="007E44A7"/>
    <w:rsid w:val="007E465F"/>
    <w:rsid w:val="007E49D0"/>
    <w:rsid w:val="007E5132"/>
    <w:rsid w:val="007E51CF"/>
    <w:rsid w:val="007E542D"/>
    <w:rsid w:val="007E645B"/>
    <w:rsid w:val="007E6C2B"/>
    <w:rsid w:val="007E7727"/>
    <w:rsid w:val="007E7C46"/>
    <w:rsid w:val="007F103A"/>
    <w:rsid w:val="007F2464"/>
    <w:rsid w:val="007F2ED5"/>
    <w:rsid w:val="007F40D3"/>
    <w:rsid w:val="007F652F"/>
    <w:rsid w:val="007F6803"/>
    <w:rsid w:val="007F73AB"/>
    <w:rsid w:val="008005BE"/>
    <w:rsid w:val="00800E4B"/>
    <w:rsid w:val="008016E6"/>
    <w:rsid w:val="00802028"/>
    <w:rsid w:val="008032AB"/>
    <w:rsid w:val="008050E6"/>
    <w:rsid w:val="00805632"/>
    <w:rsid w:val="00806293"/>
    <w:rsid w:val="00806346"/>
    <w:rsid w:val="0080678D"/>
    <w:rsid w:val="0080753D"/>
    <w:rsid w:val="0080771D"/>
    <w:rsid w:val="00810328"/>
    <w:rsid w:val="00810D5D"/>
    <w:rsid w:val="00810ED8"/>
    <w:rsid w:val="00811EF9"/>
    <w:rsid w:val="00812844"/>
    <w:rsid w:val="008129D8"/>
    <w:rsid w:val="00812BE3"/>
    <w:rsid w:val="00812C9F"/>
    <w:rsid w:val="00812DE3"/>
    <w:rsid w:val="00813800"/>
    <w:rsid w:val="00813AA9"/>
    <w:rsid w:val="00814041"/>
    <w:rsid w:val="008157E6"/>
    <w:rsid w:val="00816EF7"/>
    <w:rsid w:val="008229CE"/>
    <w:rsid w:val="00826652"/>
    <w:rsid w:val="00826907"/>
    <w:rsid w:val="00830B77"/>
    <w:rsid w:val="00831472"/>
    <w:rsid w:val="00831A08"/>
    <w:rsid w:val="00832730"/>
    <w:rsid w:val="00832FCE"/>
    <w:rsid w:val="00833A7E"/>
    <w:rsid w:val="00833C28"/>
    <w:rsid w:val="0083447F"/>
    <w:rsid w:val="008349CB"/>
    <w:rsid w:val="00834ED7"/>
    <w:rsid w:val="0083557F"/>
    <w:rsid w:val="00835891"/>
    <w:rsid w:val="008362B2"/>
    <w:rsid w:val="00837062"/>
    <w:rsid w:val="00837346"/>
    <w:rsid w:val="00840093"/>
    <w:rsid w:val="00842D2C"/>
    <w:rsid w:val="008440C0"/>
    <w:rsid w:val="00844462"/>
    <w:rsid w:val="00844879"/>
    <w:rsid w:val="008457CF"/>
    <w:rsid w:val="008457E2"/>
    <w:rsid w:val="008457FB"/>
    <w:rsid w:val="00845E38"/>
    <w:rsid w:val="00846B4A"/>
    <w:rsid w:val="00846EFB"/>
    <w:rsid w:val="008503D2"/>
    <w:rsid w:val="00851862"/>
    <w:rsid w:val="00852475"/>
    <w:rsid w:val="00852B07"/>
    <w:rsid w:val="00852DA1"/>
    <w:rsid w:val="008536FC"/>
    <w:rsid w:val="00855EF9"/>
    <w:rsid w:val="00856746"/>
    <w:rsid w:val="00857E18"/>
    <w:rsid w:val="00860271"/>
    <w:rsid w:val="008612AA"/>
    <w:rsid w:val="00862A90"/>
    <w:rsid w:val="00863CFE"/>
    <w:rsid w:val="00864324"/>
    <w:rsid w:val="00864936"/>
    <w:rsid w:val="00864B9A"/>
    <w:rsid w:val="00867706"/>
    <w:rsid w:val="00872A20"/>
    <w:rsid w:val="008736AB"/>
    <w:rsid w:val="00873AF8"/>
    <w:rsid w:val="00873D69"/>
    <w:rsid w:val="00881081"/>
    <w:rsid w:val="0088182F"/>
    <w:rsid w:val="0088342F"/>
    <w:rsid w:val="00884655"/>
    <w:rsid w:val="00884D94"/>
    <w:rsid w:val="008857EC"/>
    <w:rsid w:val="0088785A"/>
    <w:rsid w:val="0089011F"/>
    <w:rsid w:val="00890544"/>
    <w:rsid w:val="00890752"/>
    <w:rsid w:val="00890F82"/>
    <w:rsid w:val="00892097"/>
    <w:rsid w:val="00892CEC"/>
    <w:rsid w:val="00893F1F"/>
    <w:rsid w:val="008945F8"/>
    <w:rsid w:val="00894F1A"/>
    <w:rsid w:val="00895540"/>
    <w:rsid w:val="00897162"/>
    <w:rsid w:val="00897829"/>
    <w:rsid w:val="008A0409"/>
    <w:rsid w:val="008A0F4F"/>
    <w:rsid w:val="008A1DB9"/>
    <w:rsid w:val="008A23EF"/>
    <w:rsid w:val="008A4892"/>
    <w:rsid w:val="008A563E"/>
    <w:rsid w:val="008A6D99"/>
    <w:rsid w:val="008A7C5C"/>
    <w:rsid w:val="008B2748"/>
    <w:rsid w:val="008B4044"/>
    <w:rsid w:val="008B42A3"/>
    <w:rsid w:val="008B45B6"/>
    <w:rsid w:val="008B5B73"/>
    <w:rsid w:val="008B65A2"/>
    <w:rsid w:val="008B6FAD"/>
    <w:rsid w:val="008C08D2"/>
    <w:rsid w:val="008C0B4F"/>
    <w:rsid w:val="008C47D0"/>
    <w:rsid w:val="008C5B56"/>
    <w:rsid w:val="008D0FF8"/>
    <w:rsid w:val="008D120F"/>
    <w:rsid w:val="008D1AEF"/>
    <w:rsid w:val="008D3866"/>
    <w:rsid w:val="008D4275"/>
    <w:rsid w:val="008D4E41"/>
    <w:rsid w:val="008D60DA"/>
    <w:rsid w:val="008D7491"/>
    <w:rsid w:val="008D7571"/>
    <w:rsid w:val="008E1F83"/>
    <w:rsid w:val="008E243D"/>
    <w:rsid w:val="008E2451"/>
    <w:rsid w:val="008E5692"/>
    <w:rsid w:val="008E5B78"/>
    <w:rsid w:val="008E77BE"/>
    <w:rsid w:val="008E7EA5"/>
    <w:rsid w:val="008F0796"/>
    <w:rsid w:val="008F0DCC"/>
    <w:rsid w:val="008F1594"/>
    <w:rsid w:val="008F2476"/>
    <w:rsid w:val="008F3D49"/>
    <w:rsid w:val="008F58C7"/>
    <w:rsid w:val="008F59F5"/>
    <w:rsid w:val="008F79CA"/>
    <w:rsid w:val="008F7FE3"/>
    <w:rsid w:val="00902719"/>
    <w:rsid w:val="00904C81"/>
    <w:rsid w:val="009059E8"/>
    <w:rsid w:val="00905DD5"/>
    <w:rsid w:val="00906306"/>
    <w:rsid w:val="0090646F"/>
    <w:rsid w:val="009105C5"/>
    <w:rsid w:val="00910DC1"/>
    <w:rsid w:val="00911ADA"/>
    <w:rsid w:val="009120CE"/>
    <w:rsid w:val="0091294E"/>
    <w:rsid w:val="00913A78"/>
    <w:rsid w:val="00913E0D"/>
    <w:rsid w:val="00913ED2"/>
    <w:rsid w:val="0091447A"/>
    <w:rsid w:val="00915B33"/>
    <w:rsid w:val="009161C2"/>
    <w:rsid w:val="009166B7"/>
    <w:rsid w:val="0091676B"/>
    <w:rsid w:val="00916A25"/>
    <w:rsid w:val="00916E50"/>
    <w:rsid w:val="0091760B"/>
    <w:rsid w:val="009178C0"/>
    <w:rsid w:val="009178E3"/>
    <w:rsid w:val="009211A7"/>
    <w:rsid w:val="00921297"/>
    <w:rsid w:val="00922A98"/>
    <w:rsid w:val="00922FBE"/>
    <w:rsid w:val="009240C0"/>
    <w:rsid w:val="00924949"/>
    <w:rsid w:val="00926B13"/>
    <w:rsid w:val="00927AF2"/>
    <w:rsid w:val="0093007E"/>
    <w:rsid w:val="009307B8"/>
    <w:rsid w:val="00930CC3"/>
    <w:rsid w:val="0093176B"/>
    <w:rsid w:val="00932667"/>
    <w:rsid w:val="00932D12"/>
    <w:rsid w:val="00934315"/>
    <w:rsid w:val="0093747E"/>
    <w:rsid w:val="00940D67"/>
    <w:rsid w:val="00943E71"/>
    <w:rsid w:val="00944E17"/>
    <w:rsid w:val="00946272"/>
    <w:rsid w:val="00952DD1"/>
    <w:rsid w:val="009533BA"/>
    <w:rsid w:val="009548D0"/>
    <w:rsid w:val="009552A4"/>
    <w:rsid w:val="00955352"/>
    <w:rsid w:val="009559BD"/>
    <w:rsid w:val="00956299"/>
    <w:rsid w:val="00957EB1"/>
    <w:rsid w:val="00963141"/>
    <w:rsid w:val="00963807"/>
    <w:rsid w:val="009658D1"/>
    <w:rsid w:val="00965D5A"/>
    <w:rsid w:val="0096632F"/>
    <w:rsid w:val="009664CD"/>
    <w:rsid w:val="00967381"/>
    <w:rsid w:val="00970301"/>
    <w:rsid w:val="009704B5"/>
    <w:rsid w:val="00970647"/>
    <w:rsid w:val="00970732"/>
    <w:rsid w:val="00971767"/>
    <w:rsid w:val="00971DE7"/>
    <w:rsid w:val="009725B2"/>
    <w:rsid w:val="00972AB6"/>
    <w:rsid w:val="009737B5"/>
    <w:rsid w:val="009738BA"/>
    <w:rsid w:val="00973E67"/>
    <w:rsid w:val="00975DB3"/>
    <w:rsid w:val="0097615A"/>
    <w:rsid w:val="00976576"/>
    <w:rsid w:val="009776B9"/>
    <w:rsid w:val="00977D71"/>
    <w:rsid w:val="00980A8E"/>
    <w:rsid w:val="009815C7"/>
    <w:rsid w:val="00983221"/>
    <w:rsid w:val="00983853"/>
    <w:rsid w:val="00983F68"/>
    <w:rsid w:val="00984324"/>
    <w:rsid w:val="00984908"/>
    <w:rsid w:val="00984F62"/>
    <w:rsid w:val="00985499"/>
    <w:rsid w:val="0099194B"/>
    <w:rsid w:val="0099257F"/>
    <w:rsid w:val="00992718"/>
    <w:rsid w:val="00993CBA"/>
    <w:rsid w:val="00995AF3"/>
    <w:rsid w:val="0099739A"/>
    <w:rsid w:val="00997787"/>
    <w:rsid w:val="00997BC6"/>
    <w:rsid w:val="00997C55"/>
    <w:rsid w:val="009A376C"/>
    <w:rsid w:val="009A3DCD"/>
    <w:rsid w:val="009A4A8E"/>
    <w:rsid w:val="009A4D0A"/>
    <w:rsid w:val="009A5114"/>
    <w:rsid w:val="009A669C"/>
    <w:rsid w:val="009A6B0E"/>
    <w:rsid w:val="009B01BE"/>
    <w:rsid w:val="009B0497"/>
    <w:rsid w:val="009B1FCB"/>
    <w:rsid w:val="009B20D7"/>
    <w:rsid w:val="009B3798"/>
    <w:rsid w:val="009B3B41"/>
    <w:rsid w:val="009B4BB2"/>
    <w:rsid w:val="009B51A2"/>
    <w:rsid w:val="009B6715"/>
    <w:rsid w:val="009B7E6E"/>
    <w:rsid w:val="009C0229"/>
    <w:rsid w:val="009C1706"/>
    <w:rsid w:val="009C31D2"/>
    <w:rsid w:val="009C328A"/>
    <w:rsid w:val="009D1AE1"/>
    <w:rsid w:val="009D2A64"/>
    <w:rsid w:val="009D2E7C"/>
    <w:rsid w:val="009D5146"/>
    <w:rsid w:val="009D5616"/>
    <w:rsid w:val="009D5902"/>
    <w:rsid w:val="009D6ABA"/>
    <w:rsid w:val="009D72A3"/>
    <w:rsid w:val="009E1AFB"/>
    <w:rsid w:val="009E3A07"/>
    <w:rsid w:val="009E669B"/>
    <w:rsid w:val="009F036C"/>
    <w:rsid w:val="009F0431"/>
    <w:rsid w:val="009F2188"/>
    <w:rsid w:val="009F4BD3"/>
    <w:rsid w:val="009F743D"/>
    <w:rsid w:val="009F7503"/>
    <w:rsid w:val="009F75D9"/>
    <w:rsid w:val="009F795D"/>
    <w:rsid w:val="009F7D23"/>
    <w:rsid w:val="00A0052A"/>
    <w:rsid w:val="00A00A8C"/>
    <w:rsid w:val="00A024F3"/>
    <w:rsid w:val="00A02B73"/>
    <w:rsid w:val="00A04456"/>
    <w:rsid w:val="00A061C3"/>
    <w:rsid w:val="00A070B0"/>
    <w:rsid w:val="00A10A57"/>
    <w:rsid w:val="00A11893"/>
    <w:rsid w:val="00A11A86"/>
    <w:rsid w:val="00A11ABB"/>
    <w:rsid w:val="00A11DD6"/>
    <w:rsid w:val="00A12E16"/>
    <w:rsid w:val="00A12FC7"/>
    <w:rsid w:val="00A13475"/>
    <w:rsid w:val="00A14FCD"/>
    <w:rsid w:val="00A168D8"/>
    <w:rsid w:val="00A17770"/>
    <w:rsid w:val="00A20B2B"/>
    <w:rsid w:val="00A217C9"/>
    <w:rsid w:val="00A2190E"/>
    <w:rsid w:val="00A21AA8"/>
    <w:rsid w:val="00A21F93"/>
    <w:rsid w:val="00A22520"/>
    <w:rsid w:val="00A2278B"/>
    <w:rsid w:val="00A22D0C"/>
    <w:rsid w:val="00A240B1"/>
    <w:rsid w:val="00A25FDC"/>
    <w:rsid w:val="00A262AD"/>
    <w:rsid w:val="00A26838"/>
    <w:rsid w:val="00A27F50"/>
    <w:rsid w:val="00A30A73"/>
    <w:rsid w:val="00A30E81"/>
    <w:rsid w:val="00A30ED3"/>
    <w:rsid w:val="00A3225D"/>
    <w:rsid w:val="00A32ABB"/>
    <w:rsid w:val="00A34B99"/>
    <w:rsid w:val="00A34EBC"/>
    <w:rsid w:val="00A36663"/>
    <w:rsid w:val="00A40D73"/>
    <w:rsid w:val="00A4163F"/>
    <w:rsid w:val="00A418ED"/>
    <w:rsid w:val="00A41CC4"/>
    <w:rsid w:val="00A42AD4"/>
    <w:rsid w:val="00A4326E"/>
    <w:rsid w:val="00A43AF6"/>
    <w:rsid w:val="00A4425E"/>
    <w:rsid w:val="00A47B26"/>
    <w:rsid w:val="00A5138D"/>
    <w:rsid w:val="00A520A8"/>
    <w:rsid w:val="00A547E4"/>
    <w:rsid w:val="00A550EF"/>
    <w:rsid w:val="00A56097"/>
    <w:rsid w:val="00A56240"/>
    <w:rsid w:val="00A56591"/>
    <w:rsid w:val="00A5683D"/>
    <w:rsid w:val="00A60321"/>
    <w:rsid w:val="00A607EF"/>
    <w:rsid w:val="00A6264A"/>
    <w:rsid w:val="00A6307C"/>
    <w:rsid w:val="00A646ED"/>
    <w:rsid w:val="00A67C41"/>
    <w:rsid w:val="00A703CF"/>
    <w:rsid w:val="00A706C7"/>
    <w:rsid w:val="00A70FFC"/>
    <w:rsid w:val="00A71D29"/>
    <w:rsid w:val="00A722FC"/>
    <w:rsid w:val="00A72649"/>
    <w:rsid w:val="00A73016"/>
    <w:rsid w:val="00A7417C"/>
    <w:rsid w:val="00A75D15"/>
    <w:rsid w:val="00A764A7"/>
    <w:rsid w:val="00A769BE"/>
    <w:rsid w:val="00A7748A"/>
    <w:rsid w:val="00A80231"/>
    <w:rsid w:val="00A81590"/>
    <w:rsid w:val="00A829CE"/>
    <w:rsid w:val="00A83018"/>
    <w:rsid w:val="00A83278"/>
    <w:rsid w:val="00A833E2"/>
    <w:rsid w:val="00A83596"/>
    <w:rsid w:val="00A83DDB"/>
    <w:rsid w:val="00A83E8A"/>
    <w:rsid w:val="00A846DD"/>
    <w:rsid w:val="00A84FD7"/>
    <w:rsid w:val="00A85B1A"/>
    <w:rsid w:val="00A85D3C"/>
    <w:rsid w:val="00A86089"/>
    <w:rsid w:val="00A8635A"/>
    <w:rsid w:val="00A86451"/>
    <w:rsid w:val="00A86855"/>
    <w:rsid w:val="00A868FB"/>
    <w:rsid w:val="00A86F24"/>
    <w:rsid w:val="00A9018C"/>
    <w:rsid w:val="00A907F3"/>
    <w:rsid w:val="00A92E18"/>
    <w:rsid w:val="00A940DB"/>
    <w:rsid w:val="00A951FA"/>
    <w:rsid w:val="00A9618F"/>
    <w:rsid w:val="00A96231"/>
    <w:rsid w:val="00A96321"/>
    <w:rsid w:val="00A96A6D"/>
    <w:rsid w:val="00A96DC2"/>
    <w:rsid w:val="00A96E30"/>
    <w:rsid w:val="00AA0090"/>
    <w:rsid w:val="00AA08FC"/>
    <w:rsid w:val="00AA0EEC"/>
    <w:rsid w:val="00AA0FDB"/>
    <w:rsid w:val="00AA1224"/>
    <w:rsid w:val="00AA4288"/>
    <w:rsid w:val="00AA467A"/>
    <w:rsid w:val="00AA4DD1"/>
    <w:rsid w:val="00AA4FE2"/>
    <w:rsid w:val="00AA6341"/>
    <w:rsid w:val="00AA6563"/>
    <w:rsid w:val="00AA74AB"/>
    <w:rsid w:val="00AA7B62"/>
    <w:rsid w:val="00AB0937"/>
    <w:rsid w:val="00AB2E0E"/>
    <w:rsid w:val="00AB3447"/>
    <w:rsid w:val="00AB477A"/>
    <w:rsid w:val="00AB4C66"/>
    <w:rsid w:val="00AB50E2"/>
    <w:rsid w:val="00AB5E16"/>
    <w:rsid w:val="00AB60A8"/>
    <w:rsid w:val="00AB629B"/>
    <w:rsid w:val="00AB6AFD"/>
    <w:rsid w:val="00AB7840"/>
    <w:rsid w:val="00AC1227"/>
    <w:rsid w:val="00AC2219"/>
    <w:rsid w:val="00AC2F28"/>
    <w:rsid w:val="00AC416E"/>
    <w:rsid w:val="00AC5049"/>
    <w:rsid w:val="00AC5400"/>
    <w:rsid w:val="00AC54BA"/>
    <w:rsid w:val="00AC5538"/>
    <w:rsid w:val="00AC6E3F"/>
    <w:rsid w:val="00AC7BBF"/>
    <w:rsid w:val="00AD128D"/>
    <w:rsid w:val="00AD1D9B"/>
    <w:rsid w:val="00AD3882"/>
    <w:rsid w:val="00AD4996"/>
    <w:rsid w:val="00AD62BF"/>
    <w:rsid w:val="00AD7849"/>
    <w:rsid w:val="00AD7BBD"/>
    <w:rsid w:val="00AE0BE2"/>
    <w:rsid w:val="00AE0EED"/>
    <w:rsid w:val="00AE1B44"/>
    <w:rsid w:val="00AE232F"/>
    <w:rsid w:val="00AE2771"/>
    <w:rsid w:val="00AE3A94"/>
    <w:rsid w:val="00AE4619"/>
    <w:rsid w:val="00AE4F96"/>
    <w:rsid w:val="00AE5742"/>
    <w:rsid w:val="00AF0601"/>
    <w:rsid w:val="00AF23EF"/>
    <w:rsid w:val="00AF2764"/>
    <w:rsid w:val="00AF4532"/>
    <w:rsid w:val="00AF46C8"/>
    <w:rsid w:val="00AF4BDD"/>
    <w:rsid w:val="00AF5327"/>
    <w:rsid w:val="00AF68F4"/>
    <w:rsid w:val="00AF7706"/>
    <w:rsid w:val="00B00A6B"/>
    <w:rsid w:val="00B00B6B"/>
    <w:rsid w:val="00B01328"/>
    <w:rsid w:val="00B01619"/>
    <w:rsid w:val="00B02992"/>
    <w:rsid w:val="00B02A41"/>
    <w:rsid w:val="00B03147"/>
    <w:rsid w:val="00B0436B"/>
    <w:rsid w:val="00B047E7"/>
    <w:rsid w:val="00B0699C"/>
    <w:rsid w:val="00B07614"/>
    <w:rsid w:val="00B10E89"/>
    <w:rsid w:val="00B12BA5"/>
    <w:rsid w:val="00B13398"/>
    <w:rsid w:val="00B154B7"/>
    <w:rsid w:val="00B16268"/>
    <w:rsid w:val="00B165F4"/>
    <w:rsid w:val="00B171F6"/>
    <w:rsid w:val="00B20B66"/>
    <w:rsid w:val="00B23308"/>
    <w:rsid w:val="00B241E1"/>
    <w:rsid w:val="00B2469D"/>
    <w:rsid w:val="00B24E8F"/>
    <w:rsid w:val="00B24E9C"/>
    <w:rsid w:val="00B25941"/>
    <w:rsid w:val="00B25ED3"/>
    <w:rsid w:val="00B277D9"/>
    <w:rsid w:val="00B30BA1"/>
    <w:rsid w:val="00B30CBC"/>
    <w:rsid w:val="00B32CD9"/>
    <w:rsid w:val="00B33324"/>
    <w:rsid w:val="00B35A09"/>
    <w:rsid w:val="00B36237"/>
    <w:rsid w:val="00B371A5"/>
    <w:rsid w:val="00B40AA9"/>
    <w:rsid w:val="00B412B5"/>
    <w:rsid w:val="00B41C94"/>
    <w:rsid w:val="00B41D98"/>
    <w:rsid w:val="00B427E5"/>
    <w:rsid w:val="00B42A4E"/>
    <w:rsid w:val="00B45176"/>
    <w:rsid w:val="00B45741"/>
    <w:rsid w:val="00B46866"/>
    <w:rsid w:val="00B46936"/>
    <w:rsid w:val="00B47796"/>
    <w:rsid w:val="00B50343"/>
    <w:rsid w:val="00B50AB1"/>
    <w:rsid w:val="00B5281E"/>
    <w:rsid w:val="00B53BCF"/>
    <w:rsid w:val="00B568AB"/>
    <w:rsid w:val="00B572FA"/>
    <w:rsid w:val="00B57790"/>
    <w:rsid w:val="00B5789F"/>
    <w:rsid w:val="00B57940"/>
    <w:rsid w:val="00B60E97"/>
    <w:rsid w:val="00B6190F"/>
    <w:rsid w:val="00B62177"/>
    <w:rsid w:val="00B6301B"/>
    <w:rsid w:val="00B63763"/>
    <w:rsid w:val="00B6653F"/>
    <w:rsid w:val="00B665E6"/>
    <w:rsid w:val="00B67364"/>
    <w:rsid w:val="00B67E34"/>
    <w:rsid w:val="00B70EEA"/>
    <w:rsid w:val="00B70FBC"/>
    <w:rsid w:val="00B711A4"/>
    <w:rsid w:val="00B747F0"/>
    <w:rsid w:val="00B760D4"/>
    <w:rsid w:val="00B80112"/>
    <w:rsid w:val="00B8021D"/>
    <w:rsid w:val="00B8090E"/>
    <w:rsid w:val="00B817D3"/>
    <w:rsid w:val="00B818FA"/>
    <w:rsid w:val="00B822FD"/>
    <w:rsid w:val="00B82D1A"/>
    <w:rsid w:val="00B83050"/>
    <w:rsid w:val="00B837A3"/>
    <w:rsid w:val="00B864DF"/>
    <w:rsid w:val="00B87FAA"/>
    <w:rsid w:val="00B90ACF"/>
    <w:rsid w:val="00B9105C"/>
    <w:rsid w:val="00B919FB"/>
    <w:rsid w:val="00B92367"/>
    <w:rsid w:val="00B92669"/>
    <w:rsid w:val="00B93BB9"/>
    <w:rsid w:val="00B93E60"/>
    <w:rsid w:val="00B94546"/>
    <w:rsid w:val="00BA0A76"/>
    <w:rsid w:val="00BA0EF2"/>
    <w:rsid w:val="00BA0FD1"/>
    <w:rsid w:val="00BA10CE"/>
    <w:rsid w:val="00BA17FA"/>
    <w:rsid w:val="00BA1E89"/>
    <w:rsid w:val="00BA29ED"/>
    <w:rsid w:val="00BA2C5F"/>
    <w:rsid w:val="00BA341E"/>
    <w:rsid w:val="00BA3858"/>
    <w:rsid w:val="00BA3A85"/>
    <w:rsid w:val="00BA451D"/>
    <w:rsid w:val="00BA46B7"/>
    <w:rsid w:val="00BA4EE3"/>
    <w:rsid w:val="00BA57C8"/>
    <w:rsid w:val="00BA78CB"/>
    <w:rsid w:val="00BB15B7"/>
    <w:rsid w:val="00BB23A6"/>
    <w:rsid w:val="00BB3A37"/>
    <w:rsid w:val="00BB431B"/>
    <w:rsid w:val="00BB4F2E"/>
    <w:rsid w:val="00BB61DA"/>
    <w:rsid w:val="00BB6D60"/>
    <w:rsid w:val="00BB73C5"/>
    <w:rsid w:val="00BB77F7"/>
    <w:rsid w:val="00BC0106"/>
    <w:rsid w:val="00BC14AE"/>
    <w:rsid w:val="00BC14CC"/>
    <w:rsid w:val="00BC1B2D"/>
    <w:rsid w:val="00BC1B3F"/>
    <w:rsid w:val="00BC2C07"/>
    <w:rsid w:val="00BC2D42"/>
    <w:rsid w:val="00BC3623"/>
    <w:rsid w:val="00BC3997"/>
    <w:rsid w:val="00BC4698"/>
    <w:rsid w:val="00BC51BD"/>
    <w:rsid w:val="00BC7475"/>
    <w:rsid w:val="00BC7921"/>
    <w:rsid w:val="00BD0149"/>
    <w:rsid w:val="00BD0F25"/>
    <w:rsid w:val="00BD13E1"/>
    <w:rsid w:val="00BD1C26"/>
    <w:rsid w:val="00BD1FCE"/>
    <w:rsid w:val="00BD3D7B"/>
    <w:rsid w:val="00BD4979"/>
    <w:rsid w:val="00BD5567"/>
    <w:rsid w:val="00BD651F"/>
    <w:rsid w:val="00BD6CDF"/>
    <w:rsid w:val="00BD7110"/>
    <w:rsid w:val="00BE014B"/>
    <w:rsid w:val="00BE192F"/>
    <w:rsid w:val="00BE2152"/>
    <w:rsid w:val="00BE2902"/>
    <w:rsid w:val="00BE31A7"/>
    <w:rsid w:val="00BE426B"/>
    <w:rsid w:val="00BE4390"/>
    <w:rsid w:val="00BE5A32"/>
    <w:rsid w:val="00BE5D54"/>
    <w:rsid w:val="00BF2FB6"/>
    <w:rsid w:val="00BF3524"/>
    <w:rsid w:val="00BF377F"/>
    <w:rsid w:val="00BF385F"/>
    <w:rsid w:val="00BF3B5E"/>
    <w:rsid w:val="00BF4CA9"/>
    <w:rsid w:val="00BF5D28"/>
    <w:rsid w:val="00BF705E"/>
    <w:rsid w:val="00BF7174"/>
    <w:rsid w:val="00C00490"/>
    <w:rsid w:val="00C01312"/>
    <w:rsid w:val="00C016C2"/>
    <w:rsid w:val="00C018B1"/>
    <w:rsid w:val="00C01FAB"/>
    <w:rsid w:val="00C037D6"/>
    <w:rsid w:val="00C04B4C"/>
    <w:rsid w:val="00C05BD4"/>
    <w:rsid w:val="00C05D26"/>
    <w:rsid w:val="00C05ED5"/>
    <w:rsid w:val="00C0685B"/>
    <w:rsid w:val="00C06BD6"/>
    <w:rsid w:val="00C06D5E"/>
    <w:rsid w:val="00C10941"/>
    <w:rsid w:val="00C13221"/>
    <w:rsid w:val="00C1477F"/>
    <w:rsid w:val="00C177E6"/>
    <w:rsid w:val="00C200BC"/>
    <w:rsid w:val="00C20EED"/>
    <w:rsid w:val="00C20F42"/>
    <w:rsid w:val="00C216B5"/>
    <w:rsid w:val="00C24E63"/>
    <w:rsid w:val="00C25F2A"/>
    <w:rsid w:val="00C30FEF"/>
    <w:rsid w:val="00C313F2"/>
    <w:rsid w:val="00C320A0"/>
    <w:rsid w:val="00C328FA"/>
    <w:rsid w:val="00C32ED4"/>
    <w:rsid w:val="00C33C6B"/>
    <w:rsid w:val="00C33DE8"/>
    <w:rsid w:val="00C3508B"/>
    <w:rsid w:val="00C35EE4"/>
    <w:rsid w:val="00C36F11"/>
    <w:rsid w:val="00C376C6"/>
    <w:rsid w:val="00C40A10"/>
    <w:rsid w:val="00C40D62"/>
    <w:rsid w:val="00C437FD"/>
    <w:rsid w:val="00C44533"/>
    <w:rsid w:val="00C44983"/>
    <w:rsid w:val="00C45880"/>
    <w:rsid w:val="00C45BF1"/>
    <w:rsid w:val="00C45D42"/>
    <w:rsid w:val="00C463C7"/>
    <w:rsid w:val="00C464AC"/>
    <w:rsid w:val="00C47F8B"/>
    <w:rsid w:val="00C508A2"/>
    <w:rsid w:val="00C51B6F"/>
    <w:rsid w:val="00C52242"/>
    <w:rsid w:val="00C53440"/>
    <w:rsid w:val="00C561F0"/>
    <w:rsid w:val="00C56E98"/>
    <w:rsid w:val="00C570D9"/>
    <w:rsid w:val="00C60BE4"/>
    <w:rsid w:val="00C60C55"/>
    <w:rsid w:val="00C60FF8"/>
    <w:rsid w:val="00C6159C"/>
    <w:rsid w:val="00C626C1"/>
    <w:rsid w:val="00C63AF1"/>
    <w:rsid w:val="00C65BD7"/>
    <w:rsid w:val="00C66C87"/>
    <w:rsid w:val="00C70925"/>
    <w:rsid w:val="00C70CD0"/>
    <w:rsid w:val="00C70E27"/>
    <w:rsid w:val="00C71FB2"/>
    <w:rsid w:val="00C72836"/>
    <w:rsid w:val="00C74B7F"/>
    <w:rsid w:val="00C76FE3"/>
    <w:rsid w:val="00C800E0"/>
    <w:rsid w:val="00C813FE"/>
    <w:rsid w:val="00C8175C"/>
    <w:rsid w:val="00C81AA2"/>
    <w:rsid w:val="00C83F6A"/>
    <w:rsid w:val="00C86417"/>
    <w:rsid w:val="00C87DEB"/>
    <w:rsid w:val="00C9043D"/>
    <w:rsid w:val="00C912A4"/>
    <w:rsid w:val="00C925A3"/>
    <w:rsid w:val="00C92BB5"/>
    <w:rsid w:val="00C93FBA"/>
    <w:rsid w:val="00C94AE7"/>
    <w:rsid w:val="00C950A7"/>
    <w:rsid w:val="00C95B33"/>
    <w:rsid w:val="00CA1E67"/>
    <w:rsid w:val="00CA36A2"/>
    <w:rsid w:val="00CA4517"/>
    <w:rsid w:val="00CA48E5"/>
    <w:rsid w:val="00CA517C"/>
    <w:rsid w:val="00CA5536"/>
    <w:rsid w:val="00CA5EE2"/>
    <w:rsid w:val="00CA7019"/>
    <w:rsid w:val="00CA78C4"/>
    <w:rsid w:val="00CA7982"/>
    <w:rsid w:val="00CB0DD7"/>
    <w:rsid w:val="00CB1871"/>
    <w:rsid w:val="00CB2FE5"/>
    <w:rsid w:val="00CB3D8F"/>
    <w:rsid w:val="00CB4826"/>
    <w:rsid w:val="00CB4A8D"/>
    <w:rsid w:val="00CB4BE9"/>
    <w:rsid w:val="00CB60A3"/>
    <w:rsid w:val="00CB6106"/>
    <w:rsid w:val="00CB6802"/>
    <w:rsid w:val="00CB6B8B"/>
    <w:rsid w:val="00CC17FD"/>
    <w:rsid w:val="00CC2BBA"/>
    <w:rsid w:val="00CC424D"/>
    <w:rsid w:val="00CC464D"/>
    <w:rsid w:val="00CC7F2E"/>
    <w:rsid w:val="00CD0E14"/>
    <w:rsid w:val="00CD108C"/>
    <w:rsid w:val="00CD1C76"/>
    <w:rsid w:val="00CD3127"/>
    <w:rsid w:val="00CD3FBB"/>
    <w:rsid w:val="00CD4137"/>
    <w:rsid w:val="00CD4F6F"/>
    <w:rsid w:val="00CD4FB5"/>
    <w:rsid w:val="00CD5AA5"/>
    <w:rsid w:val="00CD5CCA"/>
    <w:rsid w:val="00CD5F17"/>
    <w:rsid w:val="00CD614E"/>
    <w:rsid w:val="00CD7F89"/>
    <w:rsid w:val="00CE0EB0"/>
    <w:rsid w:val="00CE2941"/>
    <w:rsid w:val="00CE3385"/>
    <w:rsid w:val="00CE3F5E"/>
    <w:rsid w:val="00CE4562"/>
    <w:rsid w:val="00CE4EA5"/>
    <w:rsid w:val="00CE5715"/>
    <w:rsid w:val="00CE6B09"/>
    <w:rsid w:val="00CE76EF"/>
    <w:rsid w:val="00CF003D"/>
    <w:rsid w:val="00CF06A9"/>
    <w:rsid w:val="00CF1A09"/>
    <w:rsid w:val="00CF245D"/>
    <w:rsid w:val="00CF3CDD"/>
    <w:rsid w:val="00CF3F63"/>
    <w:rsid w:val="00CF5245"/>
    <w:rsid w:val="00CF52C8"/>
    <w:rsid w:val="00CF52F1"/>
    <w:rsid w:val="00CF57E1"/>
    <w:rsid w:val="00CF6E6A"/>
    <w:rsid w:val="00D00296"/>
    <w:rsid w:val="00D01DF5"/>
    <w:rsid w:val="00D026BA"/>
    <w:rsid w:val="00D02A81"/>
    <w:rsid w:val="00D02ECC"/>
    <w:rsid w:val="00D03CF8"/>
    <w:rsid w:val="00D05783"/>
    <w:rsid w:val="00D062D3"/>
    <w:rsid w:val="00D07570"/>
    <w:rsid w:val="00D075C2"/>
    <w:rsid w:val="00D10F2E"/>
    <w:rsid w:val="00D117CE"/>
    <w:rsid w:val="00D11F32"/>
    <w:rsid w:val="00D12263"/>
    <w:rsid w:val="00D12BA0"/>
    <w:rsid w:val="00D14033"/>
    <w:rsid w:val="00D14323"/>
    <w:rsid w:val="00D152E9"/>
    <w:rsid w:val="00D15535"/>
    <w:rsid w:val="00D16EE8"/>
    <w:rsid w:val="00D1764B"/>
    <w:rsid w:val="00D17B23"/>
    <w:rsid w:val="00D22D3E"/>
    <w:rsid w:val="00D23936"/>
    <w:rsid w:val="00D24903"/>
    <w:rsid w:val="00D25EA9"/>
    <w:rsid w:val="00D30A58"/>
    <w:rsid w:val="00D329A2"/>
    <w:rsid w:val="00D3492F"/>
    <w:rsid w:val="00D354E6"/>
    <w:rsid w:val="00D35747"/>
    <w:rsid w:val="00D368A3"/>
    <w:rsid w:val="00D370C1"/>
    <w:rsid w:val="00D37233"/>
    <w:rsid w:val="00D37875"/>
    <w:rsid w:val="00D4038A"/>
    <w:rsid w:val="00D41602"/>
    <w:rsid w:val="00D41B3E"/>
    <w:rsid w:val="00D43641"/>
    <w:rsid w:val="00D43B7E"/>
    <w:rsid w:val="00D442FE"/>
    <w:rsid w:val="00D4506F"/>
    <w:rsid w:val="00D457CD"/>
    <w:rsid w:val="00D500D8"/>
    <w:rsid w:val="00D518E7"/>
    <w:rsid w:val="00D52266"/>
    <w:rsid w:val="00D5238F"/>
    <w:rsid w:val="00D52C10"/>
    <w:rsid w:val="00D53587"/>
    <w:rsid w:val="00D54B6E"/>
    <w:rsid w:val="00D57647"/>
    <w:rsid w:val="00D6036C"/>
    <w:rsid w:val="00D61254"/>
    <w:rsid w:val="00D6125E"/>
    <w:rsid w:val="00D62095"/>
    <w:rsid w:val="00D63103"/>
    <w:rsid w:val="00D63AE9"/>
    <w:rsid w:val="00D644C1"/>
    <w:rsid w:val="00D6468C"/>
    <w:rsid w:val="00D64FB5"/>
    <w:rsid w:val="00D6679F"/>
    <w:rsid w:val="00D67E97"/>
    <w:rsid w:val="00D700B5"/>
    <w:rsid w:val="00D70B31"/>
    <w:rsid w:val="00D724C1"/>
    <w:rsid w:val="00D743DB"/>
    <w:rsid w:val="00D75323"/>
    <w:rsid w:val="00D75D3C"/>
    <w:rsid w:val="00D80FF5"/>
    <w:rsid w:val="00D83113"/>
    <w:rsid w:val="00D83474"/>
    <w:rsid w:val="00D84D1F"/>
    <w:rsid w:val="00D855CC"/>
    <w:rsid w:val="00D873A7"/>
    <w:rsid w:val="00D874AE"/>
    <w:rsid w:val="00D87F6E"/>
    <w:rsid w:val="00D9009A"/>
    <w:rsid w:val="00D90261"/>
    <w:rsid w:val="00D921CE"/>
    <w:rsid w:val="00D930C0"/>
    <w:rsid w:val="00D93AC5"/>
    <w:rsid w:val="00D95B12"/>
    <w:rsid w:val="00D96660"/>
    <w:rsid w:val="00D97310"/>
    <w:rsid w:val="00DA2443"/>
    <w:rsid w:val="00DA2775"/>
    <w:rsid w:val="00DA47EE"/>
    <w:rsid w:val="00DA4968"/>
    <w:rsid w:val="00DA71D0"/>
    <w:rsid w:val="00DA7587"/>
    <w:rsid w:val="00DB28C1"/>
    <w:rsid w:val="00DB38A0"/>
    <w:rsid w:val="00DB438B"/>
    <w:rsid w:val="00DB4E08"/>
    <w:rsid w:val="00DB674B"/>
    <w:rsid w:val="00DB6E01"/>
    <w:rsid w:val="00DB700F"/>
    <w:rsid w:val="00DB7A91"/>
    <w:rsid w:val="00DC003E"/>
    <w:rsid w:val="00DC01AE"/>
    <w:rsid w:val="00DC0588"/>
    <w:rsid w:val="00DC1376"/>
    <w:rsid w:val="00DC1B63"/>
    <w:rsid w:val="00DC1E0A"/>
    <w:rsid w:val="00DC2521"/>
    <w:rsid w:val="00DC3DA2"/>
    <w:rsid w:val="00DC4602"/>
    <w:rsid w:val="00DC58BD"/>
    <w:rsid w:val="00DC5E0E"/>
    <w:rsid w:val="00DC6901"/>
    <w:rsid w:val="00DC7B1C"/>
    <w:rsid w:val="00DD00B9"/>
    <w:rsid w:val="00DD048A"/>
    <w:rsid w:val="00DD0632"/>
    <w:rsid w:val="00DD0CD1"/>
    <w:rsid w:val="00DD207A"/>
    <w:rsid w:val="00DD45E0"/>
    <w:rsid w:val="00DD6C01"/>
    <w:rsid w:val="00DD72B5"/>
    <w:rsid w:val="00DE0570"/>
    <w:rsid w:val="00DE0721"/>
    <w:rsid w:val="00DE0A42"/>
    <w:rsid w:val="00DE1EAD"/>
    <w:rsid w:val="00DE1EE5"/>
    <w:rsid w:val="00DE449A"/>
    <w:rsid w:val="00DE58EA"/>
    <w:rsid w:val="00DE5CBE"/>
    <w:rsid w:val="00DE7BAB"/>
    <w:rsid w:val="00DF21D9"/>
    <w:rsid w:val="00DF24F7"/>
    <w:rsid w:val="00DF2A81"/>
    <w:rsid w:val="00DF3548"/>
    <w:rsid w:val="00DF3F6A"/>
    <w:rsid w:val="00DF50B4"/>
    <w:rsid w:val="00DF5DAE"/>
    <w:rsid w:val="00DF678E"/>
    <w:rsid w:val="00DF69F5"/>
    <w:rsid w:val="00DF6FA9"/>
    <w:rsid w:val="00DF7AB2"/>
    <w:rsid w:val="00E01510"/>
    <w:rsid w:val="00E01C4D"/>
    <w:rsid w:val="00E02525"/>
    <w:rsid w:val="00E02FC2"/>
    <w:rsid w:val="00E03014"/>
    <w:rsid w:val="00E036D7"/>
    <w:rsid w:val="00E03844"/>
    <w:rsid w:val="00E03A16"/>
    <w:rsid w:val="00E049DE"/>
    <w:rsid w:val="00E0582B"/>
    <w:rsid w:val="00E06592"/>
    <w:rsid w:val="00E066A2"/>
    <w:rsid w:val="00E07B3A"/>
    <w:rsid w:val="00E11090"/>
    <w:rsid w:val="00E11DAE"/>
    <w:rsid w:val="00E14CFE"/>
    <w:rsid w:val="00E14FFE"/>
    <w:rsid w:val="00E15507"/>
    <w:rsid w:val="00E15B0F"/>
    <w:rsid w:val="00E16005"/>
    <w:rsid w:val="00E160DA"/>
    <w:rsid w:val="00E162C1"/>
    <w:rsid w:val="00E16F78"/>
    <w:rsid w:val="00E17DC9"/>
    <w:rsid w:val="00E209D7"/>
    <w:rsid w:val="00E20EE5"/>
    <w:rsid w:val="00E2118F"/>
    <w:rsid w:val="00E21E2D"/>
    <w:rsid w:val="00E2241C"/>
    <w:rsid w:val="00E22AFB"/>
    <w:rsid w:val="00E22F6F"/>
    <w:rsid w:val="00E23588"/>
    <w:rsid w:val="00E23642"/>
    <w:rsid w:val="00E251C7"/>
    <w:rsid w:val="00E30B18"/>
    <w:rsid w:val="00E31818"/>
    <w:rsid w:val="00E31D26"/>
    <w:rsid w:val="00E3387F"/>
    <w:rsid w:val="00E33FF0"/>
    <w:rsid w:val="00E34B20"/>
    <w:rsid w:val="00E35AE2"/>
    <w:rsid w:val="00E35D9F"/>
    <w:rsid w:val="00E35E1C"/>
    <w:rsid w:val="00E3767C"/>
    <w:rsid w:val="00E415A7"/>
    <w:rsid w:val="00E4175F"/>
    <w:rsid w:val="00E42288"/>
    <w:rsid w:val="00E42447"/>
    <w:rsid w:val="00E42800"/>
    <w:rsid w:val="00E42BE2"/>
    <w:rsid w:val="00E42FCE"/>
    <w:rsid w:val="00E44143"/>
    <w:rsid w:val="00E45159"/>
    <w:rsid w:val="00E4596C"/>
    <w:rsid w:val="00E46841"/>
    <w:rsid w:val="00E47369"/>
    <w:rsid w:val="00E4749F"/>
    <w:rsid w:val="00E50116"/>
    <w:rsid w:val="00E52314"/>
    <w:rsid w:val="00E52BA4"/>
    <w:rsid w:val="00E52EC7"/>
    <w:rsid w:val="00E5321C"/>
    <w:rsid w:val="00E535FD"/>
    <w:rsid w:val="00E542FE"/>
    <w:rsid w:val="00E5505D"/>
    <w:rsid w:val="00E56AEB"/>
    <w:rsid w:val="00E573BE"/>
    <w:rsid w:val="00E57D74"/>
    <w:rsid w:val="00E57FCE"/>
    <w:rsid w:val="00E60CFB"/>
    <w:rsid w:val="00E61F0A"/>
    <w:rsid w:val="00E6287B"/>
    <w:rsid w:val="00E62A26"/>
    <w:rsid w:val="00E6374D"/>
    <w:rsid w:val="00E6542B"/>
    <w:rsid w:val="00E6597D"/>
    <w:rsid w:val="00E70A7B"/>
    <w:rsid w:val="00E70B3A"/>
    <w:rsid w:val="00E72821"/>
    <w:rsid w:val="00E73180"/>
    <w:rsid w:val="00E7365F"/>
    <w:rsid w:val="00E738F1"/>
    <w:rsid w:val="00E7456B"/>
    <w:rsid w:val="00E748FC"/>
    <w:rsid w:val="00E75074"/>
    <w:rsid w:val="00E77432"/>
    <w:rsid w:val="00E8239E"/>
    <w:rsid w:val="00E82BE7"/>
    <w:rsid w:val="00E84620"/>
    <w:rsid w:val="00E84C50"/>
    <w:rsid w:val="00E84F3D"/>
    <w:rsid w:val="00E85C00"/>
    <w:rsid w:val="00E9474D"/>
    <w:rsid w:val="00E949D2"/>
    <w:rsid w:val="00E9533F"/>
    <w:rsid w:val="00E95946"/>
    <w:rsid w:val="00E95EA3"/>
    <w:rsid w:val="00E96140"/>
    <w:rsid w:val="00E96905"/>
    <w:rsid w:val="00EA23DF"/>
    <w:rsid w:val="00EA30B3"/>
    <w:rsid w:val="00EA3478"/>
    <w:rsid w:val="00EA44F3"/>
    <w:rsid w:val="00EA508B"/>
    <w:rsid w:val="00EA5C9E"/>
    <w:rsid w:val="00EA786D"/>
    <w:rsid w:val="00EB009B"/>
    <w:rsid w:val="00EB078F"/>
    <w:rsid w:val="00EB0DF8"/>
    <w:rsid w:val="00EB1FCE"/>
    <w:rsid w:val="00EB25FF"/>
    <w:rsid w:val="00EB41CA"/>
    <w:rsid w:val="00EB4ACF"/>
    <w:rsid w:val="00EB4FDA"/>
    <w:rsid w:val="00EB5722"/>
    <w:rsid w:val="00EB5C69"/>
    <w:rsid w:val="00EB6B99"/>
    <w:rsid w:val="00EC0A67"/>
    <w:rsid w:val="00EC0BEA"/>
    <w:rsid w:val="00EC2480"/>
    <w:rsid w:val="00EC2566"/>
    <w:rsid w:val="00EC34F2"/>
    <w:rsid w:val="00EC48AB"/>
    <w:rsid w:val="00EC505B"/>
    <w:rsid w:val="00EC71AC"/>
    <w:rsid w:val="00EC7962"/>
    <w:rsid w:val="00ED018F"/>
    <w:rsid w:val="00ED0F75"/>
    <w:rsid w:val="00ED1A98"/>
    <w:rsid w:val="00ED2292"/>
    <w:rsid w:val="00ED2886"/>
    <w:rsid w:val="00ED288B"/>
    <w:rsid w:val="00ED28D1"/>
    <w:rsid w:val="00ED35A2"/>
    <w:rsid w:val="00ED377A"/>
    <w:rsid w:val="00ED4303"/>
    <w:rsid w:val="00ED48C5"/>
    <w:rsid w:val="00ED503E"/>
    <w:rsid w:val="00ED50D7"/>
    <w:rsid w:val="00ED6D55"/>
    <w:rsid w:val="00ED7941"/>
    <w:rsid w:val="00ED7B60"/>
    <w:rsid w:val="00ED7DB5"/>
    <w:rsid w:val="00EE08BE"/>
    <w:rsid w:val="00EE18EA"/>
    <w:rsid w:val="00EE31C3"/>
    <w:rsid w:val="00EE4618"/>
    <w:rsid w:val="00EE4DB2"/>
    <w:rsid w:val="00EE6409"/>
    <w:rsid w:val="00EE66F4"/>
    <w:rsid w:val="00EE71EB"/>
    <w:rsid w:val="00EF0B87"/>
    <w:rsid w:val="00EF0F09"/>
    <w:rsid w:val="00EF177B"/>
    <w:rsid w:val="00EF4A18"/>
    <w:rsid w:val="00EF530A"/>
    <w:rsid w:val="00F01479"/>
    <w:rsid w:val="00F03A79"/>
    <w:rsid w:val="00F05317"/>
    <w:rsid w:val="00F06AEE"/>
    <w:rsid w:val="00F07CEA"/>
    <w:rsid w:val="00F10835"/>
    <w:rsid w:val="00F11CB2"/>
    <w:rsid w:val="00F12F5D"/>
    <w:rsid w:val="00F14974"/>
    <w:rsid w:val="00F15175"/>
    <w:rsid w:val="00F156CE"/>
    <w:rsid w:val="00F17B95"/>
    <w:rsid w:val="00F2586D"/>
    <w:rsid w:val="00F2588C"/>
    <w:rsid w:val="00F258BC"/>
    <w:rsid w:val="00F25DE4"/>
    <w:rsid w:val="00F262F3"/>
    <w:rsid w:val="00F264F5"/>
    <w:rsid w:val="00F31257"/>
    <w:rsid w:val="00F318CE"/>
    <w:rsid w:val="00F31E6A"/>
    <w:rsid w:val="00F32690"/>
    <w:rsid w:val="00F32805"/>
    <w:rsid w:val="00F32960"/>
    <w:rsid w:val="00F32C02"/>
    <w:rsid w:val="00F33D7F"/>
    <w:rsid w:val="00F34353"/>
    <w:rsid w:val="00F364C8"/>
    <w:rsid w:val="00F36B77"/>
    <w:rsid w:val="00F4027E"/>
    <w:rsid w:val="00F423D1"/>
    <w:rsid w:val="00F43193"/>
    <w:rsid w:val="00F434B4"/>
    <w:rsid w:val="00F43912"/>
    <w:rsid w:val="00F44231"/>
    <w:rsid w:val="00F4451C"/>
    <w:rsid w:val="00F45D07"/>
    <w:rsid w:val="00F465E8"/>
    <w:rsid w:val="00F468DC"/>
    <w:rsid w:val="00F50815"/>
    <w:rsid w:val="00F50E1F"/>
    <w:rsid w:val="00F523FB"/>
    <w:rsid w:val="00F52F1E"/>
    <w:rsid w:val="00F53384"/>
    <w:rsid w:val="00F53FFB"/>
    <w:rsid w:val="00F543F6"/>
    <w:rsid w:val="00F54F82"/>
    <w:rsid w:val="00F568C2"/>
    <w:rsid w:val="00F568C3"/>
    <w:rsid w:val="00F574AB"/>
    <w:rsid w:val="00F574E7"/>
    <w:rsid w:val="00F57913"/>
    <w:rsid w:val="00F610C3"/>
    <w:rsid w:val="00F611A0"/>
    <w:rsid w:val="00F61A9C"/>
    <w:rsid w:val="00F63B19"/>
    <w:rsid w:val="00F643AA"/>
    <w:rsid w:val="00F649EB"/>
    <w:rsid w:val="00F64CF7"/>
    <w:rsid w:val="00F7047B"/>
    <w:rsid w:val="00F70707"/>
    <w:rsid w:val="00F709F2"/>
    <w:rsid w:val="00F71584"/>
    <w:rsid w:val="00F71E99"/>
    <w:rsid w:val="00F71F67"/>
    <w:rsid w:val="00F7207C"/>
    <w:rsid w:val="00F7381C"/>
    <w:rsid w:val="00F747B3"/>
    <w:rsid w:val="00F74918"/>
    <w:rsid w:val="00F75878"/>
    <w:rsid w:val="00F763BB"/>
    <w:rsid w:val="00F76FC0"/>
    <w:rsid w:val="00F77662"/>
    <w:rsid w:val="00F777A6"/>
    <w:rsid w:val="00F80C7D"/>
    <w:rsid w:val="00F8312E"/>
    <w:rsid w:val="00F831FF"/>
    <w:rsid w:val="00F83760"/>
    <w:rsid w:val="00F83FAC"/>
    <w:rsid w:val="00F852CF"/>
    <w:rsid w:val="00F867DD"/>
    <w:rsid w:val="00F879C7"/>
    <w:rsid w:val="00F87D37"/>
    <w:rsid w:val="00F92526"/>
    <w:rsid w:val="00F92EA8"/>
    <w:rsid w:val="00F9318C"/>
    <w:rsid w:val="00F9352B"/>
    <w:rsid w:val="00F94CAA"/>
    <w:rsid w:val="00F95FB5"/>
    <w:rsid w:val="00F96EBD"/>
    <w:rsid w:val="00F975D9"/>
    <w:rsid w:val="00FA071D"/>
    <w:rsid w:val="00FA1062"/>
    <w:rsid w:val="00FA187A"/>
    <w:rsid w:val="00FA29D3"/>
    <w:rsid w:val="00FA3338"/>
    <w:rsid w:val="00FA34E3"/>
    <w:rsid w:val="00FA4299"/>
    <w:rsid w:val="00FA4338"/>
    <w:rsid w:val="00FA5788"/>
    <w:rsid w:val="00FA5E36"/>
    <w:rsid w:val="00FA6601"/>
    <w:rsid w:val="00FA6E4E"/>
    <w:rsid w:val="00FA719D"/>
    <w:rsid w:val="00FB092A"/>
    <w:rsid w:val="00FB4401"/>
    <w:rsid w:val="00FB4815"/>
    <w:rsid w:val="00FB55EC"/>
    <w:rsid w:val="00FB5760"/>
    <w:rsid w:val="00FB7B54"/>
    <w:rsid w:val="00FB7EE8"/>
    <w:rsid w:val="00FC021C"/>
    <w:rsid w:val="00FC0F33"/>
    <w:rsid w:val="00FC1B2A"/>
    <w:rsid w:val="00FC2CD7"/>
    <w:rsid w:val="00FC3B06"/>
    <w:rsid w:val="00FC40E7"/>
    <w:rsid w:val="00FC4338"/>
    <w:rsid w:val="00FD0778"/>
    <w:rsid w:val="00FD198B"/>
    <w:rsid w:val="00FD1DE7"/>
    <w:rsid w:val="00FD3842"/>
    <w:rsid w:val="00FD40DD"/>
    <w:rsid w:val="00FD4A92"/>
    <w:rsid w:val="00FD5BFD"/>
    <w:rsid w:val="00FD609E"/>
    <w:rsid w:val="00FD6563"/>
    <w:rsid w:val="00FD7458"/>
    <w:rsid w:val="00FD74C5"/>
    <w:rsid w:val="00FE0EDF"/>
    <w:rsid w:val="00FE12D1"/>
    <w:rsid w:val="00FE1FAE"/>
    <w:rsid w:val="00FE7D63"/>
    <w:rsid w:val="00FF09A6"/>
    <w:rsid w:val="00FF0E73"/>
    <w:rsid w:val="00FF1C27"/>
    <w:rsid w:val="00FF1FDC"/>
    <w:rsid w:val="00FF3761"/>
    <w:rsid w:val="00FF5D85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89">
      <o:colormru v:ext="edit" colors="white"/>
    </o:shapedefaults>
    <o:shapelayout v:ext="edit">
      <o:idmap v:ext="edit" data="1"/>
    </o:shapelayout>
  </w:shapeDefaults>
  <w:decimalSymbol w:val="."/>
  <w:listSeparator w:val=";"/>
  <w14:docId w14:val="4B473681"/>
  <w15:docId w15:val="{1C2629A7-D865-46AC-811B-C8E150AF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59"/>
    <w:lsdException w:name="heading 1" w:semiHidden="1" w:qFormat="1"/>
    <w:lsdException w:name="heading 2" w:semiHidden="1" w:unhideWhenUsed="1"/>
    <w:lsdException w:name="heading 3" w:locked="0" w:semiHidden="1" w:unhideWhenUsed="1" w:qFormat="1"/>
    <w:lsdException w:name="heading 4" w:locked="0" w:semiHidden="1" w:unhideWhenUsed="1" w:qFormat="1"/>
    <w:lsdException w:name="heading 5" w:locked="0" w:semiHidden="1" w:unhideWhenUsed="1" w:qFormat="1"/>
    <w:lsdException w:name="heading 6" w:locked="0" w:semiHidden="1" w:unhideWhenUsed="1" w:qFormat="1"/>
    <w:lsdException w:name="heading 7" w:locked="0" w:semiHidden="1" w:unhideWhenUsed="1" w:qFormat="1"/>
    <w:lsdException w:name="heading 8" w:locked="0" w:semiHidden="1" w:unhideWhenUsed="1" w:qFormat="1"/>
    <w:lsdException w:name="heading 9" w:locked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0" w:unhideWhenUsed="1"/>
    <w:lsdException w:name="HTML Bottom of Form" w:locked="0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iPriority="0" w:unhideWhenUsed="1"/>
    <w:lsdException w:name="annotation subject" w:semiHidden="1" w:unhideWhenUsed="1"/>
    <w:lsdException w:name="No List" w:locked="0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locked="0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locked="0" w:semiHidden="1" w:unhideWhenUsed="1"/>
    <w:lsdException w:name="TOC Heading" w:locked="0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uiPriority w:val="59"/>
    <w:unhideWhenUsed/>
    <w:rsid w:val="00977D71"/>
    <w:pPr>
      <w:widowControl w:val="0"/>
      <w:spacing w:line="227" w:lineRule="exact"/>
    </w:pPr>
    <w:rPr>
      <w:rFonts w:ascii="Frutiger 45 Light" w:eastAsiaTheme="minorHAnsi" w:hAnsi="Frutiger 45 Light" w:cstheme="minorBidi"/>
      <w:sz w:val="18"/>
      <w:szCs w:val="22"/>
      <w:lang w:val="de-CH" w:eastAsia="en-US"/>
    </w:rPr>
  </w:style>
  <w:style w:type="paragraph" w:styleId="berschrift1">
    <w:name w:val="heading 1"/>
    <w:basedOn w:val="Standard"/>
    <w:next w:val="Standard"/>
    <w:link w:val="berschrift1Zchn"/>
    <w:uiPriority w:val="99"/>
    <w:semiHidden/>
    <w:qFormat/>
    <w:locked/>
    <w:rsid w:val="007830A6"/>
    <w:pPr>
      <w:keepNext/>
      <w:keepLines/>
      <w:numPr>
        <w:numId w:val="50"/>
      </w:numPr>
      <w:spacing w:before="480" w:line="480" w:lineRule="exact"/>
      <w:outlineLvl w:val="0"/>
    </w:pPr>
    <w:rPr>
      <w:rFonts w:asciiTheme="majorHAnsi" w:eastAsiaTheme="majorEastAsia" w:hAnsiTheme="majorHAnsi" w:cstheme="majorBidi"/>
      <w:b/>
      <w:bCs/>
      <w:color w:val="00587D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9"/>
    <w:semiHidden/>
    <w:locked/>
    <w:rsid w:val="007830A6"/>
    <w:pPr>
      <w:keepNext/>
      <w:keepLines/>
      <w:numPr>
        <w:ilvl w:val="1"/>
        <w:numId w:val="50"/>
      </w:numPr>
      <w:spacing w:before="200" w:line="480" w:lineRule="exact"/>
      <w:outlineLvl w:val="1"/>
    </w:pPr>
    <w:rPr>
      <w:rFonts w:asciiTheme="majorHAnsi" w:eastAsiaTheme="majorEastAsia" w:hAnsiTheme="majorHAnsi" w:cstheme="majorBidi"/>
      <w:b/>
      <w:bCs/>
      <w:color w:val="0076A8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9"/>
    <w:semiHidden/>
    <w:unhideWhenUsed/>
    <w:qFormat/>
    <w:rsid w:val="007830A6"/>
    <w:pPr>
      <w:keepNext/>
      <w:keepLines/>
      <w:numPr>
        <w:ilvl w:val="2"/>
        <w:numId w:val="5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76A8" w:themeColor="accent1"/>
    </w:rPr>
  </w:style>
  <w:style w:type="paragraph" w:styleId="berschrift4">
    <w:name w:val="heading 4"/>
    <w:basedOn w:val="Standard"/>
    <w:next w:val="Standard"/>
    <w:link w:val="berschrift4Zchn"/>
    <w:uiPriority w:val="99"/>
    <w:semiHidden/>
    <w:unhideWhenUsed/>
    <w:qFormat/>
    <w:rsid w:val="007830A6"/>
    <w:pPr>
      <w:keepNext/>
      <w:keepLines/>
      <w:numPr>
        <w:ilvl w:val="3"/>
        <w:numId w:val="5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76A8" w:themeColor="accent1"/>
    </w:rPr>
  </w:style>
  <w:style w:type="paragraph" w:styleId="berschrift5">
    <w:name w:val="heading 5"/>
    <w:basedOn w:val="Standard"/>
    <w:next w:val="Standard"/>
    <w:link w:val="berschrift5Zchn"/>
    <w:uiPriority w:val="99"/>
    <w:semiHidden/>
    <w:unhideWhenUsed/>
    <w:qFormat/>
    <w:rsid w:val="007830A6"/>
    <w:pPr>
      <w:keepNext/>
      <w:keepLines/>
      <w:numPr>
        <w:ilvl w:val="4"/>
        <w:numId w:val="50"/>
      </w:numPr>
      <w:spacing w:before="200"/>
      <w:outlineLvl w:val="4"/>
    </w:pPr>
    <w:rPr>
      <w:rFonts w:asciiTheme="majorHAnsi" w:eastAsiaTheme="majorEastAsia" w:hAnsiTheme="majorHAnsi" w:cstheme="majorBidi"/>
      <w:color w:val="003A53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9"/>
    <w:semiHidden/>
    <w:unhideWhenUsed/>
    <w:qFormat/>
    <w:rsid w:val="007830A6"/>
    <w:pPr>
      <w:keepNext/>
      <w:keepLines/>
      <w:numPr>
        <w:ilvl w:val="5"/>
        <w:numId w:val="5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3A5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9"/>
    <w:semiHidden/>
    <w:unhideWhenUsed/>
    <w:qFormat/>
    <w:rsid w:val="007830A6"/>
    <w:pPr>
      <w:keepNext/>
      <w:keepLines/>
      <w:numPr>
        <w:ilvl w:val="6"/>
        <w:numId w:val="5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9"/>
    <w:semiHidden/>
    <w:unhideWhenUsed/>
    <w:qFormat/>
    <w:rsid w:val="007830A6"/>
    <w:pPr>
      <w:keepNext/>
      <w:keepLines/>
      <w:numPr>
        <w:ilvl w:val="7"/>
        <w:numId w:val="5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9"/>
    <w:semiHidden/>
    <w:unhideWhenUsed/>
    <w:qFormat/>
    <w:rsid w:val="007830A6"/>
    <w:pPr>
      <w:keepNext/>
      <w:keepLines/>
      <w:numPr>
        <w:ilvl w:val="8"/>
        <w:numId w:val="5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locked/>
    <w:rsid w:val="007830A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locked/>
    <w:rsid w:val="007830A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30A6"/>
    <w:rPr>
      <w:rFonts w:ascii="Tahoma" w:eastAsiaTheme="minorHAnsi" w:hAnsi="Tahoma" w:cs="Tahoma"/>
      <w:sz w:val="16"/>
      <w:szCs w:val="16"/>
      <w:lang w:val="de-CH" w:eastAsia="en-US"/>
    </w:rPr>
  </w:style>
  <w:style w:type="paragraph" w:styleId="Listenabsatz">
    <w:name w:val="List Paragraph"/>
    <w:basedOn w:val="PPStandard"/>
    <w:uiPriority w:val="34"/>
    <w:qFormat/>
    <w:locked/>
    <w:rsid w:val="00C63AF1"/>
    <w:pPr>
      <w:numPr>
        <w:numId w:val="51"/>
      </w:numPr>
      <w:tabs>
        <w:tab w:val="left" w:pos="567"/>
      </w:tabs>
      <w:contextualSpacing/>
    </w:pPr>
    <w:rPr>
      <w:color w:val="FFFFFF" w:themeColor="background1"/>
    </w:rPr>
  </w:style>
  <w:style w:type="paragraph" w:customStyle="1" w:styleId="PPBoxMASTERAufzlgDreieck">
    <w:name w:val="PP Box MASTER Aufzlg Dreieck"/>
    <w:basedOn w:val="PPStandard"/>
    <w:uiPriority w:val="49"/>
    <w:semiHidden/>
    <w:qFormat/>
    <w:rsid w:val="00BC1B2D"/>
    <w:pPr>
      <w:numPr>
        <w:numId w:val="58"/>
      </w:numPr>
      <w:pBdr>
        <w:top w:val="single" w:sz="8" w:space="1" w:color="FFCC00"/>
        <w:left w:val="single" w:sz="8" w:space="2" w:color="FFCC00"/>
        <w:bottom w:val="single" w:sz="8" w:space="2" w:color="FFCC00"/>
        <w:right w:val="single" w:sz="8" w:space="2" w:color="FFCC00"/>
      </w:pBdr>
      <w:shd w:val="clear" w:color="auto" w:fill="FFCC00"/>
      <w:ind w:left="340" w:right="85" w:hanging="255"/>
    </w:pPr>
  </w:style>
  <w:style w:type="paragraph" w:styleId="Fuzeile">
    <w:name w:val="footer"/>
    <w:basedOn w:val="Standard"/>
    <w:link w:val="FuzeileZchn"/>
    <w:uiPriority w:val="99"/>
    <w:semiHidden/>
    <w:locked/>
    <w:rsid w:val="007830A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830A6"/>
    <w:rPr>
      <w:rFonts w:ascii="Frutiger 45 Light" w:eastAsiaTheme="minorHAnsi" w:hAnsi="Frutiger 45 Light" w:cstheme="minorBidi"/>
      <w:sz w:val="18"/>
      <w:szCs w:val="22"/>
      <w:lang w:val="de-CH" w:eastAsia="en-US"/>
    </w:rPr>
  </w:style>
  <w:style w:type="paragraph" w:customStyle="1" w:styleId="HintergrundGrau">
    <w:name w:val="HintergrundGrau"/>
    <w:basedOn w:val="Standard"/>
    <w:uiPriority w:val="99"/>
    <w:semiHidden/>
    <w:qFormat/>
    <w:locked/>
    <w:rsid w:val="007830A6"/>
    <w:pPr>
      <w:pBdr>
        <w:top w:val="single" w:sz="4" w:space="5" w:color="FFCC00"/>
        <w:left w:val="single" w:sz="4" w:space="5" w:color="FFCC00"/>
        <w:bottom w:val="single" w:sz="4" w:space="5" w:color="FFCC00"/>
        <w:right w:val="single" w:sz="4" w:space="5" w:color="FFCC00"/>
      </w:pBdr>
      <w:shd w:val="clear" w:color="auto" w:fill="FFCC00"/>
      <w:autoSpaceDE w:val="0"/>
      <w:autoSpaceDN w:val="0"/>
      <w:adjustRightInd w:val="0"/>
      <w:ind w:left="108" w:right="108"/>
    </w:pPr>
    <w:rPr>
      <w:rFonts w:cs="FrutigerLTStd-LightItalic"/>
      <w:iCs/>
      <w:szCs w:val="18"/>
    </w:rPr>
  </w:style>
  <w:style w:type="character" w:styleId="Hyperlink">
    <w:name w:val="Hyperlink"/>
    <w:basedOn w:val="Absatz-Standardschriftart"/>
    <w:uiPriority w:val="99"/>
    <w:semiHidden/>
    <w:locked/>
    <w:rsid w:val="007830A6"/>
    <w:rPr>
      <w:color w:val="000000" w:themeColor="hyperlink"/>
      <w:u w:val="single"/>
      <w:lang w:val="de-CH"/>
    </w:rPr>
  </w:style>
  <w:style w:type="paragraph" w:styleId="Kopfzeile">
    <w:name w:val="header"/>
    <w:basedOn w:val="Standard"/>
    <w:link w:val="KopfzeileZchn"/>
    <w:uiPriority w:val="99"/>
    <w:semiHidden/>
    <w:locked/>
    <w:rsid w:val="007830A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830A6"/>
    <w:rPr>
      <w:rFonts w:ascii="Frutiger 45 Light" w:eastAsiaTheme="minorHAnsi" w:hAnsi="Frutiger 45 Light" w:cstheme="minorBidi"/>
      <w:sz w:val="18"/>
      <w:szCs w:val="22"/>
      <w:lang w:val="de-CH" w:eastAsia="en-US"/>
    </w:rPr>
  </w:style>
  <w:style w:type="character" w:styleId="Platzhaltertext">
    <w:name w:val="Placeholder Text"/>
    <w:basedOn w:val="Absatz-Standardschriftart"/>
    <w:uiPriority w:val="99"/>
    <w:semiHidden/>
    <w:rsid w:val="007830A6"/>
    <w:rPr>
      <w:color w:val="808080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9"/>
    <w:semiHidden/>
    <w:rsid w:val="007830A6"/>
    <w:rPr>
      <w:rFonts w:asciiTheme="majorHAnsi" w:eastAsiaTheme="majorEastAsia" w:hAnsiTheme="majorHAnsi" w:cstheme="majorBidi"/>
      <w:b/>
      <w:bCs/>
      <w:color w:val="0076A8" w:themeColor="accent1"/>
      <w:sz w:val="26"/>
      <w:szCs w:val="26"/>
      <w:lang w:val="de-CH" w:eastAsia="en-US"/>
    </w:rPr>
  </w:style>
  <w:style w:type="paragraph" w:customStyle="1" w:styleId="PPFusszeile">
    <w:name w:val="PP Fusszeile"/>
    <w:basedOn w:val="PPStandard"/>
    <w:uiPriority w:val="59"/>
    <w:semiHidden/>
    <w:rsid w:val="002E3A0B"/>
    <w:pPr>
      <w:tabs>
        <w:tab w:val="right" w:pos="10263"/>
      </w:tabs>
    </w:pPr>
    <w:rPr>
      <w:rFonts w:cs="FrutigerLTStd-Bold"/>
      <w:bCs/>
      <w:sz w:val="15"/>
      <w:szCs w:val="15"/>
    </w:rPr>
  </w:style>
  <w:style w:type="character" w:customStyle="1" w:styleId="PPFusszeilefett">
    <w:name w:val="PP Fusszeile fett"/>
    <w:basedOn w:val="FuzeileZchn"/>
    <w:uiPriority w:val="59"/>
    <w:semiHidden/>
    <w:locked/>
    <w:rsid w:val="007830A6"/>
    <w:rPr>
      <w:rFonts w:ascii="Frutiger 45 Light" w:eastAsiaTheme="minorHAnsi" w:hAnsi="Frutiger 45 Light" w:cstheme="minorBidi"/>
      <w:b/>
      <w:sz w:val="15"/>
      <w:szCs w:val="22"/>
      <w:lang w:val="de-CH" w:eastAsia="en-US"/>
    </w:rPr>
  </w:style>
  <w:style w:type="paragraph" w:customStyle="1" w:styleId="PPStandardfett">
    <w:name w:val="PP Standard fett"/>
    <w:basedOn w:val="PPStandard"/>
    <w:uiPriority w:val="4"/>
    <w:qFormat/>
    <w:rsid w:val="0023551A"/>
    <w:rPr>
      <w:b/>
    </w:rPr>
  </w:style>
  <w:style w:type="paragraph" w:customStyle="1" w:styleId="PPBoxMASTERAufzlgStrich">
    <w:name w:val="PP Box MASTER Aufzlg Strich"/>
    <w:basedOn w:val="PPStandard"/>
    <w:uiPriority w:val="49"/>
    <w:semiHidden/>
    <w:qFormat/>
    <w:rsid w:val="00214EBD"/>
    <w:pPr>
      <w:numPr>
        <w:numId w:val="63"/>
      </w:numPr>
      <w:pBdr>
        <w:top w:val="single" w:sz="8" w:space="1" w:color="FFCC00"/>
        <w:left w:val="single" w:sz="8" w:space="2" w:color="FFCC00"/>
        <w:bottom w:val="single" w:sz="8" w:space="2" w:color="FFCC00"/>
        <w:right w:val="single" w:sz="8" w:space="2" w:color="FFCC00"/>
      </w:pBdr>
      <w:shd w:val="clear" w:color="auto" w:fill="FFCC00"/>
      <w:ind w:left="255" w:right="85" w:hanging="170"/>
    </w:pPr>
  </w:style>
  <w:style w:type="paragraph" w:customStyle="1" w:styleId="PPTitelHeader">
    <w:name w:val="PP Titel Header"/>
    <w:basedOn w:val="PPStandard"/>
    <w:uiPriority w:val="59"/>
    <w:qFormat/>
    <w:rsid w:val="00E066A2"/>
    <w:pPr>
      <w:spacing w:line="400" w:lineRule="exact"/>
    </w:pPr>
    <w:rPr>
      <w:caps/>
      <w:sz w:val="40"/>
      <w:szCs w:val="44"/>
    </w:rPr>
  </w:style>
  <w:style w:type="paragraph" w:customStyle="1" w:styleId="PPTitel">
    <w:name w:val="PP Titel"/>
    <w:basedOn w:val="PPTitelHeader"/>
    <w:uiPriority w:val="19"/>
    <w:semiHidden/>
    <w:qFormat/>
    <w:rsid w:val="00D63103"/>
    <w:pPr>
      <w:spacing w:line="470" w:lineRule="exact"/>
    </w:pPr>
  </w:style>
  <w:style w:type="paragraph" w:customStyle="1" w:styleId="PPBoxAbschluss">
    <w:name w:val="PP BoxAbschluss"/>
    <w:basedOn w:val="PPStandard"/>
    <w:next w:val="Standard"/>
    <w:uiPriority w:val="59"/>
    <w:semiHidden/>
    <w:rsid w:val="007830A6"/>
    <w:pPr>
      <w:framePr w:wrap="around" w:hAnchor="margin" w:xAlign="right" w:yAlign="top"/>
      <w:widowControl/>
      <w:autoSpaceDE w:val="0"/>
      <w:autoSpaceDN w:val="0"/>
      <w:adjustRightInd w:val="0"/>
      <w:spacing w:line="480" w:lineRule="exact"/>
      <w:ind w:right="153"/>
      <w:suppressOverlap/>
    </w:pPr>
    <w:rPr>
      <w:rFonts w:cs="FrutigerLTStd-Bold"/>
      <w:b/>
      <w:bCs/>
      <w:sz w:val="28"/>
      <w:szCs w:val="28"/>
    </w:rPr>
  </w:style>
  <w:style w:type="paragraph" w:customStyle="1" w:styleId="PPTitelfett">
    <w:name w:val="PP Titel fett"/>
    <w:basedOn w:val="PPTitel"/>
    <w:uiPriority w:val="59"/>
    <w:semiHidden/>
    <w:rsid w:val="00D63103"/>
    <w:rPr>
      <w:b/>
    </w:rPr>
  </w:style>
  <w:style w:type="numbering" w:styleId="111111">
    <w:name w:val="Outline List 2"/>
    <w:basedOn w:val="KeineListe"/>
    <w:locked/>
    <w:rsid w:val="007830A6"/>
    <w:pPr>
      <w:numPr>
        <w:numId w:val="7"/>
      </w:numPr>
    </w:pPr>
  </w:style>
  <w:style w:type="numbering" w:styleId="1ai">
    <w:name w:val="Outline List 1"/>
    <w:basedOn w:val="KeineListe"/>
    <w:locked/>
    <w:rsid w:val="007830A6"/>
    <w:pPr>
      <w:numPr>
        <w:numId w:val="8"/>
      </w:numPr>
    </w:pPr>
  </w:style>
  <w:style w:type="paragraph" w:styleId="Abbildungsverzeichnis">
    <w:name w:val="table of figures"/>
    <w:basedOn w:val="Standard"/>
    <w:next w:val="Standard"/>
    <w:uiPriority w:val="99"/>
    <w:semiHidden/>
    <w:locked/>
    <w:rsid w:val="007830A6"/>
  </w:style>
  <w:style w:type="paragraph" w:styleId="Zitat">
    <w:name w:val="Quote"/>
    <w:basedOn w:val="Standard"/>
    <w:next w:val="Standard"/>
    <w:link w:val="ZitatZchn"/>
    <w:uiPriority w:val="99"/>
    <w:semiHidden/>
    <w:locked/>
    <w:rsid w:val="007830A6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99"/>
    <w:semiHidden/>
    <w:rsid w:val="007830A6"/>
    <w:rPr>
      <w:rFonts w:ascii="Frutiger 45 Light" w:eastAsiaTheme="minorHAnsi" w:hAnsi="Frutiger 45 Light" w:cstheme="minorBidi"/>
      <w:i/>
      <w:iCs/>
      <w:color w:val="000000" w:themeColor="text1"/>
      <w:sz w:val="18"/>
      <w:szCs w:val="22"/>
      <w:lang w:val="de-CH" w:eastAsia="en-US"/>
    </w:rPr>
  </w:style>
  <w:style w:type="paragraph" w:styleId="Anrede">
    <w:name w:val="Salutation"/>
    <w:basedOn w:val="Standard"/>
    <w:next w:val="Standard"/>
    <w:link w:val="AnredeZchn"/>
    <w:uiPriority w:val="99"/>
    <w:semiHidden/>
    <w:locked/>
    <w:rsid w:val="007830A6"/>
  </w:style>
  <w:style w:type="character" w:customStyle="1" w:styleId="AnredeZchn">
    <w:name w:val="Anrede Zchn"/>
    <w:basedOn w:val="Absatz-Standardschriftart"/>
    <w:link w:val="Anrede"/>
    <w:uiPriority w:val="99"/>
    <w:semiHidden/>
    <w:rsid w:val="007830A6"/>
    <w:rPr>
      <w:rFonts w:ascii="Frutiger 45 Light" w:eastAsiaTheme="minorHAnsi" w:hAnsi="Frutiger 45 Light" w:cstheme="minorBidi"/>
      <w:sz w:val="18"/>
      <w:szCs w:val="22"/>
      <w:lang w:val="de-CH" w:eastAsia="en-US"/>
    </w:rPr>
  </w:style>
  <w:style w:type="character" w:customStyle="1" w:styleId="berschrift1Zchn">
    <w:name w:val="Überschrift 1 Zchn"/>
    <w:basedOn w:val="Absatz-Standardschriftart"/>
    <w:link w:val="berschrift1"/>
    <w:uiPriority w:val="99"/>
    <w:semiHidden/>
    <w:rsid w:val="007830A6"/>
    <w:rPr>
      <w:rFonts w:asciiTheme="majorHAnsi" w:eastAsiaTheme="majorEastAsia" w:hAnsiTheme="majorHAnsi" w:cstheme="majorBidi"/>
      <w:b/>
      <w:bCs/>
      <w:color w:val="00587D" w:themeColor="accent1" w:themeShade="BF"/>
      <w:sz w:val="28"/>
      <w:szCs w:val="28"/>
      <w:lang w:val="de-CH" w:eastAsia="en-US"/>
    </w:rPr>
  </w:style>
  <w:style w:type="character" w:customStyle="1" w:styleId="berschrift3Zchn">
    <w:name w:val="Überschrift 3 Zchn"/>
    <w:basedOn w:val="Absatz-Standardschriftart"/>
    <w:link w:val="berschrift3"/>
    <w:uiPriority w:val="99"/>
    <w:semiHidden/>
    <w:rsid w:val="007830A6"/>
    <w:rPr>
      <w:rFonts w:asciiTheme="majorHAnsi" w:eastAsiaTheme="majorEastAsia" w:hAnsiTheme="majorHAnsi" w:cstheme="majorBidi"/>
      <w:b/>
      <w:bCs/>
      <w:color w:val="0076A8" w:themeColor="accent1"/>
      <w:sz w:val="18"/>
      <w:szCs w:val="22"/>
      <w:lang w:val="de-CH" w:eastAsia="en-US"/>
    </w:rPr>
  </w:style>
  <w:style w:type="character" w:customStyle="1" w:styleId="berschrift4Zchn">
    <w:name w:val="Überschrift 4 Zchn"/>
    <w:basedOn w:val="Absatz-Standardschriftart"/>
    <w:link w:val="berschrift4"/>
    <w:uiPriority w:val="99"/>
    <w:semiHidden/>
    <w:rsid w:val="007830A6"/>
    <w:rPr>
      <w:rFonts w:asciiTheme="majorHAnsi" w:eastAsiaTheme="majorEastAsia" w:hAnsiTheme="majorHAnsi" w:cstheme="majorBidi"/>
      <w:b/>
      <w:bCs/>
      <w:i/>
      <w:iCs/>
      <w:color w:val="0076A8" w:themeColor="accent1"/>
      <w:sz w:val="18"/>
      <w:szCs w:val="22"/>
      <w:lang w:val="de-CH" w:eastAsia="en-US"/>
    </w:rPr>
  </w:style>
  <w:style w:type="character" w:customStyle="1" w:styleId="berschrift5Zchn">
    <w:name w:val="Überschrift 5 Zchn"/>
    <w:basedOn w:val="Absatz-Standardschriftart"/>
    <w:link w:val="berschrift5"/>
    <w:uiPriority w:val="99"/>
    <w:semiHidden/>
    <w:rsid w:val="007830A6"/>
    <w:rPr>
      <w:rFonts w:asciiTheme="majorHAnsi" w:eastAsiaTheme="majorEastAsia" w:hAnsiTheme="majorHAnsi" w:cstheme="majorBidi"/>
      <w:color w:val="003A53" w:themeColor="accent1" w:themeShade="7F"/>
      <w:sz w:val="18"/>
      <w:szCs w:val="22"/>
      <w:lang w:val="de-CH" w:eastAsia="en-US"/>
    </w:rPr>
  </w:style>
  <w:style w:type="character" w:customStyle="1" w:styleId="berschrift6Zchn">
    <w:name w:val="Überschrift 6 Zchn"/>
    <w:basedOn w:val="Absatz-Standardschriftart"/>
    <w:link w:val="berschrift6"/>
    <w:uiPriority w:val="99"/>
    <w:semiHidden/>
    <w:rsid w:val="007830A6"/>
    <w:rPr>
      <w:rFonts w:asciiTheme="majorHAnsi" w:eastAsiaTheme="majorEastAsia" w:hAnsiTheme="majorHAnsi" w:cstheme="majorBidi"/>
      <w:i/>
      <w:iCs/>
      <w:color w:val="003A53" w:themeColor="accent1" w:themeShade="7F"/>
      <w:sz w:val="18"/>
      <w:szCs w:val="22"/>
      <w:lang w:val="de-CH" w:eastAsia="en-US"/>
    </w:rPr>
  </w:style>
  <w:style w:type="character" w:customStyle="1" w:styleId="berschrift7Zchn">
    <w:name w:val="Überschrift 7 Zchn"/>
    <w:basedOn w:val="Absatz-Standardschriftart"/>
    <w:link w:val="berschrift7"/>
    <w:uiPriority w:val="99"/>
    <w:semiHidden/>
    <w:rsid w:val="007830A6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2"/>
      <w:lang w:val="de-CH" w:eastAsia="en-US"/>
    </w:rPr>
  </w:style>
  <w:style w:type="character" w:customStyle="1" w:styleId="berschrift8Zchn">
    <w:name w:val="Überschrift 8 Zchn"/>
    <w:basedOn w:val="Absatz-Standardschriftart"/>
    <w:link w:val="berschrift8"/>
    <w:uiPriority w:val="99"/>
    <w:semiHidden/>
    <w:rsid w:val="007830A6"/>
    <w:rPr>
      <w:rFonts w:asciiTheme="majorHAnsi" w:eastAsiaTheme="majorEastAsia" w:hAnsiTheme="majorHAnsi" w:cstheme="majorBidi"/>
      <w:color w:val="404040" w:themeColor="text1" w:themeTint="BF"/>
      <w:sz w:val="18"/>
      <w:lang w:val="de-CH" w:eastAsia="en-US"/>
    </w:rPr>
  </w:style>
  <w:style w:type="character" w:customStyle="1" w:styleId="berschrift9Zchn">
    <w:name w:val="Überschrift 9 Zchn"/>
    <w:basedOn w:val="Absatz-Standardschriftart"/>
    <w:link w:val="berschrift9"/>
    <w:uiPriority w:val="99"/>
    <w:semiHidden/>
    <w:rsid w:val="007830A6"/>
    <w:rPr>
      <w:rFonts w:asciiTheme="majorHAnsi" w:eastAsiaTheme="majorEastAsia" w:hAnsiTheme="majorHAnsi" w:cstheme="majorBidi"/>
      <w:i/>
      <w:iCs/>
      <w:color w:val="404040" w:themeColor="text1" w:themeTint="BF"/>
      <w:sz w:val="18"/>
      <w:lang w:val="de-CH" w:eastAsia="en-US"/>
    </w:rPr>
  </w:style>
  <w:style w:type="numbering" w:styleId="ArtikelAbschnitt">
    <w:name w:val="Outline List 3"/>
    <w:basedOn w:val="KeineListe"/>
    <w:locked/>
    <w:rsid w:val="007830A6"/>
    <w:pPr>
      <w:numPr>
        <w:numId w:val="9"/>
      </w:numPr>
    </w:pPr>
  </w:style>
  <w:style w:type="paragraph" w:styleId="Aufzhlungszeichen">
    <w:name w:val="List Bullet"/>
    <w:basedOn w:val="Standard"/>
    <w:uiPriority w:val="99"/>
    <w:semiHidden/>
    <w:locked/>
    <w:rsid w:val="007830A6"/>
    <w:pPr>
      <w:numPr>
        <w:numId w:val="10"/>
      </w:numPr>
      <w:contextualSpacing/>
    </w:pPr>
  </w:style>
  <w:style w:type="paragraph" w:styleId="Aufzhlungszeichen2">
    <w:name w:val="List Bullet 2"/>
    <w:basedOn w:val="Standard"/>
    <w:uiPriority w:val="99"/>
    <w:semiHidden/>
    <w:locked/>
    <w:rsid w:val="007830A6"/>
    <w:pPr>
      <w:numPr>
        <w:numId w:val="11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7830A6"/>
    <w:pPr>
      <w:numPr>
        <w:numId w:val="12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7830A6"/>
    <w:pPr>
      <w:numPr>
        <w:numId w:val="13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7830A6"/>
    <w:pPr>
      <w:numPr>
        <w:numId w:val="14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unhideWhenUsed/>
    <w:qFormat/>
    <w:rsid w:val="007830A6"/>
    <w:rPr>
      <w:b/>
      <w:bCs/>
      <w:color w:val="0076A8" w:themeColor="accent1"/>
      <w:szCs w:val="18"/>
    </w:rPr>
  </w:style>
  <w:style w:type="character" w:styleId="BesuchterLink">
    <w:name w:val="FollowedHyperlink"/>
    <w:basedOn w:val="Absatz-Standardschriftart"/>
    <w:uiPriority w:val="99"/>
    <w:semiHidden/>
    <w:locked/>
    <w:rsid w:val="007830A6"/>
    <w:rPr>
      <w:color w:val="000000" w:themeColor="followedHyperlink"/>
      <w:u w:val="single"/>
      <w:lang w:val="de-CH"/>
    </w:rPr>
  </w:style>
  <w:style w:type="paragraph" w:styleId="Blocktext">
    <w:name w:val="Block Text"/>
    <w:basedOn w:val="Standard"/>
    <w:uiPriority w:val="99"/>
    <w:semiHidden/>
    <w:locked/>
    <w:rsid w:val="007830A6"/>
    <w:pPr>
      <w:pBdr>
        <w:top w:val="single" w:sz="2" w:space="10" w:color="0076A8" w:themeColor="accent1" w:shadow="1"/>
        <w:left w:val="single" w:sz="2" w:space="10" w:color="0076A8" w:themeColor="accent1" w:shadow="1"/>
        <w:bottom w:val="single" w:sz="2" w:space="10" w:color="0076A8" w:themeColor="accent1" w:shadow="1"/>
        <w:right w:val="single" w:sz="2" w:space="10" w:color="0076A8" w:themeColor="accent1" w:shadow="1"/>
      </w:pBdr>
      <w:ind w:left="1152" w:right="1152"/>
    </w:pPr>
    <w:rPr>
      <w:rFonts w:asciiTheme="minorHAnsi" w:eastAsiaTheme="minorEastAsia" w:hAnsiTheme="minorHAnsi"/>
      <w:i/>
      <w:iCs/>
      <w:color w:val="0076A8" w:themeColor="accent1"/>
    </w:rPr>
  </w:style>
  <w:style w:type="character" w:styleId="Buchtitel">
    <w:name w:val="Book Title"/>
    <w:basedOn w:val="Absatz-Standardschriftart"/>
    <w:uiPriority w:val="99"/>
    <w:semiHidden/>
    <w:locked/>
    <w:rsid w:val="007830A6"/>
    <w:rPr>
      <w:b/>
      <w:bCs/>
      <w:smallCaps/>
      <w:spacing w:val="5"/>
      <w:lang w:val="de-CH"/>
    </w:rPr>
  </w:style>
  <w:style w:type="paragraph" w:styleId="Datum">
    <w:name w:val="Date"/>
    <w:basedOn w:val="Standard"/>
    <w:next w:val="Standard"/>
    <w:link w:val="DatumZchn"/>
    <w:uiPriority w:val="99"/>
    <w:semiHidden/>
    <w:locked/>
    <w:rsid w:val="007830A6"/>
  </w:style>
  <w:style w:type="character" w:customStyle="1" w:styleId="DatumZchn">
    <w:name w:val="Datum Zchn"/>
    <w:basedOn w:val="Absatz-Standardschriftart"/>
    <w:link w:val="Datum"/>
    <w:uiPriority w:val="99"/>
    <w:semiHidden/>
    <w:rsid w:val="007830A6"/>
    <w:rPr>
      <w:rFonts w:ascii="Frutiger 45 Light" w:eastAsiaTheme="minorHAnsi" w:hAnsi="Frutiger 45 Light" w:cstheme="minorBidi"/>
      <w:sz w:val="18"/>
      <w:szCs w:val="22"/>
      <w:lang w:val="de-CH" w:eastAsia="en-US"/>
    </w:rPr>
  </w:style>
  <w:style w:type="paragraph" w:styleId="Dokumentstruktur">
    <w:name w:val="Document Map"/>
    <w:basedOn w:val="Standard"/>
    <w:link w:val="DokumentstrukturZchn"/>
    <w:uiPriority w:val="99"/>
    <w:semiHidden/>
    <w:locked/>
    <w:rsid w:val="007830A6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830A6"/>
    <w:rPr>
      <w:rFonts w:ascii="Tahoma" w:eastAsiaTheme="minorHAnsi" w:hAnsi="Tahoma" w:cs="Tahoma"/>
      <w:sz w:val="16"/>
      <w:szCs w:val="16"/>
      <w:lang w:val="de-CH" w:eastAsia="en-US"/>
    </w:rPr>
  </w:style>
  <w:style w:type="table" w:customStyle="1" w:styleId="DunkleListe1">
    <w:name w:val="Dunkle Liste1"/>
    <w:basedOn w:val="NormaleTabelle"/>
    <w:uiPriority w:val="70"/>
    <w:locked/>
    <w:rsid w:val="007830A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locked/>
    <w:rsid w:val="007830A6"/>
    <w:rPr>
      <w:color w:val="FFFFFF" w:themeColor="background1"/>
    </w:rPr>
    <w:tblPr>
      <w:tblStyleRowBandSize w:val="1"/>
      <w:tblStyleColBandSize w:val="1"/>
    </w:tblPr>
    <w:tcPr>
      <w:shd w:val="clear" w:color="auto" w:fill="0076A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A5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87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87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87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87D" w:themeFill="accent1" w:themeFillShade="BF"/>
      </w:tcPr>
    </w:tblStylePr>
  </w:style>
  <w:style w:type="table" w:styleId="DunkleListe-Akzent2">
    <w:name w:val="Dark List Accent 2"/>
    <w:basedOn w:val="NormaleTabelle"/>
    <w:uiPriority w:val="70"/>
    <w:locked/>
    <w:rsid w:val="007830A6"/>
    <w:rPr>
      <w:color w:val="FFFFFF" w:themeColor="background1"/>
    </w:rPr>
    <w:tblPr>
      <w:tblStyleRowBandSize w:val="1"/>
      <w:tblStyleColBandSize w:val="1"/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4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06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</w:style>
  <w:style w:type="table" w:styleId="DunkleListe-Akzent3">
    <w:name w:val="Dark List Accent 3"/>
    <w:basedOn w:val="NormaleTabelle"/>
    <w:uiPriority w:val="70"/>
    <w:locked/>
    <w:rsid w:val="007830A6"/>
    <w:rPr>
      <w:color w:val="FFFFFF" w:themeColor="background1"/>
    </w:rPr>
    <w:tblPr>
      <w:tblStyleRowBandSize w:val="1"/>
      <w:tblStyleColBandSize w:val="1"/>
    </w:tblPr>
    <w:tcPr>
      <w:shd w:val="clear" w:color="auto" w:fill="AA9D2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44D1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F752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F752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752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7522" w:themeFill="accent3" w:themeFillShade="BF"/>
      </w:tcPr>
    </w:tblStylePr>
  </w:style>
  <w:style w:type="table" w:styleId="DunkleListe-Akzent4">
    <w:name w:val="Dark List Accent 4"/>
    <w:basedOn w:val="NormaleTabelle"/>
    <w:uiPriority w:val="70"/>
    <w:locked/>
    <w:rsid w:val="007830A6"/>
    <w:rPr>
      <w:color w:val="FFFFFF" w:themeColor="background1"/>
    </w:rPr>
    <w:tblPr>
      <w:tblStyleRowBandSize w:val="1"/>
      <w:tblStyleColBandSize w:val="1"/>
    </w:tblPr>
    <w:tcPr>
      <w:shd w:val="clear" w:color="auto" w:fill="7566A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325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4B7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4B7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B7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B78" w:themeFill="accent4" w:themeFillShade="BF"/>
      </w:tcPr>
    </w:tblStylePr>
  </w:style>
  <w:style w:type="table" w:styleId="DunkleListe-Akzent5">
    <w:name w:val="Dark List Accent 5"/>
    <w:basedOn w:val="NormaleTabelle"/>
    <w:uiPriority w:val="70"/>
    <w:locked/>
    <w:rsid w:val="007830A6"/>
    <w:rPr>
      <w:color w:val="FFFFFF" w:themeColor="background1"/>
    </w:rPr>
    <w:tblPr>
      <w:tblStyleRowBandSize w:val="1"/>
      <w:tblStyleColBandSize w:val="1"/>
    </w:tblPr>
    <w:tcPr>
      <w:shd w:val="clear" w:color="auto" w:fill="C5299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14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31E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31E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1E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1E73" w:themeFill="accent5" w:themeFillShade="BF"/>
      </w:tcPr>
    </w:tblStylePr>
  </w:style>
  <w:style w:type="table" w:styleId="DunkleListe-Akzent6">
    <w:name w:val="Dark List Accent 6"/>
    <w:basedOn w:val="NormaleTabelle"/>
    <w:uiPriority w:val="70"/>
    <w:locked/>
    <w:rsid w:val="007830A6"/>
    <w:rPr>
      <w:color w:val="FFFFFF" w:themeColor="background1"/>
    </w:rPr>
    <w:tblPr>
      <w:tblStyleRowBandSize w:val="1"/>
      <w:tblStyleColBandSize w:val="1"/>
    </w:tblPr>
    <w:tcPr>
      <w:shd w:val="clear" w:color="auto" w:fill="E03C3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181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241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241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241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241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locked/>
    <w:rsid w:val="007830A6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7830A6"/>
    <w:rPr>
      <w:rFonts w:ascii="Frutiger 45 Light" w:eastAsiaTheme="minorHAnsi" w:hAnsi="Frutiger 45 Light" w:cstheme="minorBidi"/>
      <w:sz w:val="18"/>
      <w:szCs w:val="22"/>
      <w:lang w:val="de-CH" w:eastAsia="en-US"/>
    </w:rPr>
  </w:style>
  <w:style w:type="paragraph" w:styleId="Endnotentext">
    <w:name w:val="endnote text"/>
    <w:basedOn w:val="Standard"/>
    <w:link w:val="EndnotentextZchn"/>
    <w:uiPriority w:val="99"/>
    <w:semiHidden/>
    <w:locked/>
    <w:rsid w:val="007830A6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830A6"/>
    <w:rPr>
      <w:rFonts w:ascii="Frutiger 45 Light" w:eastAsiaTheme="minorHAnsi" w:hAnsi="Frutiger 45 Light" w:cstheme="minorBidi"/>
      <w:sz w:val="18"/>
      <w:lang w:val="de-CH" w:eastAsia="en-US"/>
    </w:rPr>
  </w:style>
  <w:style w:type="character" w:styleId="Endnotenzeichen">
    <w:name w:val="endnote reference"/>
    <w:basedOn w:val="Absatz-Standardschriftart"/>
    <w:uiPriority w:val="99"/>
    <w:semiHidden/>
    <w:locked/>
    <w:rsid w:val="007830A6"/>
    <w:rPr>
      <w:vertAlign w:val="superscript"/>
      <w:lang w:val="de-CH"/>
    </w:rPr>
  </w:style>
  <w:style w:type="table" w:customStyle="1" w:styleId="FarbigeListe1">
    <w:name w:val="Farbige Liste1"/>
    <w:basedOn w:val="NormaleTabelle"/>
    <w:uiPriority w:val="72"/>
    <w:locked/>
    <w:rsid w:val="007830A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locked/>
    <w:rsid w:val="007830A6"/>
    <w:rPr>
      <w:color w:val="000000" w:themeColor="text1"/>
    </w:rPr>
    <w:tblPr>
      <w:tblStyleRowBandSize w:val="1"/>
      <w:tblStyleColBandSize w:val="1"/>
    </w:tblPr>
    <w:tcPr>
      <w:shd w:val="clear" w:color="auto" w:fill="DDF4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5FF" w:themeFill="accent1" w:themeFillTint="3F"/>
      </w:tcPr>
    </w:tblStylePr>
    <w:tblStylePr w:type="band1Horz">
      <w:tblPr/>
      <w:tcPr>
        <w:shd w:val="clear" w:color="auto" w:fill="BAEAFF" w:themeFill="accent1" w:themeFillTint="33"/>
      </w:tcPr>
    </w:tblStylePr>
  </w:style>
  <w:style w:type="table" w:styleId="FarbigeListe-Akzent2">
    <w:name w:val="Colorful List Accent 2"/>
    <w:basedOn w:val="NormaleTabelle"/>
    <w:uiPriority w:val="72"/>
    <w:locked/>
    <w:rsid w:val="007830A6"/>
    <w:rPr>
      <w:color w:val="000000" w:themeColor="text1"/>
    </w:rPr>
    <w:tblPr>
      <w:tblStyleRowBandSize w:val="1"/>
      <w:tblStyleColBandSize w:val="1"/>
    </w:tblPr>
    <w:tcPr>
      <w:shd w:val="clear" w:color="auto" w:fill="DBFF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locked/>
    <w:rsid w:val="007830A6"/>
    <w:rPr>
      <w:color w:val="000000" w:themeColor="text1"/>
    </w:rPr>
    <w:tblPr>
      <w:tblStyleRowBandSize w:val="1"/>
      <w:tblStyleColBandSize w:val="1"/>
    </w:tblPr>
    <w:tcPr>
      <w:shd w:val="clear" w:color="auto" w:fill="F8F7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5081" w:themeFill="accent4" w:themeFillShade="CC"/>
      </w:tcPr>
    </w:tblStylePr>
    <w:tblStylePr w:type="lastRow">
      <w:rPr>
        <w:b/>
        <w:bCs/>
        <w:color w:val="5C508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C5" w:themeFill="accent3" w:themeFillTint="3F"/>
      </w:tcPr>
    </w:tblStylePr>
    <w:tblStylePr w:type="band1Horz">
      <w:tblPr/>
      <w:tcPr>
        <w:shd w:val="clear" w:color="auto" w:fill="F2EED0" w:themeFill="accent3" w:themeFillTint="33"/>
      </w:tcPr>
    </w:tblStylePr>
  </w:style>
  <w:style w:type="table" w:styleId="FarbigeListe-Akzent4">
    <w:name w:val="Colorful List Accent 4"/>
    <w:basedOn w:val="NormaleTabelle"/>
    <w:uiPriority w:val="72"/>
    <w:locked/>
    <w:rsid w:val="007830A6"/>
    <w:rPr>
      <w:color w:val="000000" w:themeColor="text1"/>
    </w:rPr>
    <w:tblPr>
      <w:tblStyleRowBandSize w:val="1"/>
      <w:tblStyleColBandSize w:val="1"/>
    </w:tblPr>
    <w:tcPr>
      <w:shd w:val="clear" w:color="auto" w:fill="F1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77D24" w:themeFill="accent3" w:themeFillShade="CC"/>
      </w:tcPr>
    </w:tblStylePr>
    <w:tblStylePr w:type="lastRow">
      <w:rPr>
        <w:b/>
        <w:bCs/>
        <w:color w:val="877D2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9E7" w:themeFill="accent4" w:themeFillTint="3F"/>
      </w:tcPr>
    </w:tblStylePr>
    <w:tblStylePr w:type="band1Horz">
      <w:tblPr/>
      <w:tcPr>
        <w:shd w:val="clear" w:color="auto" w:fill="E3E0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locked/>
    <w:rsid w:val="007830A6"/>
    <w:rPr>
      <w:color w:val="000000" w:themeColor="text1"/>
    </w:rPr>
    <w:tblPr>
      <w:tblStyleRowBandSize w:val="1"/>
      <w:tblStyleColBandSize w:val="1"/>
    </w:tblPr>
    <w:tcPr>
      <w:shd w:val="clear" w:color="auto" w:fill="FAE8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261C" w:themeFill="accent6" w:themeFillShade="CC"/>
      </w:tcPr>
    </w:tblStylePr>
    <w:tblStylePr w:type="lastRow">
      <w:rPr>
        <w:b/>
        <w:bCs/>
        <w:color w:val="BD26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7E7" w:themeFill="accent5" w:themeFillTint="3F"/>
      </w:tcPr>
    </w:tblStylePr>
    <w:tblStylePr w:type="band1Horz">
      <w:tblPr/>
      <w:tcPr>
        <w:shd w:val="clear" w:color="auto" w:fill="F5D1EB" w:themeFill="accent5" w:themeFillTint="33"/>
      </w:tcPr>
    </w:tblStylePr>
  </w:style>
  <w:style w:type="table" w:styleId="FarbigeListe-Akzent6">
    <w:name w:val="Colorful List Accent 6"/>
    <w:basedOn w:val="NormaleTabelle"/>
    <w:uiPriority w:val="72"/>
    <w:locked/>
    <w:rsid w:val="007830A6"/>
    <w:rPr>
      <w:color w:val="000000" w:themeColor="text1"/>
    </w:rPr>
    <w:tblPr>
      <w:tblStyleRowBandSize w:val="1"/>
      <w:tblStyleColBandSize w:val="1"/>
    </w:tblPr>
    <w:tcPr>
      <w:shd w:val="clear" w:color="auto" w:fill="FCEB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217B" w:themeFill="accent5" w:themeFillShade="CC"/>
      </w:tcPr>
    </w:tblStylePr>
    <w:tblStylePr w:type="lastRow">
      <w:rPr>
        <w:b/>
        <w:bCs/>
        <w:color w:val="9D217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CECC" w:themeFill="accent6" w:themeFillTint="3F"/>
      </w:tcPr>
    </w:tblStylePr>
    <w:tblStylePr w:type="band1Horz">
      <w:tblPr/>
      <w:tcPr>
        <w:shd w:val="clear" w:color="auto" w:fill="F8D7D5" w:themeFill="accent6" w:themeFillTint="33"/>
      </w:tcPr>
    </w:tblStylePr>
  </w:style>
  <w:style w:type="table" w:customStyle="1" w:styleId="FarbigeSchattierung1">
    <w:name w:val="Farbige Schattierung1"/>
    <w:basedOn w:val="NormaleTabelle"/>
    <w:uiPriority w:val="71"/>
    <w:locked/>
    <w:rsid w:val="007830A6"/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locked/>
    <w:rsid w:val="007830A6"/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76A8" w:themeColor="accent1"/>
        <w:bottom w:val="single" w:sz="4" w:space="0" w:color="0076A8" w:themeColor="accent1"/>
        <w:right w:val="single" w:sz="4" w:space="0" w:color="0076A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4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66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664" w:themeColor="accent1" w:themeShade="99"/>
          <w:insideV w:val="nil"/>
        </w:tcBorders>
        <w:shd w:val="clear" w:color="auto" w:fill="00466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664" w:themeFill="accent1" w:themeFillShade="99"/>
      </w:tcPr>
    </w:tblStylePr>
    <w:tblStylePr w:type="band1Vert">
      <w:tblPr/>
      <w:tcPr>
        <w:shd w:val="clear" w:color="auto" w:fill="76D6FF" w:themeFill="accent1" w:themeFillTint="66"/>
      </w:tcPr>
    </w:tblStylePr>
    <w:tblStylePr w:type="band1Horz">
      <w:tblPr/>
      <w:tcPr>
        <w:shd w:val="clear" w:color="auto" w:fill="54CC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locked/>
    <w:rsid w:val="007830A6"/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F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A5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A55" w:themeColor="accent2" w:themeShade="99"/>
          <w:insideV w:val="nil"/>
        </w:tcBorders>
        <w:shd w:val="clear" w:color="auto" w:fill="005A5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55" w:themeFill="accent2" w:themeFillShade="99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4BFFF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locked/>
    <w:rsid w:val="007830A6"/>
    <w:rPr>
      <w:color w:val="000000" w:themeColor="text1"/>
    </w:rPr>
    <w:tblPr>
      <w:tblStyleRowBandSize w:val="1"/>
      <w:tblStyleColBandSize w:val="1"/>
      <w:tblBorders>
        <w:top w:val="single" w:sz="24" w:space="0" w:color="7566A0" w:themeColor="accent4"/>
        <w:left w:val="single" w:sz="4" w:space="0" w:color="AA9D2E" w:themeColor="accent3"/>
        <w:bottom w:val="single" w:sz="4" w:space="0" w:color="AA9D2E" w:themeColor="accent3"/>
        <w:right w:val="single" w:sz="4" w:space="0" w:color="AA9D2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55D1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55D1B" w:themeColor="accent3" w:themeShade="99"/>
          <w:insideV w:val="nil"/>
        </w:tcBorders>
        <w:shd w:val="clear" w:color="auto" w:fill="655D1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5D1B" w:themeFill="accent3" w:themeFillShade="99"/>
      </w:tcPr>
    </w:tblStylePr>
    <w:tblStylePr w:type="band1Vert">
      <w:tblPr/>
      <w:tcPr>
        <w:shd w:val="clear" w:color="auto" w:fill="E6DEA2" w:themeFill="accent3" w:themeFillTint="66"/>
      </w:tcPr>
    </w:tblStylePr>
    <w:tblStylePr w:type="band1Horz">
      <w:tblPr/>
      <w:tcPr>
        <w:shd w:val="clear" w:color="auto" w:fill="DFD68B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locked/>
    <w:rsid w:val="007830A6"/>
    <w:rPr>
      <w:color w:val="000000" w:themeColor="text1"/>
    </w:rPr>
    <w:tblPr>
      <w:tblStyleRowBandSize w:val="1"/>
      <w:tblStyleColBandSize w:val="1"/>
      <w:tblBorders>
        <w:top w:val="single" w:sz="24" w:space="0" w:color="AA9D2E" w:themeColor="accent3"/>
        <w:left w:val="single" w:sz="4" w:space="0" w:color="7566A0" w:themeColor="accent4"/>
        <w:bottom w:val="single" w:sz="4" w:space="0" w:color="7566A0" w:themeColor="accent4"/>
        <w:right w:val="single" w:sz="4" w:space="0" w:color="7566A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9D2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3C6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3C60" w:themeColor="accent4" w:themeShade="99"/>
          <w:insideV w:val="nil"/>
        </w:tcBorders>
        <w:shd w:val="clear" w:color="auto" w:fill="453C6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3C60" w:themeFill="accent4" w:themeFillShade="99"/>
      </w:tcPr>
    </w:tblStylePr>
    <w:tblStylePr w:type="band1Vert">
      <w:tblPr/>
      <w:tcPr>
        <w:shd w:val="clear" w:color="auto" w:fill="C7C1D9" w:themeFill="accent4" w:themeFillTint="66"/>
      </w:tcPr>
    </w:tblStylePr>
    <w:tblStylePr w:type="band1Horz">
      <w:tblPr/>
      <w:tcPr>
        <w:shd w:val="clear" w:color="auto" w:fill="BAB2C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locked/>
    <w:rsid w:val="007830A6"/>
    <w:rPr>
      <w:color w:val="000000" w:themeColor="text1"/>
    </w:rPr>
    <w:tblPr>
      <w:tblStyleRowBandSize w:val="1"/>
      <w:tblStyleColBandSize w:val="1"/>
      <w:tblBorders>
        <w:top w:val="single" w:sz="24" w:space="0" w:color="E03C31" w:themeColor="accent6"/>
        <w:left w:val="single" w:sz="4" w:space="0" w:color="C5299B" w:themeColor="accent5"/>
        <w:bottom w:val="single" w:sz="4" w:space="0" w:color="C5299B" w:themeColor="accent5"/>
        <w:right w:val="single" w:sz="4" w:space="0" w:color="C5299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8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03C3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618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6185C" w:themeColor="accent5" w:themeShade="99"/>
          <w:insideV w:val="nil"/>
        </w:tcBorders>
        <w:shd w:val="clear" w:color="auto" w:fill="7618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85C" w:themeFill="accent5" w:themeFillShade="99"/>
      </w:tcPr>
    </w:tblStylePr>
    <w:tblStylePr w:type="band1Vert">
      <w:tblPr/>
      <w:tcPr>
        <w:shd w:val="clear" w:color="auto" w:fill="ECA4D8" w:themeFill="accent5" w:themeFillTint="66"/>
      </w:tcPr>
    </w:tblStylePr>
    <w:tblStylePr w:type="band1Horz">
      <w:tblPr/>
      <w:tcPr>
        <w:shd w:val="clear" w:color="auto" w:fill="E78EC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locked/>
    <w:rsid w:val="007830A6"/>
    <w:rPr>
      <w:color w:val="000000" w:themeColor="text1"/>
    </w:rPr>
    <w:tblPr>
      <w:tblStyleRowBandSize w:val="1"/>
      <w:tblStyleColBandSize w:val="1"/>
      <w:tblBorders>
        <w:top w:val="single" w:sz="24" w:space="0" w:color="C5299B" w:themeColor="accent5"/>
        <w:left w:val="single" w:sz="4" w:space="0" w:color="E03C31" w:themeColor="accent6"/>
        <w:bottom w:val="single" w:sz="4" w:space="0" w:color="E03C31" w:themeColor="accent6"/>
        <w:right w:val="single" w:sz="4" w:space="0" w:color="E03C3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B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299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1D1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1D15" w:themeColor="accent6" w:themeShade="99"/>
          <w:insideV w:val="nil"/>
        </w:tcBorders>
        <w:shd w:val="clear" w:color="auto" w:fill="8E1D1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1D15" w:themeFill="accent6" w:themeFillShade="99"/>
      </w:tcPr>
    </w:tblStylePr>
    <w:tblStylePr w:type="band1Vert">
      <w:tblPr/>
      <w:tcPr>
        <w:shd w:val="clear" w:color="auto" w:fill="F2B0AC" w:themeFill="accent6" w:themeFillTint="66"/>
      </w:tcPr>
    </w:tblStylePr>
    <w:tblStylePr w:type="band1Horz">
      <w:tblPr/>
      <w:tcPr>
        <w:shd w:val="clear" w:color="auto" w:fill="EF9D9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Raster1">
    <w:name w:val="Farbiges Raster1"/>
    <w:basedOn w:val="NormaleTabelle"/>
    <w:uiPriority w:val="73"/>
    <w:locked/>
    <w:rsid w:val="007830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locked/>
    <w:rsid w:val="007830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EAFF" w:themeFill="accent1" w:themeFillTint="33"/>
    </w:tcPr>
    <w:tblStylePr w:type="firstRow">
      <w:rPr>
        <w:b/>
        <w:bCs/>
      </w:rPr>
      <w:tblPr/>
      <w:tcPr>
        <w:shd w:val="clear" w:color="auto" w:fill="76D6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D6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87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87D" w:themeFill="accent1" w:themeFillShade="BF"/>
      </w:tcPr>
    </w:tblStylePr>
    <w:tblStylePr w:type="band1Vert">
      <w:tblPr/>
      <w:tcPr>
        <w:shd w:val="clear" w:color="auto" w:fill="54CCFF" w:themeFill="accent1" w:themeFillTint="7F"/>
      </w:tcPr>
    </w:tblStylePr>
    <w:tblStylePr w:type="band1Horz">
      <w:tblPr/>
      <w:tcPr>
        <w:shd w:val="clear" w:color="auto" w:fill="54CCFF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locked/>
    <w:rsid w:val="007830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</w:rPr>
      <w:tblPr/>
      <w:tcPr>
        <w:shd w:val="clear" w:color="auto" w:fill="6FFFF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FFFF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locked/>
    <w:rsid w:val="007830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ED0" w:themeFill="accent3" w:themeFillTint="33"/>
    </w:tcPr>
    <w:tblStylePr w:type="firstRow">
      <w:rPr>
        <w:b/>
        <w:bCs/>
      </w:rPr>
      <w:tblPr/>
      <w:tcPr>
        <w:shd w:val="clear" w:color="auto" w:fill="E6DEA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EA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F752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F7522" w:themeFill="accent3" w:themeFillShade="BF"/>
      </w:tcPr>
    </w:tblStylePr>
    <w:tblStylePr w:type="band1Vert">
      <w:tblPr/>
      <w:tcPr>
        <w:shd w:val="clear" w:color="auto" w:fill="DFD68B" w:themeFill="accent3" w:themeFillTint="7F"/>
      </w:tcPr>
    </w:tblStylePr>
    <w:tblStylePr w:type="band1Horz">
      <w:tblPr/>
      <w:tcPr>
        <w:shd w:val="clear" w:color="auto" w:fill="DFD68B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locked/>
    <w:rsid w:val="007830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0EC" w:themeFill="accent4" w:themeFillTint="33"/>
    </w:tcPr>
    <w:tblStylePr w:type="firstRow">
      <w:rPr>
        <w:b/>
        <w:bCs/>
      </w:rPr>
      <w:tblPr/>
      <w:tcPr>
        <w:shd w:val="clear" w:color="auto" w:fill="C7C1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C1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4B7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4B78" w:themeFill="accent4" w:themeFillShade="BF"/>
      </w:tcPr>
    </w:tblStylePr>
    <w:tblStylePr w:type="band1Vert">
      <w:tblPr/>
      <w:tcPr>
        <w:shd w:val="clear" w:color="auto" w:fill="BAB2CF" w:themeFill="accent4" w:themeFillTint="7F"/>
      </w:tcPr>
    </w:tblStylePr>
    <w:tblStylePr w:type="band1Horz">
      <w:tblPr/>
      <w:tcPr>
        <w:shd w:val="clear" w:color="auto" w:fill="BAB2CF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locked/>
    <w:rsid w:val="007830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1EB" w:themeFill="accent5" w:themeFillTint="33"/>
    </w:tcPr>
    <w:tblStylePr w:type="firstRow">
      <w:rPr>
        <w:b/>
        <w:bCs/>
      </w:rPr>
      <w:tblPr/>
      <w:tcPr>
        <w:shd w:val="clear" w:color="auto" w:fill="ECA4D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4D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31E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31E73" w:themeFill="accent5" w:themeFillShade="BF"/>
      </w:tcPr>
    </w:tblStylePr>
    <w:tblStylePr w:type="band1Vert">
      <w:tblPr/>
      <w:tcPr>
        <w:shd w:val="clear" w:color="auto" w:fill="E78ECF" w:themeFill="accent5" w:themeFillTint="7F"/>
      </w:tcPr>
    </w:tblStylePr>
    <w:tblStylePr w:type="band1Horz">
      <w:tblPr/>
      <w:tcPr>
        <w:shd w:val="clear" w:color="auto" w:fill="E78ECF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locked/>
    <w:rsid w:val="007830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7D5" w:themeFill="accent6" w:themeFillTint="33"/>
    </w:tcPr>
    <w:tblStylePr w:type="firstRow">
      <w:rPr>
        <w:b/>
        <w:bCs/>
      </w:rPr>
      <w:tblPr/>
      <w:tcPr>
        <w:shd w:val="clear" w:color="auto" w:fill="F2B0A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0A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1241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1241A" w:themeFill="accent6" w:themeFillShade="BF"/>
      </w:tcPr>
    </w:tblStylePr>
    <w:tblStylePr w:type="band1Vert">
      <w:tblPr/>
      <w:tcPr>
        <w:shd w:val="clear" w:color="auto" w:fill="EF9D98" w:themeFill="accent6" w:themeFillTint="7F"/>
      </w:tcPr>
    </w:tblStylePr>
    <w:tblStylePr w:type="band1Horz">
      <w:tblPr/>
      <w:tcPr>
        <w:shd w:val="clear" w:color="auto" w:fill="EF9D98" w:themeFill="accent6" w:themeFillTint="7F"/>
      </w:tcPr>
    </w:tblStylePr>
  </w:style>
  <w:style w:type="character" w:styleId="Fett">
    <w:name w:val="Strong"/>
    <w:basedOn w:val="Absatz-Standardschriftart"/>
    <w:uiPriority w:val="99"/>
    <w:semiHidden/>
    <w:qFormat/>
    <w:locked/>
    <w:rsid w:val="007830A6"/>
    <w:rPr>
      <w:b/>
      <w:bCs/>
      <w:lang w:val="de-CH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locked/>
    <w:rsid w:val="007830A6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7830A6"/>
    <w:rPr>
      <w:rFonts w:ascii="Frutiger 45 Light" w:eastAsiaTheme="minorHAnsi" w:hAnsi="Frutiger 45 Light" w:cstheme="minorBidi"/>
      <w:sz w:val="18"/>
      <w:szCs w:val="22"/>
      <w:lang w:val="de-CH" w:eastAsia="en-US"/>
    </w:rPr>
  </w:style>
  <w:style w:type="paragraph" w:styleId="Funotentext">
    <w:name w:val="footnote text"/>
    <w:basedOn w:val="Standard"/>
    <w:link w:val="FunotentextZchn"/>
    <w:uiPriority w:val="99"/>
    <w:semiHidden/>
    <w:locked/>
    <w:rsid w:val="007830A6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830A6"/>
    <w:rPr>
      <w:rFonts w:ascii="Frutiger 45 Light" w:eastAsiaTheme="minorHAnsi" w:hAnsi="Frutiger 45 Light" w:cstheme="minorBidi"/>
      <w:sz w:val="18"/>
      <w:lang w:val="de-CH" w:eastAsia="en-US"/>
    </w:rPr>
  </w:style>
  <w:style w:type="character" w:styleId="Funotenzeichen">
    <w:name w:val="footnote reference"/>
    <w:basedOn w:val="Absatz-Standardschriftart"/>
    <w:uiPriority w:val="99"/>
    <w:semiHidden/>
    <w:locked/>
    <w:rsid w:val="007830A6"/>
    <w:rPr>
      <w:vertAlign w:val="superscript"/>
      <w:lang w:val="de-CH"/>
    </w:rPr>
  </w:style>
  <w:style w:type="paragraph" w:styleId="Gruformel">
    <w:name w:val="Closing"/>
    <w:basedOn w:val="Standard"/>
    <w:link w:val="GruformelZchn"/>
    <w:uiPriority w:val="99"/>
    <w:semiHidden/>
    <w:locked/>
    <w:rsid w:val="007830A6"/>
    <w:pPr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7830A6"/>
    <w:rPr>
      <w:rFonts w:ascii="Frutiger 45 Light" w:eastAsiaTheme="minorHAnsi" w:hAnsi="Frutiger 45 Light" w:cstheme="minorBidi"/>
      <w:sz w:val="18"/>
      <w:szCs w:val="22"/>
      <w:lang w:val="de-CH" w:eastAsia="en-US"/>
    </w:rPr>
  </w:style>
  <w:style w:type="table" w:customStyle="1" w:styleId="HelleListe1">
    <w:name w:val="Helle Liste1"/>
    <w:basedOn w:val="NormaleTabelle"/>
    <w:uiPriority w:val="61"/>
    <w:locked/>
    <w:rsid w:val="007830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-Akzent11">
    <w:name w:val="Helle Liste - Akzent 11"/>
    <w:basedOn w:val="NormaleTabelle"/>
    <w:uiPriority w:val="61"/>
    <w:locked/>
    <w:rsid w:val="007830A6"/>
    <w:tblPr>
      <w:tblStyleRowBandSize w:val="1"/>
      <w:tblStyleColBandSize w:val="1"/>
      <w:tblBorders>
        <w:top w:val="single" w:sz="8" w:space="0" w:color="0076A8" w:themeColor="accent1"/>
        <w:left w:val="single" w:sz="8" w:space="0" w:color="0076A8" w:themeColor="accent1"/>
        <w:bottom w:val="single" w:sz="8" w:space="0" w:color="0076A8" w:themeColor="accent1"/>
        <w:right w:val="single" w:sz="8" w:space="0" w:color="0076A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6A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6A8" w:themeColor="accent1"/>
          <w:left w:val="single" w:sz="8" w:space="0" w:color="0076A8" w:themeColor="accent1"/>
          <w:bottom w:val="single" w:sz="8" w:space="0" w:color="0076A8" w:themeColor="accent1"/>
          <w:right w:val="single" w:sz="8" w:space="0" w:color="0076A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6A8" w:themeColor="accent1"/>
          <w:left w:val="single" w:sz="8" w:space="0" w:color="0076A8" w:themeColor="accent1"/>
          <w:bottom w:val="single" w:sz="8" w:space="0" w:color="0076A8" w:themeColor="accent1"/>
          <w:right w:val="single" w:sz="8" w:space="0" w:color="0076A8" w:themeColor="accent1"/>
        </w:tcBorders>
      </w:tcPr>
    </w:tblStylePr>
    <w:tblStylePr w:type="band1Horz">
      <w:tblPr/>
      <w:tcPr>
        <w:tcBorders>
          <w:top w:val="single" w:sz="8" w:space="0" w:color="0076A8" w:themeColor="accent1"/>
          <w:left w:val="single" w:sz="8" w:space="0" w:color="0076A8" w:themeColor="accent1"/>
          <w:bottom w:val="single" w:sz="8" w:space="0" w:color="0076A8" w:themeColor="accent1"/>
          <w:right w:val="single" w:sz="8" w:space="0" w:color="0076A8" w:themeColor="accent1"/>
        </w:tcBorders>
      </w:tcPr>
    </w:tblStylePr>
  </w:style>
  <w:style w:type="table" w:styleId="HelleListe-Akzent2">
    <w:name w:val="Light List Accent 2"/>
    <w:basedOn w:val="NormaleTabelle"/>
    <w:uiPriority w:val="61"/>
    <w:locked/>
    <w:rsid w:val="007830A6"/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</w:style>
  <w:style w:type="table" w:styleId="HelleListe-Akzent3">
    <w:name w:val="Light List Accent 3"/>
    <w:basedOn w:val="NormaleTabelle"/>
    <w:uiPriority w:val="61"/>
    <w:locked/>
    <w:rsid w:val="007830A6"/>
    <w:tblPr>
      <w:tblStyleRowBandSize w:val="1"/>
      <w:tblStyleColBandSize w:val="1"/>
      <w:tblBorders>
        <w:top w:val="single" w:sz="8" w:space="0" w:color="AA9D2E" w:themeColor="accent3"/>
        <w:left w:val="single" w:sz="8" w:space="0" w:color="AA9D2E" w:themeColor="accent3"/>
        <w:bottom w:val="single" w:sz="8" w:space="0" w:color="AA9D2E" w:themeColor="accent3"/>
        <w:right w:val="single" w:sz="8" w:space="0" w:color="AA9D2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9D2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9D2E" w:themeColor="accent3"/>
          <w:left w:val="single" w:sz="8" w:space="0" w:color="AA9D2E" w:themeColor="accent3"/>
          <w:bottom w:val="single" w:sz="8" w:space="0" w:color="AA9D2E" w:themeColor="accent3"/>
          <w:right w:val="single" w:sz="8" w:space="0" w:color="AA9D2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9D2E" w:themeColor="accent3"/>
          <w:left w:val="single" w:sz="8" w:space="0" w:color="AA9D2E" w:themeColor="accent3"/>
          <w:bottom w:val="single" w:sz="8" w:space="0" w:color="AA9D2E" w:themeColor="accent3"/>
          <w:right w:val="single" w:sz="8" w:space="0" w:color="AA9D2E" w:themeColor="accent3"/>
        </w:tcBorders>
      </w:tcPr>
    </w:tblStylePr>
    <w:tblStylePr w:type="band1Horz">
      <w:tblPr/>
      <w:tcPr>
        <w:tcBorders>
          <w:top w:val="single" w:sz="8" w:space="0" w:color="AA9D2E" w:themeColor="accent3"/>
          <w:left w:val="single" w:sz="8" w:space="0" w:color="AA9D2E" w:themeColor="accent3"/>
          <w:bottom w:val="single" w:sz="8" w:space="0" w:color="AA9D2E" w:themeColor="accent3"/>
          <w:right w:val="single" w:sz="8" w:space="0" w:color="AA9D2E" w:themeColor="accent3"/>
        </w:tcBorders>
      </w:tcPr>
    </w:tblStylePr>
  </w:style>
  <w:style w:type="table" w:styleId="HelleListe-Akzent4">
    <w:name w:val="Light List Accent 4"/>
    <w:basedOn w:val="NormaleTabelle"/>
    <w:uiPriority w:val="61"/>
    <w:locked/>
    <w:rsid w:val="007830A6"/>
    <w:tblPr>
      <w:tblStyleRowBandSize w:val="1"/>
      <w:tblStyleColBandSize w:val="1"/>
      <w:tblBorders>
        <w:top w:val="single" w:sz="8" w:space="0" w:color="7566A0" w:themeColor="accent4"/>
        <w:left w:val="single" w:sz="8" w:space="0" w:color="7566A0" w:themeColor="accent4"/>
        <w:bottom w:val="single" w:sz="8" w:space="0" w:color="7566A0" w:themeColor="accent4"/>
        <w:right w:val="single" w:sz="8" w:space="0" w:color="7566A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66A0" w:themeColor="accent4"/>
          <w:left w:val="single" w:sz="8" w:space="0" w:color="7566A0" w:themeColor="accent4"/>
          <w:bottom w:val="single" w:sz="8" w:space="0" w:color="7566A0" w:themeColor="accent4"/>
          <w:right w:val="single" w:sz="8" w:space="0" w:color="75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66A0" w:themeColor="accent4"/>
          <w:left w:val="single" w:sz="8" w:space="0" w:color="7566A0" w:themeColor="accent4"/>
          <w:bottom w:val="single" w:sz="8" w:space="0" w:color="7566A0" w:themeColor="accent4"/>
          <w:right w:val="single" w:sz="8" w:space="0" w:color="7566A0" w:themeColor="accent4"/>
        </w:tcBorders>
      </w:tcPr>
    </w:tblStylePr>
    <w:tblStylePr w:type="band1Horz">
      <w:tblPr/>
      <w:tcPr>
        <w:tcBorders>
          <w:top w:val="single" w:sz="8" w:space="0" w:color="7566A0" w:themeColor="accent4"/>
          <w:left w:val="single" w:sz="8" w:space="0" w:color="7566A0" w:themeColor="accent4"/>
          <w:bottom w:val="single" w:sz="8" w:space="0" w:color="7566A0" w:themeColor="accent4"/>
          <w:right w:val="single" w:sz="8" w:space="0" w:color="7566A0" w:themeColor="accent4"/>
        </w:tcBorders>
      </w:tcPr>
    </w:tblStylePr>
  </w:style>
  <w:style w:type="table" w:styleId="HelleListe-Akzent5">
    <w:name w:val="Light List Accent 5"/>
    <w:basedOn w:val="NormaleTabelle"/>
    <w:uiPriority w:val="61"/>
    <w:locked/>
    <w:rsid w:val="007830A6"/>
    <w:tblPr>
      <w:tblStyleRowBandSize w:val="1"/>
      <w:tblStyleColBandSize w:val="1"/>
      <w:tblBorders>
        <w:top w:val="single" w:sz="8" w:space="0" w:color="C5299B" w:themeColor="accent5"/>
        <w:left w:val="single" w:sz="8" w:space="0" w:color="C5299B" w:themeColor="accent5"/>
        <w:bottom w:val="single" w:sz="8" w:space="0" w:color="C5299B" w:themeColor="accent5"/>
        <w:right w:val="single" w:sz="8" w:space="0" w:color="C5299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5299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299B" w:themeColor="accent5"/>
          <w:left w:val="single" w:sz="8" w:space="0" w:color="C5299B" w:themeColor="accent5"/>
          <w:bottom w:val="single" w:sz="8" w:space="0" w:color="C5299B" w:themeColor="accent5"/>
          <w:right w:val="single" w:sz="8" w:space="0" w:color="C5299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5299B" w:themeColor="accent5"/>
          <w:left w:val="single" w:sz="8" w:space="0" w:color="C5299B" w:themeColor="accent5"/>
          <w:bottom w:val="single" w:sz="8" w:space="0" w:color="C5299B" w:themeColor="accent5"/>
          <w:right w:val="single" w:sz="8" w:space="0" w:color="C5299B" w:themeColor="accent5"/>
        </w:tcBorders>
      </w:tcPr>
    </w:tblStylePr>
    <w:tblStylePr w:type="band1Horz">
      <w:tblPr/>
      <w:tcPr>
        <w:tcBorders>
          <w:top w:val="single" w:sz="8" w:space="0" w:color="C5299B" w:themeColor="accent5"/>
          <w:left w:val="single" w:sz="8" w:space="0" w:color="C5299B" w:themeColor="accent5"/>
          <w:bottom w:val="single" w:sz="8" w:space="0" w:color="C5299B" w:themeColor="accent5"/>
          <w:right w:val="single" w:sz="8" w:space="0" w:color="C5299B" w:themeColor="accent5"/>
        </w:tcBorders>
      </w:tcPr>
    </w:tblStylePr>
  </w:style>
  <w:style w:type="table" w:styleId="HelleListe-Akzent6">
    <w:name w:val="Light List Accent 6"/>
    <w:basedOn w:val="NormaleTabelle"/>
    <w:uiPriority w:val="61"/>
    <w:locked/>
    <w:rsid w:val="007830A6"/>
    <w:tblPr>
      <w:tblStyleRowBandSize w:val="1"/>
      <w:tblStyleColBandSize w:val="1"/>
      <w:tblBorders>
        <w:top w:val="single" w:sz="8" w:space="0" w:color="E03C31" w:themeColor="accent6"/>
        <w:left w:val="single" w:sz="8" w:space="0" w:color="E03C31" w:themeColor="accent6"/>
        <w:bottom w:val="single" w:sz="8" w:space="0" w:color="E03C31" w:themeColor="accent6"/>
        <w:right w:val="single" w:sz="8" w:space="0" w:color="E03C3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C3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C31" w:themeColor="accent6"/>
          <w:left w:val="single" w:sz="8" w:space="0" w:color="E03C31" w:themeColor="accent6"/>
          <w:bottom w:val="single" w:sz="8" w:space="0" w:color="E03C31" w:themeColor="accent6"/>
          <w:right w:val="single" w:sz="8" w:space="0" w:color="E03C3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C31" w:themeColor="accent6"/>
          <w:left w:val="single" w:sz="8" w:space="0" w:color="E03C31" w:themeColor="accent6"/>
          <w:bottom w:val="single" w:sz="8" w:space="0" w:color="E03C31" w:themeColor="accent6"/>
          <w:right w:val="single" w:sz="8" w:space="0" w:color="E03C31" w:themeColor="accent6"/>
        </w:tcBorders>
      </w:tcPr>
    </w:tblStylePr>
    <w:tblStylePr w:type="band1Horz">
      <w:tblPr/>
      <w:tcPr>
        <w:tcBorders>
          <w:top w:val="single" w:sz="8" w:space="0" w:color="E03C31" w:themeColor="accent6"/>
          <w:left w:val="single" w:sz="8" w:space="0" w:color="E03C31" w:themeColor="accent6"/>
          <w:bottom w:val="single" w:sz="8" w:space="0" w:color="E03C31" w:themeColor="accent6"/>
          <w:right w:val="single" w:sz="8" w:space="0" w:color="E03C31" w:themeColor="accent6"/>
        </w:tcBorders>
      </w:tcPr>
    </w:tblStylePr>
  </w:style>
  <w:style w:type="table" w:customStyle="1" w:styleId="HelleSchattierung1">
    <w:name w:val="Helle Schattierung1"/>
    <w:basedOn w:val="NormaleTabelle"/>
    <w:uiPriority w:val="60"/>
    <w:locked/>
    <w:rsid w:val="007830A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-Akzent11">
    <w:name w:val="Helle Schattierung - Akzent 11"/>
    <w:basedOn w:val="NormaleTabelle"/>
    <w:uiPriority w:val="60"/>
    <w:locked/>
    <w:rsid w:val="007830A6"/>
    <w:rPr>
      <w:color w:val="00587D" w:themeColor="accent1" w:themeShade="BF"/>
    </w:rPr>
    <w:tblPr>
      <w:tblStyleRowBandSize w:val="1"/>
      <w:tblStyleColBandSize w:val="1"/>
      <w:tblBorders>
        <w:top w:val="single" w:sz="8" w:space="0" w:color="0076A8" w:themeColor="accent1"/>
        <w:bottom w:val="single" w:sz="8" w:space="0" w:color="0076A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6A8" w:themeColor="accent1"/>
          <w:left w:val="nil"/>
          <w:bottom w:val="single" w:sz="8" w:space="0" w:color="0076A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6A8" w:themeColor="accent1"/>
          <w:left w:val="nil"/>
          <w:bottom w:val="single" w:sz="8" w:space="0" w:color="0076A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E5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E5FF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locked/>
    <w:rsid w:val="007830A6"/>
    <w:rPr>
      <w:color w:val="00706B" w:themeColor="accent2" w:themeShade="BF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locked/>
    <w:rsid w:val="007830A6"/>
    <w:rPr>
      <w:color w:val="7F7522" w:themeColor="accent3" w:themeShade="BF"/>
    </w:rPr>
    <w:tblPr>
      <w:tblStyleRowBandSize w:val="1"/>
      <w:tblStyleColBandSize w:val="1"/>
      <w:tblBorders>
        <w:top w:val="single" w:sz="8" w:space="0" w:color="AA9D2E" w:themeColor="accent3"/>
        <w:bottom w:val="single" w:sz="8" w:space="0" w:color="AA9D2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9D2E" w:themeColor="accent3"/>
          <w:left w:val="nil"/>
          <w:bottom w:val="single" w:sz="8" w:space="0" w:color="AA9D2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9D2E" w:themeColor="accent3"/>
          <w:left w:val="nil"/>
          <w:bottom w:val="single" w:sz="8" w:space="0" w:color="AA9D2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B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BC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locked/>
    <w:rsid w:val="007830A6"/>
    <w:rPr>
      <w:color w:val="564B78" w:themeColor="accent4" w:themeShade="BF"/>
    </w:rPr>
    <w:tblPr>
      <w:tblStyleRowBandSize w:val="1"/>
      <w:tblStyleColBandSize w:val="1"/>
      <w:tblBorders>
        <w:top w:val="single" w:sz="8" w:space="0" w:color="7566A0" w:themeColor="accent4"/>
        <w:bottom w:val="single" w:sz="8" w:space="0" w:color="7566A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66A0" w:themeColor="accent4"/>
          <w:left w:val="nil"/>
          <w:bottom w:val="single" w:sz="8" w:space="0" w:color="7566A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66A0" w:themeColor="accent4"/>
          <w:left w:val="nil"/>
          <w:bottom w:val="single" w:sz="8" w:space="0" w:color="7566A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9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9E7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locked/>
    <w:rsid w:val="007830A6"/>
    <w:rPr>
      <w:color w:val="931E73" w:themeColor="accent5" w:themeShade="BF"/>
    </w:rPr>
    <w:tblPr>
      <w:tblStyleRowBandSize w:val="1"/>
      <w:tblStyleColBandSize w:val="1"/>
      <w:tblBorders>
        <w:top w:val="single" w:sz="8" w:space="0" w:color="C5299B" w:themeColor="accent5"/>
        <w:bottom w:val="single" w:sz="8" w:space="0" w:color="C5299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5299B" w:themeColor="accent5"/>
          <w:left w:val="nil"/>
          <w:bottom w:val="single" w:sz="8" w:space="0" w:color="C5299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5299B" w:themeColor="accent5"/>
          <w:left w:val="nil"/>
          <w:bottom w:val="single" w:sz="8" w:space="0" w:color="C5299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7E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7E7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locked/>
    <w:rsid w:val="007830A6"/>
    <w:rPr>
      <w:color w:val="B1241A" w:themeColor="accent6" w:themeShade="BF"/>
    </w:rPr>
    <w:tblPr>
      <w:tblStyleRowBandSize w:val="1"/>
      <w:tblStyleColBandSize w:val="1"/>
      <w:tblBorders>
        <w:top w:val="single" w:sz="8" w:space="0" w:color="E03C31" w:themeColor="accent6"/>
        <w:bottom w:val="single" w:sz="8" w:space="0" w:color="E03C3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C31" w:themeColor="accent6"/>
          <w:left w:val="nil"/>
          <w:bottom w:val="single" w:sz="8" w:space="0" w:color="E03C3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C31" w:themeColor="accent6"/>
          <w:left w:val="nil"/>
          <w:bottom w:val="single" w:sz="8" w:space="0" w:color="E03C3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E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ECC" w:themeFill="accent6" w:themeFillTint="3F"/>
      </w:tcPr>
    </w:tblStylePr>
  </w:style>
  <w:style w:type="table" w:customStyle="1" w:styleId="HellesRaster1">
    <w:name w:val="Helles Raster1"/>
    <w:basedOn w:val="NormaleTabelle"/>
    <w:uiPriority w:val="62"/>
    <w:locked/>
    <w:rsid w:val="007830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Raster-Akzent11">
    <w:name w:val="Helles Raster - Akzent 11"/>
    <w:basedOn w:val="NormaleTabelle"/>
    <w:uiPriority w:val="62"/>
    <w:locked/>
    <w:rsid w:val="007830A6"/>
    <w:tblPr>
      <w:tblStyleRowBandSize w:val="1"/>
      <w:tblStyleColBandSize w:val="1"/>
      <w:tblBorders>
        <w:top w:val="single" w:sz="8" w:space="0" w:color="0076A8" w:themeColor="accent1"/>
        <w:left w:val="single" w:sz="8" w:space="0" w:color="0076A8" w:themeColor="accent1"/>
        <w:bottom w:val="single" w:sz="8" w:space="0" w:color="0076A8" w:themeColor="accent1"/>
        <w:right w:val="single" w:sz="8" w:space="0" w:color="0076A8" w:themeColor="accent1"/>
        <w:insideH w:val="single" w:sz="8" w:space="0" w:color="0076A8" w:themeColor="accent1"/>
        <w:insideV w:val="single" w:sz="8" w:space="0" w:color="0076A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6A8" w:themeColor="accent1"/>
          <w:left w:val="single" w:sz="8" w:space="0" w:color="0076A8" w:themeColor="accent1"/>
          <w:bottom w:val="single" w:sz="18" w:space="0" w:color="0076A8" w:themeColor="accent1"/>
          <w:right w:val="single" w:sz="8" w:space="0" w:color="0076A8" w:themeColor="accent1"/>
          <w:insideH w:val="nil"/>
          <w:insideV w:val="single" w:sz="8" w:space="0" w:color="0076A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6A8" w:themeColor="accent1"/>
          <w:left w:val="single" w:sz="8" w:space="0" w:color="0076A8" w:themeColor="accent1"/>
          <w:bottom w:val="single" w:sz="8" w:space="0" w:color="0076A8" w:themeColor="accent1"/>
          <w:right w:val="single" w:sz="8" w:space="0" w:color="0076A8" w:themeColor="accent1"/>
          <w:insideH w:val="nil"/>
          <w:insideV w:val="single" w:sz="8" w:space="0" w:color="0076A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6A8" w:themeColor="accent1"/>
          <w:left w:val="single" w:sz="8" w:space="0" w:color="0076A8" w:themeColor="accent1"/>
          <w:bottom w:val="single" w:sz="8" w:space="0" w:color="0076A8" w:themeColor="accent1"/>
          <w:right w:val="single" w:sz="8" w:space="0" w:color="0076A8" w:themeColor="accent1"/>
        </w:tcBorders>
      </w:tcPr>
    </w:tblStylePr>
    <w:tblStylePr w:type="band1Vert">
      <w:tblPr/>
      <w:tcPr>
        <w:tcBorders>
          <w:top w:val="single" w:sz="8" w:space="0" w:color="0076A8" w:themeColor="accent1"/>
          <w:left w:val="single" w:sz="8" w:space="0" w:color="0076A8" w:themeColor="accent1"/>
          <w:bottom w:val="single" w:sz="8" w:space="0" w:color="0076A8" w:themeColor="accent1"/>
          <w:right w:val="single" w:sz="8" w:space="0" w:color="0076A8" w:themeColor="accent1"/>
        </w:tcBorders>
        <w:shd w:val="clear" w:color="auto" w:fill="AAE5FF" w:themeFill="accent1" w:themeFillTint="3F"/>
      </w:tcPr>
    </w:tblStylePr>
    <w:tblStylePr w:type="band1Horz">
      <w:tblPr/>
      <w:tcPr>
        <w:tcBorders>
          <w:top w:val="single" w:sz="8" w:space="0" w:color="0076A8" w:themeColor="accent1"/>
          <w:left w:val="single" w:sz="8" w:space="0" w:color="0076A8" w:themeColor="accent1"/>
          <w:bottom w:val="single" w:sz="8" w:space="0" w:color="0076A8" w:themeColor="accent1"/>
          <w:right w:val="single" w:sz="8" w:space="0" w:color="0076A8" w:themeColor="accent1"/>
          <w:insideV w:val="single" w:sz="8" w:space="0" w:color="0076A8" w:themeColor="accent1"/>
        </w:tcBorders>
        <w:shd w:val="clear" w:color="auto" w:fill="AAE5FF" w:themeFill="accent1" w:themeFillTint="3F"/>
      </w:tcPr>
    </w:tblStylePr>
    <w:tblStylePr w:type="band2Horz">
      <w:tblPr/>
      <w:tcPr>
        <w:tcBorders>
          <w:top w:val="single" w:sz="8" w:space="0" w:color="0076A8" w:themeColor="accent1"/>
          <w:left w:val="single" w:sz="8" w:space="0" w:color="0076A8" w:themeColor="accent1"/>
          <w:bottom w:val="single" w:sz="8" w:space="0" w:color="0076A8" w:themeColor="accent1"/>
          <w:right w:val="single" w:sz="8" w:space="0" w:color="0076A8" w:themeColor="accent1"/>
          <w:insideV w:val="single" w:sz="8" w:space="0" w:color="0076A8" w:themeColor="accent1"/>
        </w:tcBorders>
      </w:tcPr>
    </w:tblStylePr>
  </w:style>
  <w:style w:type="table" w:styleId="HellesRaster-Akzent2">
    <w:name w:val="Light Grid Accent 2"/>
    <w:basedOn w:val="NormaleTabelle"/>
    <w:uiPriority w:val="62"/>
    <w:locked/>
    <w:rsid w:val="007830A6"/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1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  <w:shd w:val="clear" w:color="auto" w:fill="A6FFFA" w:themeFill="accent2" w:themeFillTint="3F"/>
      </w:tcPr>
    </w:tblStylePr>
    <w:tblStylePr w:type="band2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</w:tcPr>
    </w:tblStylePr>
  </w:style>
  <w:style w:type="table" w:styleId="HellesRaster-Akzent3">
    <w:name w:val="Light Grid Accent 3"/>
    <w:basedOn w:val="NormaleTabelle"/>
    <w:uiPriority w:val="62"/>
    <w:locked/>
    <w:rsid w:val="007830A6"/>
    <w:tblPr>
      <w:tblStyleRowBandSize w:val="1"/>
      <w:tblStyleColBandSize w:val="1"/>
      <w:tblBorders>
        <w:top w:val="single" w:sz="8" w:space="0" w:color="AA9D2E" w:themeColor="accent3"/>
        <w:left w:val="single" w:sz="8" w:space="0" w:color="AA9D2E" w:themeColor="accent3"/>
        <w:bottom w:val="single" w:sz="8" w:space="0" w:color="AA9D2E" w:themeColor="accent3"/>
        <w:right w:val="single" w:sz="8" w:space="0" w:color="AA9D2E" w:themeColor="accent3"/>
        <w:insideH w:val="single" w:sz="8" w:space="0" w:color="AA9D2E" w:themeColor="accent3"/>
        <w:insideV w:val="single" w:sz="8" w:space="0" w:color="AA9D2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9D2E" w:themeColor="accent3"/>
          <w:left w:val="single" w:sz="8" w:space="0" w:color="AA9D2E" w:themeColor="accent3"/>
          <w:bottom w:val="single" w:sz="18" w:space="0" w:color="AA9D2E" w:themeColor="accent3"/>
          <w:right w:val="single" w:sz="8" w:space="0" w:color="AA9D2E" w:themeColor="accent3"/>
          <w:insideH w:val="nil"/>
          <w:insideV w:val="single" w:sz="8" w:space="0" w:color="AA9D2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9D2E" w:themeColor="accent3"/>
          <w:left w:val="single" w:sz="8" w:space="0" w:color="AA9D2E" w:themeColor="accent3"/>
          <w:bottom w:val="single" w:sz="8" w:space="0" w:color="AA9D2E" w:themeColor="accent3"/>
          <w:right w:val="single" w:sz="8" w:space="0" w:color="AA9D2E" w:themeColor="accent3"/>
          <w:insideH w:val="nil"/>
          <w:insideV w:val="single" w:sz="8" w:space="0" w:color="AA9D2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9D2E" w:themeColor="accent3"/>
          <w:left w:val="single" w:sz="8" w:space="0" w:color="AA9D2E" w:themeColor="accent3"/>
          <w:bottom w:val="single" w:sz="8" w:space="0" w:color="AA9D2E" w:themeColor="accent3"/>
          <w:right w:val="single" w:sz="8" w:space="0" w:color="AA9D2E" w:themeColor="accent3"/>
        </w:tcBorders>
      </w:tcPr>
    </w:tblStylePr>
    <w:tblStylePr w:type="band1Vert">
      <w:tblPr/>
      <w:tcPr>
        <w:tcBorders>
          <w:top w:val="single" w:sz="8" w:space="0" w:color="AA9D2E" w:themeColor="accent3"/>
          <w:left w:val="single" w:sz="8" w:space="0" w:color="AA9D2E" w:themeColor="accent3"/>
          <w:bottom w:val="single" w:sz="8" w:space="0" w:color="AA9D2E" w:themeColor="accent3"/>
          <w:right w:val="single" w:sz="8" w:space="0" w:color="AA9D2E" w:themeColor="accent3"/>
        </w:tcBorders>
        <w:shd w:val="clear" w:color="auto" w:fill="EFEBC5" w:themeFill="accent3" w:themeFillTint="3F"/>
      </w:tcPr>
    </w:tblStylePr>
    <w:tblStylePr w:type="band1Horz">
      <w:tblPr/>
      <w:tcPr>
        <w:tcBorders>
          <w:top w:val="single" w:sz="8" w:space="0" w:color="AA9D2E" w:themeColor="accent3"/>
          <w:left w:val="single" w:sz="8" w:space="0" w:color="AA9D2E" w:themeColor="accent3"/>
          <w:bottom w:val="single" w:sz="8" w:space="0" w:color="AA9D2E" w:themeColor="accent3"/>
          <w:right w:val="single" w:sz="8" w:space="0" w:color="AA9D2E" w:themeColor="accent3"/>
          <w:insideV w:val="single" w:sz="8" w:space="0" w:color="AA9D2E" w:themeColor="accent3"/>
        </w:tcBorders>
        <w:shd w:val="clear" w:color="auto" w:fill="EFEBC5" w:themeFill="accent3" w:themeFillTint="3F"/>
      </w:tcPr>
    </w:tblStylePr>
    <w:tblStylePr w:type="band2Horz">
      <w:tblPr/>
      <w:tcPr>
        <w:tcBorders>
          <w:top w:val="single" w:sz="8" w:space="0" w:color="AA9D2E" w:themeColor="accent3"/>
          <w:left w:val="single" w:sz="8" w:space="0" w:color="AA9D2E" w:themeColor="accent3"/>
          <w:bottom w:val="single" w:sz="8" w:space="0" w:color="AA9D2E" w:themeColor="accent3"/>
          <w:right w:val="single" w:sz="8" w:space="0" w:color="AA9D2E" w:themeColor="accent3"/>
          <w:insideV w:val="single" w:sz="8" w:space="0" w:color="AA9D2E" w:themeColor="accent3"/>
        </w:tcBorders>
      </w:tcPr>
    </w:tblStylePr>
  </w:style>
  <w:style w:type="table" w:styleId="HellesRaster-Akzent4">
    <w:name w:val="Light Grid Accent 4"/>
    <w:basedOn w:val="NormaleTabelle"/>
    <w:uiPriority w:val="62"/>
    <w:locked/>
    <w:rsid w:val="007830A6"/>
    <w:tblPr>
      <w:tblStyleRowBandSize w:val="1"/>
      <w:tblStyleColBandSize w:val="1"/>
      <w:tblBorders>
        <w:top w:val="single" w:sz="8" w:space="0" w:color="7566A0" w:themeColor="accent4"/>
        <w:left w:val="single" w:sz="8" w:space="0" w:color="7566A0" w:themeColor="accent4"/>
        <w:bottom w:val="single" w:sz="8" w:space="0" w:color="7566A0" w:themeColor="accent4"/>
        <w:right w:val="single" w:sz="8" w:space="0" w:color="7566A0" w:themeColor="accent4"/>
        <w:insideH w:val="single" w:sz="8" w:space="0" w:color="7566A0" w:themeColor="accent4"/>
        <w:insideV w:val="single" w:sz="8" w:space="0" w:color="7566A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66A0" w:themeColor="accent4"/>
          <w:left w:val="single" w:sz="8" w:space="0" w:color="7566A0" w:themeColor="accent4"/>
          <w:bottom w:val="single" w:sz="18" w:space="0" w:color="7566A0" w:themeColor="accent4"/>
          <w:right w:val="single" w:sz="8" w:space="0" w:color="7566A0" w:themeColor="accent4"/>
          <w:insideH w:val="nil"/>
          <w:insideV w:val="single" w:sz="8" w:space="0" w:color="7566A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66A0" w:themeColor="accent4"/>
          <w:left w:val="single" w:sz="8" w:space="0" w:color="7566A0" w:themeColor="accent4"/>
          <w:bottom w:val="single" w:sz="8" w:space="0" w:color="7566A0" w:themeColor="accent4"/>
          <w:right w:val="single" w:sz="8" w:space="0" w:color="7566A0" w:themeColor="accent4"/>
          <w:insideH w:val="nil"/>
          <w:insideV w:val="single" w:sz="8" w:space="0" w:color="7566A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66A0" w:themeColor="accent4"/>
          <w:left w:val="single" w:sz="8" w:space="0" w:color="7566A0" w:themeColor="accent4"/>
          <w:bottom w:val="single" w:sz="8" w:space="0" w:color="7566A0" w:themeColor="accent4"/>
          <w:right w:val="single" w:sz="8" w:space="0" w:color="7566A0" w:themeColor="accent4"/>
        </w:tcBorders>
      </w:tcPr>
    </w:tblStylePr>
    <w:tblStylePr w:type="band1Vert">
      <w:tblPr/>
      <w:tcPr>
        <w:tcBorders>
          <w:top w:val="single" w:sz="8" w:space="0" w:color="7566A0" w:themeColor="accent4"/>
          <w:left w:val="single" w:sz="8" w:space="0" w:color="7566A0" w:themeColor="accent4"/>
          <w:bottom w:val="single" w:sz="8" w:space="0" w:color="7566A0" w:themeColor="accent4"/>
          <w:right w:val="single" w:sz="8" w:space="0" w:color="7566A0" w:themeColor="accent4"/>
        </w:tcBorders>
        <w:shd w:val="clear" w:color="auto" w:fill="DCD9E7" w:themeFill="accent4" w:themeFillTint="3F"/>
      </w:tcPr>
    </w:tblStylePr>
    <w:tblStylePr w:type="band1Horz">
      <w:tblPr/>
      <w:tcPr>
        <w:tcBorders>
          <w:top w:val="single" w:sz="8" w:space="0" w:color="7566A0" w:themeColor="accent4"/>
          <w:left w:val="single" w:sz="8" w:space="0" w:color="7566A0" w:themeColor="accent4"/>
          <w:bottom w:val="single" w:sz="8" w:space="0" w:color="7566A0" w:themeColor="accent4"/>
          <w:right w:val="single" w:sz="8" w:space="0" w:color="7566A0" w:themeColor="accent4"/>
          <w:insideV w:val="single" w:sz="8" w:space="0" w:color="7566A0" w:themeColor="accent4"/>
        </w:tcBorders>
        <w:shd w:val="clear" w:color="auto" w:fill="DCD9E7" w:themeFill="accent4" w:themeFillTint="3F"/>
      </w:tcPr>
    </w:tblStylePr>
    <w:tblStylePr w:type="band2Horz">
      <w:tblPr/>
      <w:tcPr>
        <w:tcBorders>
          <w:top w:val="single" w:sz="8" w:space="0" w:color="7566A0" w:themeColor="accent4"/>
          <w:left w:val="single" w:sz="8" w:space="0" w:color="7566A0" w:themeColor="accent4"/>
          <w:bottom w:val="single" w:sz="8" w:space="0" w:color="7566A0" w:themeColor="accent4"/>
          <w:right w:val="single" w:sz="8" w:space="0" w:color="7566A0" w:themeColor="accent4"/>
          <w:insideV w:val="single" w:sz="8" w:space="0" w:color="7566A0" w:themeColor="accent4"/>
        </w:tcBorders>
      </w:tcPr>
    </w:tblStylePr>
  </w:style>
  <w:style w:type="table" w:styleId="HellesRaster-Akzent5">
    <w:name w:val="Light Grid Accent 5"/>
    <w:basedOn w:val="NormaleTabelle"/>
    <w:uiPriority w:val="62"/>
    <w:locked/>
    <w:rsid w:val="007830A6"/>
    <w:tblPr>
      <w:tblStyleRowBandSize w:val="1"/>
      <w:tblStyleColBandSize w:val="1"/>
      <w:tblBorders>
        <w:top w:val="single" w:sz="8" w:space="0" w:color="C5299B" w:themeColor="accent5"/>
        <w:left w:val="single" w:sz="8" w:space="0" w:color="C5299B" w:themeColor="accent5"/>
        <w:bottom w:val="single" w:sz="8" w:space="0" w:color="C5299B" w:themeColor="accent5"/>
        <w:right w:val="single" w:sz="8" w:space="0" w:color="C5299B" w:themeColor="accent5"/>
        <w:insideH w:val="single" w:sz="8" w:space="0" w:color="C5299B" w:themeColor="accent5"/>
        <w:insideV w:val="single" w:sz="8" w:space="0" w:color="C5299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5299B" w:themeColor="accent5"/>
          <w:left w:val="single" w:sz="8" w:space="0" w:color="C5299B" w:themeColor="accent5"/>
          <w:bottom w:val="single" w:sz="18" w:space="0" w:color="C5299B" w:themeColor="accent5"/>
          <w:right w:val="single" w:sz="8" w:space="0" w:color="C5299B" w:themeColor="accent5"/>
          <w:insideH w:val="nil"/>
          <w:insideV w:val="single" w:sz="8" w:space="0" w:color="C5299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5299B" w:themeColor="accent5"/>
          <w:left w:val="single" w:sz="8" w:space="0" w:color="C5299B" w:themeColor="accent5"/>
          <w:bottom w:val="single" w:sz="8" w:space="0" w:color="C5299B" w:themeColor="accent5"/>
          <w:right w:val="single" w:sz="8" w:space="0" w:color="C5299B" w:themeColor="accent5"/>
          <w:insideH w:val="nil"/>
          <w:insideV w:val="single" w:sz="8" w:space="0" w:color="C5299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5299B" w:themeColor="accent5"/>
          <w:left w:val="single" w:sz="8" w:space="0" w:color="C5299B" w:themeColor="accent5"/>
          <w:bottom w:val="single" w:sz="8" w:space="0" w:color="C5299B" w:themeColor="accent5"/>
          <w:right w:val="single" w:sz="8" w:space="0" w:color="C5299B" w:themeColor="accent5"/>
        </w:tcBorders>
      </w:tcPr>
    </w:tblStylePr>
    <w:tblStylePr w:type="band1Vert">
      <w:tblPr/>
      <w:tcPr>
        <w:tcBorders>
          <w:top w:val="single" w:sz="8" w:space="0" w:color="C5299B" w:themeColor="accent5"/>
          <w:left w:val="single" w:sz="8" w:space="0" w:color="C5299B" w:themeColor="accent5"/>
          <w:bottom w:val="single" w:sz="8" w:space="0" w:color="C5299B" w:themeColor="accent5"/>
          <w:right w:val="single" w:sz="8" w:space="0" w:color="C5299B" w:themeColor="accent5"/>
        </w:tcBorders>
        <w:shd w:val="clear" w:color="auto" w:fill="F3C7E7" w:themeFill="accent5" w:themeFillTint="3F"/>
      </w:tcPr>
    </w:tblStylePr>
    <w:tblStylePr w:type="band1Horz">
      <w:tblPr/>
      <w:tcPr>
        <w:tcBorders>
          <w:top w:val="single" w:sz="8" w:space="0" w:color="C5299B" w:themeColor="accent5"/>
          <w:left w:val="single" w:sz="8" w:space="0" w:color="C5299B" w:themeColor="accent5"/>
          <w:bottom w:val="single" w:sz="8" w:space="0" w:color="C5299B" w:themeColor="accent5"/>
          <w:right w:val="single" w:sz="8" w:space="0" w:color="C5299B" w:themeColor="accent5"/>
          <w:insideV w:val="single" w:sz="8" w:space="0" w:color="C5299B" w:themeColor="accent5"/>
        </w:tcBorders>
        <w:shd w:val="clear" w:color="auto" w:fill="F3C7E7" w:themeFill="accent5" w:themeFillTint="3F"/>
      </w:tcPr>
    </w:tblStylePr>
    <w:tblStylePr w:type="band2Horz">
      <w:tblPr/>
      <w:tcPr>
        <w:tcBorders>
          <w:top w:val="single" w:sz="8" w:space="0" w:color="C5299B" w:themeColor="accent5"/>
          <w:left w:val="single" w:sz="8" w:space="0" w:color="C5299B" w:themeColor="accent5"/>
          <w:bottom w:val="single" w:sz="8" w:space="0" w:color="C5299B" w:themeColor="accent5"/>
          <w:right w:val="single" w:sz="8" w:space="0" w:color="C5299B" w:themeColor="accent5"/>
          <w:insideV w:val="single" w:sz="8" w:space="0" w:color="C5299B" w:themeColor="accent5"/>
        </w:tcBorders>
      </w:tcPr>
    </w:tblStylePr>
  </w:style>
  <w:style w:type="table" w:styleId="HellesRaster-Akzent6">
    <w:name w:val="Light Grid Accent 6"/>
    <w:basedOn w:val="NormaleTabelle"/>
    <w:uiPriority w:val="62"/>
    <w:locked/>
    <w:rsid w:val="007830A6"/>
    <w:tblPr>
      <w:tblStyleRowBandSize w:val="1"/>
      <w:tblStyleColBandSize w:val="1"/>
      <w:tblBorders>
        <w:top w:val="single" w:sz="8" w:space="0" w:color="E03C31" w:themeColor="accent6"/>
        <w:left w:val="single" w:sz="8" w:space="0" w:color="E03C31" w:themeColor="accent6"/>
        <w:bottom w:val="single" w:sz="8" w:space="0" w:color="E03C31" w:themeColor="accent6"/>
        <w:right w:val="single" w:sz="8" w:space="0" w:color="E03C31" w:themeColor="accent6"/>
        <w:insideH w:val="single" w:sz="8" w:space="0" w:color="E03C31" w:themeColor="accent6"/>
        <w:insideV w:val="single" w:sz="8" w:space="0" w:color="E03C3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C31" w:themeColor="accent6"/>
          <w:left w:val="single" w:sz="8" w:space="0" w:color="E03C31" w:themeColor="accent6"/>
          <w:bottom w:val="single" w:sz="18" w:space="0" w:color="E03C31" w:themeColor="accent6"/>
          <w:right w:val="single" w:sz="8" w:space="0" w:color="E03C31" w:themeColor="accent6"/>
          <w:insideH w:val="nil"/>
          <w:insideV w:val="single" w:sz="8" w:space="0" w:color="E03C3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3C31" w:themeColor="accent6"/>
          <w:left w:val="single" w:sz="8" w:space="0" w:color="E03C31" w:themeColor="accent6"/>
          <w:bottom w:val="single" w:sz="8" w:space="0" w:color="E03C31" w:themeColor="accent6"/>
          <w:right w:val="single" w:sz="8" w:space="0" w:color="E03C31" w:themeColor="accent6"/>
          <w:insideH w:val="nil"/>
          <w:insideV w:val="single" w:sz="8" w:space="0" w:color="E03C3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C31" w:themeColor="accent6"/>
          <w:left w:val="single" w:sz="8" w:space="0" w:color="E03C31" w:themeColor="accent6"/>
          <w:bottom w:val="single" w:sz="8" w:space="0" w:color="E03C31" w:themeColor="accent6"/>
          <w:right w:val="single" w:sz="8" w:space="0" w:color="E03C31" w:themeColor="accent6"/>
        </w:tcBorders>
      </w:tcPr>
    </w:tblStylePr>
    <w:tblStylePr w:type="band1Vert">
      <w:tblPr/>
      <w:tcPr>
        <w:tcBorders>
          <w:top w:val="single" w:sz="8" w:space="0" w:color="E03C31" w:themeColor="accent6"/>
          <w:left w:val="single" w:sz="8" w:space="0" w:color="E03C31" w:themeColor="accent6"/>
          <w:bottom w:val="single" w:sz="8" w:space="0" w:color="E03C31" w:themeColor="accent6"/>
          <w:right w:val="single" w:sz="8" w:space="0" w:color="E03C31" w:themeColor="accent6"/>
        </w:tcBorders>
        <w:shd w:val="clear" w:color="auto" w:fill="F7CECC" w:themeFill="accent6" w:themeFillTint="3F"/>
      </w:tcPr>
    </w:tblStylePr>
    <w:tblStylePr w:type="band1Horz">
      <w:tblPr/>
      <w:tcPr>
        <w:tcBorders>
          <w:top w:val="single" w:sz="8" w:space="0" w:color="E03C31" w:themeColor="accent6"/>
          <w:left w:val="single" w:sz="8" w:space="0" w:color="E03C31" w:themeColor="accent6"/>
          <w:bottom w:val="single" w:sz="8" w:space="0" w:color="E03C31" w:themeColor="accent6"/>
          <w:right w:val="single" w:sz="8" w:space="0" w:color="E03C31" w:themeColor="accent6"/>
          <w:insideV w:val="single" w:sz="8" w:space="0" w:color="E03C31" w:themeColor="accent6"/>
        </w:tcBorders>
        <w:shd w:val="clear" w:color="auto" w:fill="F7CECC" w:themeFill="accent6" w:themeFillTint="3F"/>
      </w:tcPr>
    </w:tblStylePr>
    <w:tblStylePr w:type="band2Horz">
      <w:tblPr/>
      <w:tcPr>
        <w:tcBorders>
          <w:top w:val="single" w:sz="8" w:space="0" w:color="E03C31" w:themeColor="accent6"/>
          <w:left w:val="single" w:sz="8" w:space="0" w:color="E03C31" w:themeColor="accent6"/>
          <w:bottom w:val="single" w:sz="8" w:space="0" w:color="E03C31" w:themeColor="accent6"/>
          <w:right w:val="single" w:sz="8" w:space="0" w:color="E03C31" w:themeColor="accent6"/>
          <w:insideV w:val="single" w:sz="8" w:space="0" w:color="E03C31" w:themeColor="accent6"/>
        </w:tcBorders>
      </w:tcPr>
    </w:tblStylePr>
  </w:style>
  <w:style w:type="character" w:styleId="Hervorhebung">
    <w:name w:val="Emphasis"/>
    <w:basedOn w:val="Absatz-Standardschriftart"/>
    <w:uiPriority w:val="99"/>
    <w:semiHidden/>
    <w:qFormat/>
    <w:locked/>
    <w:rsid w:val="007830A6"/>
    <w:rPr>
      <w:i/>
      <w:iCs/>
      <w:lang w:val="de-CH"/>
    </w:rPr>
  </w:style>
  <w:style w:type="paragraph" w:styleId="HTMLAdresse">
    <w:name w:val="HTML Address"/>
    <w:basedOn w:val="Standard"/>
    <w:link w:val="HTMLAdresseZchn"/>
    <w:uiPriority w:val="99"/>
    <w:semiHidden/>
    <w:locked/>
    <w:rsid w:val="007830A6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7830A6"/>
    <w:rPr>
      <w:rFonts w:ascii="Frutiger 45 Light" w:eastAsiaTheme="minorHAnsi" w:hAnsi="Frutiger 45 Light" w:cstheme="minorBidi"/>
      <w:i/>
      <w:iCs/>
      <w:sz w:val="18"/>
      <w:szCs w:val="22"/>
      <w:lang w:val="de-CH" w:eastAsia="en-US"/>
    </w:rPr>
  </w:style>
  <w:style w:type="character" w:styleId="HTMLAkronym">
    <w:name w:val="HTML Acronym"/>
    <w:basedOn w:val="Absatz-Standardschriftart"/>
    <w:uiPriority w:val="99"/>
    <w:semiHidden/>
    <w:locked/>
    <w:rsid w:val="007830A6"/>
    <w:rPr>
      <w:lang w:val="de-CH"/>
    </w:rPr>
  </w:style>
  <w:style w:type="character" w:styleId="HTMLBeispiel">
    <w:name w:val="HTML Sample"/>
    <w:basedOn w:val="Absatz-Standardschriftart"/>
    <w:uiPriority w:val="99"/>
    <w:semiHidden/>
    <w:locked/>
    <w:rsid w:val="007830A6"/>
    <w:rPr>
      <w:rFonts w:ascii="Consolas" w:hAnsi="Consolas" w:cs="Consolas"/>
      <w:sz w:val="24"/>
      <w:szCs w:val="24"/>
      <w:lang w:val="de-CH"/>
    </w:rPr>
  </w:style>
  <w:style w:type="character" w:styleId="HTMLCode">
    <w:name w:val="HTML Code"/>
    <w:basedOn w:val="Absatz-Standardschriftart"/>
    <w:uiPriority w:val="99"/>
    <w:semiHidden/>
    <w:locked/>
    <w:rsid w:val="007830A6"/>
    <w:rPr>
      <w:rFonts w:ascii="Consolas" w:hAnsi="Consolas" w:cs="Consolas"/>
      <w:sz w:val="20"/>
      <w:szCs w:val="20"/>
      <w:lang w:val="de-CH"/>
    </w:rPr>
  </w:style>
  <w:style w:type="character" w:styleId="HTMLDefinition">
    <w:name w:val="HTML Definition"/>
    <w:basedOn w:val="Absatz-Standardschriftart"/>
    <w:uiPriority w:val="99"/>
    <w:semiHidden/>
    <w:locked/>
    <w:rsid w:val="007830A6"/>
    <w:rPr>
      <w:i/>
      <w:iCs/>
      <w:lang w:val="de-CH"/>
    </w:rPr>
  </w:style>
  <w:style w:type="character" w:styleId="HTMLSchreibmaschine">
    <w:name w:val="HTML Typewriter"/>
    <w:basedOn w:val="Absatz-Standardschriftart"/>
    <w:uiPriority w:val="99"/>
    <w:semiHidden/>
    <w:locked/>
    <w:rsid w:val="007830A6"/>
    <w:rPr>
      <w:rFonts w:ascii="Consolas" w:hAnsi="Consolas" w:cs="Consolas"/>
      <w:sz w:val="20"/>
      <w:szCs w:val="20"/>
      <w:lang w:val="de-CH"/>
    </w:rPr>
  </w:style>
  <w:style w:type="character" w:styleId="HTMLTastatur">
    <w:name w:val="HTML Keyboard"/>
    <w:basedOn w:val="Absatz-Standardschriftart"/>
    <w:uiPriority w:val="99"/>
    <w:semiHidden/>
    <w:locked/>
    <w:rsid w:val="007830A6"/>
    <w:rPr>
      <w:rFonts w:ascii="Consolas" w:hAnsi="Consolas" w:cs="Consolas"/>
      <w:sz w:val="20"/>
      <w:szCs w:val="20"/>
      <w:lang w:val="de-CH"/>
    </w:rPr>
  </w:style>
  <w:style w:type="character" w:styleId="HTMLVariable">
    <w:name w:val="HTML Variable"/>
    <w:basedOn w:val="Absatz-Standardschriftart"/>
    <w:uiPriority w:val="99"/>
    <w:semiHidden/>
    <w:locked/>
    <w:rsid w:val="007830A6"/>
    <w:rPr>
      <w:i/>
      <w:iCs/>
      <w:lang w:val="de-CH"/>
    </w:rPr>
  </w:style>
  <w:style w:type="paragraph" w:styleId="HTMLVorformatiert">
    <w:name w:val="HTML Preformatted"/>
    <w:basedOn w:val="Standard"/>
    <w:link w:val="HTMLVorformatiertZchn"/>
    <w:uiPriority w:val="99"/>
    <w:semiHidden/>
    <w:locked/>
    <w:rsid w:val="007830A6"/>
    <w:rPr>
      <w:rFonts w:ascii="Consolas" w:hAnsi="Consolas" w:cs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830A6"/>
    <w:rPr>
      <w:rFonts w:ascii="Consolas" w:eastAsiaTheme="minorHAnsi" w:hAnsi="Consolas" w:cs="Consolas"/>
      <w:sz w:val="18"/>
      <w:lang w:val="de-CH" w:eastAsia="en-US"/>
    </w:rPr>
  </w:style>
  <w:style w:type="character" w:styleId="HTMLZitat">
    <w:name w:val="HTML Cite"/>
    <w:basedOn w:val="Absatz-Standardschriftart"/>
    <w:uiPriority w:val="99"/>
    <w:semiHidden/>
    <w:locked/>
    <w:rsid w:val="007830A6"/>
    <w:rPr>
      <w:i/>
      <w:iCs/>
      <w:lang w:val="de-CH"/>
    </w:rPr>
  </w:style>
  <w:style w:type="paragraph" w:styleId="Index1">
    <w:name w:val="index 1"/>
    <w:basedOn w:val="Standard"/>
    <w:next w:val="Standard"/>
    <w:autoRedefine/>
    <w:uiPriority w:val="99"/>
    <w:semiHidden/>
    <w:locked/>
    <w:rsid w:val="007830A6"/>
    <w:pPr>
      <w:ind w:left="180" w:hanging="180"/>
    </w:pPr>
  </w:style>
  <w:style w:type="paragraph" w:styleId="Index2">
    <w:name w:val="index 2"/>
    <w:basedOn w:val="Standard"/>
    <w:next w:val="Standard"/>
    <w:autoRedefine/>
    <w:uiPriority w:val="99"/>
    <w:semiHidden/>
    <w:locked/>
    <w:rsid w:val="007830A6"/>
    <w:pPr>
      <w:ind w:left="360" w:hanging="180"/>
    </w:pPr>
  </w:style>
  <w:style w:type="paragraph" w:styleId="Index3">
    <w:name w:val="index 3"/>
    <w:basedOn w:val="Standard"/>
    <w:next w:val="Standard"/>
    <w:autoRedefine/>
    <w:uiPriority w:val="99"/>
    <w:semiHidden/>
    <w:locked/>
    <w:rsid w:val="007830A6"/>
    <w:pPr>
      <w:ind w:left="540" w:hanging="180"/>
    </w:pPr>
  </w:style>
  <w:style w:type="paragraph" w:styleId="Index4">
    <w:name w:val="index 4"/>
    <w:basedOn w:val="Standard"/>
    <w:next w:val="Standard"/>
    <w:autoRedefine/>
    <w:uiPriority w:val="99"/>
    <w:semiHidden/>
    <w:locked/>
    <w:rsid w:val="007830A6"/>
    <w:pPr>
      <w:ind w:left="720" w:hanging="180"/>
    </w:pPr>
  </w:style>
  <w:style w:type="paragraph" w:styleId="Index5">
    <w:name w:val="index 5"/>
    <w:basedOn w:val="Standard"/>
    <w:next w:val="Standard"/>
    <w:autoRedefine/>
    <w:uiPriority w:val="99"/>
    <w:semiHidden/>
    <w:locked/>
    <w:rsid w:val="007830A6"/>
    <w:pPr>
      <w:ind w:left="900" w:hanging="180"/>
    </w:pPr>
  </w:style>
  <w:style w:type="paragraph" w:styleId="Index6">
    <w:name w:val="index 6"/>
    <w:basedOn w:val="Standard"/>
    <w:next w:val="Standard"/>
    <w:autoRedefine/>
    <w:uiPriority w:val="99"/>
    <w:semiHidden/>
    <w:locked/>
    <w:rsid w:val="007830A6"/>
    <w:pPr>
      <w:ind w:left="1080" w:hanging="180"/>
    </w:pPr>
  </w:style>
  <w:style w:type="paragraph" w:styleId="Index7">
    <w:name w:val="index 7"/>
    <w:basedOn w:val="Standard"/>
    <w:next w:val="Standard"/>
    <w:autoRedefine/>
    <w:uiPriority w:val="99"/>
    <w:semiHidden/>
    <w:locked/>
    <w:rsid w:val="007830A6"/>
    <w:pPr>
      <w:ind w:left="1260" w:hanging="180"/>
    </w:pPr>
  </w:style>
  <w:style w:type="paragraph" w:styleId="Index8">
    <w:name w:val="index 8"/>
    <w:basedOn w:val="Standard"/>
    <w:next w:val="Standard"/>
    <w:autoRedefine/>
    <w:uiPriority w:val="99"/>
    <w:semiHidden/>
    <w:locked/>
    <w:rsid w:val="007830A6"/>
    <w:pPr>
      <w:ind w:left="1440" w:hanging="180"/>
    </w:pPr>
  </w:style>
  <w:style w:type="paragraph" w:styleId="Index9">
    <w:name w:val="index 9"/>
    <w:basedOn w:val="Standard"/>
    <w:next w:val="Standard"/>
    <w:autoRedefine/>
    <w:uiPriority w:val="99"/>
    <w:semiHidden/>
    <w:locked/>
    <w:rsid w:val="007830A6"/>
    <w:pPr>
      <w:ind w:left="1620" w:hanging="180"/>
    </w:pPr>
  </w:style>
  <w:style w:type="paragraph" w:styleId="Indexberschrift">
    <w:name w:val="index heading"/>
    <w:basedOn w:val="Standard"/>
    <w:next w:val="Index1"/>
    <w:uiPriority w:val="99"/>
    <w:semiHidden/>
    <w:locked/>
    <w:rsid w:val="007830A6"/>
    <w:rPr>
      <w:rFonts w:asciiTheme="majorHAnsi" w:eastAsiaTheme="majorEastAsia" w:hAnsiTheme="majorHAnsi" w:cstheme="majorBidi"/>
      <w:b/>
      <w:bCs/>
    </w:rPr>
  </w:style>
  <w:style w:type="paragraph" w:styleId="Inhaltsverzeichnisberschrift">
    <w:name w:val="TOC Heading"/>
    <w:basedOn w:val="berschrift1"/>
    <w:next w:val="Standard"/>
    <w:uiPriority w:val="99"/>
    <w:semiHidden/>
    <w:unhideWhenUsed/>
    <w:qFormat/>
    <w:rsid w:val="007830A6"/>
    <w:pPr>
      <w:numPr>
        <w:numId w:val="0"/>
      </w:numPr>
      <w:outlineLvl w:val="9"/>
    </w:pPr>
  </w:style>
  <w:style w:type="character" w:styleId="IntensiveHervorhebung">
    <w:name w:val="Intense Emphasis"/>
    <w:basedOn w:val="Absatz-Standardschriftart"/>
    <w:uiPriority w:val="99"/>
    <w:semiHidden/>
    <w:locked/>
    <w:rsid w:val="007830A6"/>
    <w:rPr>
      <w:b/>
      <w:bCs/>
      <w:i/>
      <w:iCs/>
      <w:color w:val="0076A8" w:themeColor="accent1"/>
      <w:lang w:val="de-CH"/>
    </w:rPr>
  </w:style>
  <w:style w:type="character" w:styleId="IntensiverVerweis">
    <w:name w:val="Intense Reference"/>
    <w:basedOn w:val="Absatz-Standardschriftart"/>
    <w:uiPriority w:val="99"/>
    <w:semiHidden/>
    <w:locked/>
    <w:rsid w:val="007830A6"/>
    <w:rPr>
      <w:b/>
      <w:bCs/>
      <w:smallCaps/>
      <w:color w:val="00968F" w:themeColor="accent2"/>
      <w:spacing w:val="5"/>
      <w:u w:val="single"/>
      <w:lang w:val="de-CH"/>
    </w:rPr>
  </w:style>
  <w:style w:type="paragraph" w:styleId="IntensivesZitat">
    <w:name w:val="Intense Quote"/>
    <w:basedOn w:val="Standard"/>
    <w:next w:val="Standard"/>
    <w:link w:val="IntensivesZitatZchn"/>
    <w:uiPriority w:val="99"/>
    <w:semiHidden/>
    <w:locked/>
    <w:rsid w:val="007830A6"/>
    <w:pPr>
      <w:pBdr>
        <w:bottom w:val="single" w:sz="4" w:space="4" w:color="0076A8" w:themeColor="accent1"/>
      </w:pBdr>
      <w:spacing w:before="200"/>
      <w:ind w:left="936" w:right="936"/>
    </w:pPr>
    <w:rPr>
      <w:b/>
      <w:bCs/>
      <w:i/>
      <w:iCs/>
      <w:color w:val="0076A8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99"/>
    <w:semiHidden/>
    <w:rsid w:val="007830A6"/>
    <w:rPr>
      <w:rFonts w:ascii="Frutiger 45 Light" w:eastAsiaTheme="minorHAnsi" w:hAnsi="Frutiger 45 Light" w:cstheme="minorBidi"/>
      <w:b/>
      <w:bCs/>
      <w:i/>
      <w:iCs/>
      <w:color w:val="0076A8" w:themeColor="accent1"/>
      <w:sz w:val="18"/>
      <w:szCs w:val="22"/>
      <w:lang w:val="de-CH" w:eastAsia="en-US"/>
    </w:rPr>
  </w:style>
  <w:style w:type="paragraph" w:styleId="KeinLeerraum">
    <w:name w:val="No Spacing"/>
    <w:uiPriority w:val="99"/>
    <w:semiHidden/>
    <w:qFormat/>
    <w:locked/>
    <w:rsid w:val="007830A6"/>
    <w:pPr>
      <w:widowControl w:val="0"/>
      <w:spacing w:line="240" w:lineRule="exact"/>
    </w:pPr>
    <w:rPr>
      <w:rFonts w:ascii="Frutiger 45 Light" w:eastAsiaTheme="minorHAnsi" w:hAnsi="Frutiger 45 Light" w:cstheme="minorBidi"/>
      <w:sz w:val="18"/>
      <w:szCs w:val="22"/>
      <w:lang w:val="de-CH" w:eastAsia="en-US"/>
    </w:rPr>
  </w:style>
  <w:style w:type="paragraph" w:styleId="Kommentartext">
    <w:name w:val="annotation text"/>
    <w:basedOn w:val="Standard"/>
    <w:link w:val="KommentartextZchn"/>
    <w:uiPriority w:val="99"/>
    <w:locked/>
    <w:rsid w:val="007830A6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7830A6"/>
    <w:rPr>
      <w:rFonts w:ascii="Frutiger 45 Light" w:eastAsiaTheme="minorHAnsi" w:hAnsi="Frutiger 45 Light" w:cstheme="minorBidi"/>
      <w:sz w:val="18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locked/>
    <w:rsid w:val="007830A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830A6"/>
    <w:rPr>
      <w:rFonts w:ascii="Frutiger 45 Light" w:eastAsiaTheme="minorHAnsi" w:hAnsi="Frutiger 45 Light" w:cstheme="minorBidi"/>
      <w:b/>
      <w:bCs/>
      <w:sz w:val="18"/>
      <w:lang w:val="de-CH" w:eastAsia="en-US"/>
    </w:rPr>
  </w:style>
  <w:style w:type="character" w:styleId="Kommentarzeichen">
    <w:name w:val="annotation reference"/>
    <w:basedOn w:val="Absatz-Standardschriftart"/>
    <w:uiPriority w:val="99"/>
    <w:semiHidden/>
    <w:locked/>
    <w:rsid w:val="007830A6"/>
    <w:rPr>
      <w:sz w:val="16"/>
      <w:szCs w:val="16"/>
      <w:lang w:val="de-CH"/>
    </w:rPr>
  </w:style>
  <w:style w:type="paragraph" w:styleId="Liste">
    <w:name w:val="List"/>
    <w:basedOn w:val="Standard"/>
    <w:uiPriority w:val="99"/>
    <w:semiHidden/>
    <w:locked/>
    <w:rsid w:val="007830A6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locked/>
    <w:rsid w:val="007830A6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locked/>
    <w:rsid w:val="007830A6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locked/>
    <w:rsid w:val="007830A6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locked/>
    <w:rsid w:val="007830A6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semiHidden/>
    <w:locked/>
    <w:rsid w:val="007830A6"/>
    <w:pPr>
      <w:ind w:left="283"/>
      <w:contextualSpacing/>
    </w:pPr>
  </w:style>
  <w:style w:type="paragraph" w:styleId="Listenfortsetzung2">
    <w:name w:val="List Continue 2"/>
    <w:basedOn w:val="Standard"/>
    <w:uiPriority w:val="99"/>
    <w:semiHidden/>
    <w:locked/>
    <w:rsid w:val="007830A6"/>
    <w:pPr>
      <w:ind w:left="566"/>
      <w:contextualSpacing/>
    </w:pPr>
  </w:style>
  <w:style w:type="paragraph" w:styleId="Listenfortsetzung3">
    <w:name w:val="List Continue 3"/>
    <w:basedOn w:val="Standard"/>
    <w:uiPriority w:val="99"/>
    <w:semiHidden/>
    <w:locked/>
    <w:rsid w:val="007830A6"/>
    <w:pPr>
      <w:ind w:left="849"/>
      <w:contextualSpacing/>
    </w:pPr>
  </w:style>
  <w:style w:type="paragraph" w:styleId="Listenfortsetzung4">
    <w:name w:val="List Continue 4"/>
    <w:basedOn w:val="Standard"/>
    <w:uiPriority w:val="99"/>
    <w:semiHidden/>
    <w:locked/>
    <w:rsid w:val="007830A6"/>
    <w:pPr>
      <w:ind w:left="1132"/>
      <w:contextualSpacing/>
    </w:pPr>
  </w:style>
  <w:style w:type="paragraph" w:styleId="Listenfortsetzung5">
    <w:name w:val="List Continue 5"/>
    <w:basedOn w:val="Standard"/>
    <w:uiPriority w:val="99"/>
    <w:semiHidden/>
    <w:locked/>
    <w:rsid w:val="007830A6"/>
    <w:pPr>
      <w:ind w:left="1415"/>
      <w:contextualSpacing/>
    </w:pPr>
  </w:style>
  <w:style w:type="paragraph" w:styleId="Listennummer">
    <w:name w:val="List Number"/>
    <w:basedOn w:val="Standard"/>
    <w:uiPriority w:val="99"/>
    <w:semiHidden/>
    <w:locked/>
    <w:rsid w:val="007830A6"/>
    <w:pPr>
      <w:numPr>
        <w:numId w:val="15"/>
      </w:numPr>
      <w:contextualSpacing/>
    </w:pPr>
  </w:style>
  <w:style w:type="paragraph" w:styleId="Listennummer2">
    <w:name w:val="List Number 2"/>
    <w:basedOn w:val="Standard"/>
    <w:uiPriority w:val="99"/>
    <w:semiHidden/>
    <w:locked/>
    <w:rsid w:val="007830A6"/>
    <w:pPr>
      <w:numPr>
        <w:numId w:val="16"/>
      </w:numPr>
      <w:contextualSpacing/>
    </w:pPr>
  </w:style>
  <w:style w:type="paragraph" w:styleId="Listennummer3">
    <w:name w:val="List Number 3"/>
    <w:basedOn w:val="Standard"/>
    <w:uiPriority w:val="99"/>
    <w:semiHidden/>
    <w:locked/>
    <w:rsid w:val="007830A6"/>
    <w:pPr>
      <w:numPr>
        <w:numId w:val="17"/>
      </w:numPr>
      <w:contextualSpacing/>
    </w:pPr>
  </w:style>
  <w:style w:type="paragraph" w:styleId="Listennummer4">
    <w:name w:val="List Number 4"/>
    <w:basedOn w:val="Standard"/>
    <w:uiPriority w:val="99"/>
    <w:semiHidden/>
    <w:locked/>
    <w:rsid w:val="007830A6"/>
    <w:pPr>
      <w:numPr>
        <w:numId w:val="18"/>
      </w:numPr>
      <w:contextualSpacing/>
    </w:pPr>
  </w:style>
  <w:style w:type="paragraph" w:styleId="Listennummer5">
    <w:name w:val="List Number 5"/>
    <w:basedOn w:val="Standard"/>
    <w:uiPriority w:val="99"/>
    <w:semiHidden/>
    <w:locked/>
    <w:rsid w:val="007830A6"/>
    <w:pPr>
      <w:numPr>
        <w:numId w:val="19"/>
      </w:numPr>
      <w:contextualSpacing/>
    </w:pPr>
  </w:style>
  <w:style w:type="paragraph" w:styleId="Literaturverzeichnis">
    <w:name w:val="Bibliography"/>
    <w:basedOn w:val="Standard"/>
    <w:next w:val="Standard"/>
    <w:uiPriority w:val="99"/>
    <w:semiHidden/>
    <w:unhideWhenUsed/>
    <w:rsid w:val="007830A6"/>
  </w:style>
  <w:style w:type="paragraph" w:styleId="Makrotext">
    <w:name w:val="macro"/>
    <w:link w:val="MakrotextZchn"/>
    <w:uiPriority w:val="99"/>
    <w:semiHidden/>
    <w:locked/>
    <w:rsid w:val="007830A6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</w:pPr>
    <w:rPr>
      <w:rFonts w:ascii="Consolas" w:eastAsiaTheme="minorHAnsi" w:hAnsi="Consolas" w:cs="Consolas"/>
      <w:lang w:val="de-CH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7830A6"/>
    <w:rPr>
      <w:rFonts w:ascii="Consolas" w:eastAsiaTheme="minorHAnsi" w:hAnsi="Consolas" w:cs="Consolas"/>
      <w:lang w:val="de-CH" w:eastAsia="en-US"/>
    </w:rPr>
  </w:style>
  <w:style w:type="table" w:customStyle="1" w:styleId="MittlereListe11">
    <w:name w:val="Mittlere Liste 11"/>
    <w:basedOn w:val="NormaleTabelle"/>
    <w:uiPriority w:val="65"/>
    <w:locked/>
    <w:rsid w:val="007830A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EBE4D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-Akzent11">
    <w:name w:val="Mittlere Liste 1 - Akzent 11"/>
    <w:basedOn w:val="NormaleTabelle"/>
    <w:uiPriority w:val="65"/>
    <w:locked/>
    <w:rsid w:val="007830A6"/>
    <w:rPr>
      <w:color w:val="000000" w:themeColor="text1"/>
    </w:rPr>
    <w:tblPr>
      <w:tblStyleRowBandSize w:val="1"/>
      <w:tblStyleColBandSize w:val="1"/>
      <w:tblBorders>
        <w:top w:val="single" w:sz="8" w:space="0" w:color="0076A8" w:themeColor="accent1"/>
        <w:bottom w:val="single" w:sz="8" w:space="0" w:color="0076A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6A8" w:themeColor="accent1"/>
        </w:tcBorders>
      </w:tcPr>
    </w:tblStylePr>
    <w:tblStylePr w:type="lastRow">
      <w:rPr>
        <w:b/>
        <w:bCs/>
        <w:color w:val="EBE4D1" w:themeColor="text2"/>
      </w:rPr>
      <w:tblPr/>
      <w:tcPr>
        <w:tcBorders>
          <w:top w:val="single" w:sz="8" w:space="0" w:color="0076A8" w:themeColor="accent1"/>
          <w:bottom w:val="single" w:sz="8" w:space="0" w:color="0076A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6A8" w:themeColor="accent1"/>
          <w:bottom w:val="single" w:sz="8" w:space="0" w:color="0076A8" w:themeColor="accent1"/>
        </w:tcBorders>
      </w:tcPr>
    </w:tblStylePr>
    <w:tblStylePr w:type="band1Vert">
      <w:tblPr/>
      <w:tcPr>
        <w:shd w:val="clear" w:color="auto" w:fill="AAE5FF" w:themeFill="accent1" w:themeFillTint="3F"/>
      </w:tcPr>
    </w:tblStylePr>
    <w:tblStylePr w:type="band1Horz">
      <w:tblPr/>
      <w:tcPr>
        <w:shd w:val="clear" w:color="auto" w:fill="AAE5FF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locked/>
    <w:rsid w:val="007830A6"/>
    <w:rPr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8F" w:themeColor="accent2"/>
        </w:tcBorders>
      </w:tcPr>
    </w:tblStylePr>
    <w:tblStylePr w:type="lastRow">
      <w:rPr>
        <w:b/>
        <w:bCs/>
        <w:color w:val="EBE4D1" w:themeColor="text2"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shd w:val="clear" w:color="auto" w:fill="A6FFFA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locked/>
    <w:rsid w:val="007830A6"/>
    <w:rPr>
      <w:color w:val="000000" w:themeColor="text1"/>
    </w:rPr>
    <w:tblPr>
      <w:tblStyleRowBandSize w:val="1"/>
      <w:tblStyleColBandSize w:val="1"/>
      <w:tblBorders>
        <w:top w:val="single" w:sz="8" w:space="0" w:color="AA9D2E" w:themeColor="accent3"/>
        <w:bottom w:val="single" w:sz="8" w:space="0" w:color="AA9D2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9D2E" w:themeColor="accent3"/>
        </w:tcBorders>
      </w:tcPr>
    </w:tblStylePr>
    <w:tblStylePr w:type="lastRow">
      <w:rPr>
        <w:b/>
        <w:bCs/>
        <w:color w:val="EBE4D1" w:themeColor="text2"/>
      </w:rPr>
      <w:tblPr/>
      <w:tcPr>
        <w:tcBorders>
          <w:top w:val="single" w:sz="8" w:space="0" w:color="AA9D2E" w:themeColor="accent3"/>
          <w:bottom w:val="single" w:sz="8" w:space="0" w:color="AA9D2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9D2E" w:themeColor="accent3"/>
          <w:bottom w:val="single" w:sz="8" w:space="0" w:color="AA9D2E" w:themeColor="accent3"/>
        </w:tcBorders>
      </w:tcPr>
    </w:tblStylePr>
    <w:tblStylePr w:type="band1Vert">
      <w:tblPr/>
      <w:tcPr>
        <w:shd w:val="clear" w:color="auto" w:fill="EFEBC5" w:themeFill="accent3" w:themeFillTint="3F"/>
      </w:tcPr>
    </w:tblStylePr>
    <w:tblStylePr w:type="band1Horz">
      <w:tblPr/>
      <w:tcPr>
        <w:shd w:val="clear" w:color="auto" w:fill="EFEBC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locked/>
    <w:rsid w:val="007830A6"/>
    <w:rPr>
      <w:color w:val="000000" w:themeColor="text1"/>
    </w:rPr>
    <w:tblPr>
      <w:tblStyleRowBandSize w:val="1"/>
      <w:tblStyleColBandSize w:val="1"/>
      <w:tblBorders>
        <w:top w:val="single" w:sz="8" w:space="0" w:color="7566A0" w:themeColor="accent4"/>
        <w:bottom w:val="single" w:sz="8" w:space="0" w:color="7566A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66A0" w:themeColor="accent4"/>
        </w:tcBorders>
      </w:tcPr>
    </w:tblStylePr>
    <w:tblStylePr w:type="lastRow">
      <w:rPr>
        <w:b/>
        <w:bCs/>
        <w:color w:val="EBE4D1" w:themeColor="text2"/>
      </w:rPr>
      <w:tblPr/>
      <w:tcPr>
        <w:tcBorders>
          <w:top w:val="single" w:sz="8" w:space="0" w:color="7566A0" w:themeColor="accent4"/>
          <w:bottom w:val="single" w:sz="8" w:space="0" w:color="75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66A0" w:themeColor="accent4"/>
          <w:bottom w:val="single" w:sz="8" w:space="0" w:color="7566A0" w:themeColor="accent4"/>
        </w:tcBorders>
      </w:tcPr>
    </w:tblStylePr>
    <w:tblStylePr w:type="band1Vert">
      <w:tblPr/>
      <w:tcPr>
        <w:shd w:val="clear" w:color="auto" w:fill="DCD9E7" w:themeFill="accent4" w:themeFillTint="3F"/>
      </w:tcPr>
    </w:tblStylePr>
    <w:tblStylePr w:type="band1Horz">
      <w:tblPr/>
      <w:tcPr>
        <w:shd w:val="clear" w:color="auto" w:fill="DCD9E7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locked/>
    <w:rsid w:val="007830A6"/>
    <w:rPr>
      <w:color w:val="000000" w:themeColor="text1"/>
    </w:rPr>
    <w:tblPr>
      <w:tblStyleRowBandSize w:val="1"/>
      <w:tblStyleColBandSize w:val="1"/>
      <w:tblBorders>
        <w:top w:val="single" w:sz="8" w:space="0" w:color="C5299B" w:themeColor="accent5"/>
        <w:bottom w:val="single" w:sz="8" w:space="0" w:color="C5299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5299B" w:themeColor="accent5"/>
        </w:tcBorders>
      </w:tcPr>
    </w:tblStylePr>
    <w:tblStylePr w:type="lastRow">
      <w:rPr>
        <w:b/>
        <w:bCs/>
        <w:color w:val="EBE4D1" w:themeColor="text2"/>
      </w:rPr>
      <w:tblPr/>
      <w:tcPr>
        <w:tcBorders>
          <w:top w:val="single" w:sz="8" w:space="0" w:color="C5299B" w:themeColor="accent5"/>
          <w:bottom w:val="single" w:sz="8" w:space="0" w:color="C5299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5299B" w:themeColor="accent5"/>
          <w:bottom w:val="single" w:sz="8" w:space="0" w:color="C5299B" w:themeColor="accent5"/>
        </w:tcBorders>
      </w:tcPr>
    </w:tblStylePr>
    <w:tblStylePr w:type="band1Vert">
      <w:tblPr/>
      <w:tcPr>
        <w:shd w:val="clear" w:color="auto" w:fill="F3C7E7" w:themeFill="accent5" w:themeFillTint="3F"/>
      </w:tcPr>
    </w:tblStylePr>
    <w:tblStylePr w:type="band1Horz">
      <w:tblPr/>
      <w:tcPr>
        <w:shd w:val="clear" w:color="auto" w:fill="F3C7E7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locked/>
    <w:rsid w:val="007830A6"/>
    <w:rPr>
      <w:color w:val="000000" w:themeColor="text1"/>
    </w:rPr>
    <w:tblPr>
      <w:tblStyleRowBandSize w:val="1"/>
      <w:tblStyleColBandSize w:val="1"/>
      <w:tblBorders>
        <w:top w:val="single" w:sz="8" w:space="0" w:color="E03C31" w:themeColor="accent6"/>
        <w:bottom w:val="single" w:sz="8" w:space="0" w:color="E03C3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3C31" w:themeColor="accent6"/>
        </w:tcBorders>
      </w:tcPr>
    </w:tblStylePr>
    <w:tblStylePr w:type="lastRow">
      <w:rPr>
        <w:b/>
        <w:bCs/>
        <w:color w:val="EBE4D1" w:themeColor="text2"/>
      </w:rPr>
      <w:tblPr/>
      <w:tcPr>
        <w:tcBorders>
          <w:top w:val="single" w:sz="8" w:space="0" w:color="E03C31" w:themeColor="accent6"/>
          <w:bottom w:val="single" w:sz="8" w:space="0" w:color="E03C3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3C31" w:themeColor="accent6"/>
          <w:bottom w:val="single" w:sz="8" w:space="0" w:color="E03C31" w:themeColor="accent6"/>
        </w:tcBorders>
      </w:tcPr>
    </w:tblStylePr>
    <w:tblStylePr w:type="band1Vert">
      <w:tblPr/>
      <w:tcPr>
        <w:shd w:val="clear" w:color="auto" w:fill="F7CECC" w:themeFill="accent6" w:themeFillTint="3F"/>
      </w:tcPr>
    </w:tblStylePr>
    <w:tblStylePr w:type="band1Horz">
      <w:tblPr/>
      <w:tcPr>
        <w:shd w:val="clear" w:color="auto" w:fill="F7CECC" w:themeFill="accent6" w:themeFillTint="3F"/>
      </w:tcPr>
    </w:tblStylePr>
  </w:style>
  <w:style w:type="table" w:customStyle="1" w:styleId="MittlereListe21">
    <w:name w:val="Mittlere Liste 21"/>
    <w:basedOn w:val="NormaleTabelle"/>
    <w:uiPriority w:val="66"/>
    <w:locked/>
    <w:rsid w:val="007830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locked/>
    <w:rsid w:val="007830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6A8" w:themeColor="accent1"/>
        <w:left w:val="single" w:sz="8" w:space="0" w:color="0076A8" w:themeColor="accent1"/>
        <w:bottom w:val="single" w:sz="8" w:space="0" w:color="0076A8" w:themeColor="accent1"/>
        <w:right w:val="single" w:sz="8" w:space="0" w:color="0076A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6A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6A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6A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6A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E5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E5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locked/>
    <w:rsid w:val="007830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68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8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8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FFF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locked/>
    <w:rsid w:val="007830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9D2E" w:themeColor="accent3"/>
        <w:left w:val="single" w:sz="8" w:space="0" w:color="AA9D2E" w:themeColor="accent3"/>
        <w:bottom w:val="single" w:sz="8" w:space="0" w:color="AA9D2E" w:themeColor="accent3"/>
        <w:right w:val="single" w:sz="8" w:space="0" w:color="AA9D2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9D2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9D2E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9D2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9D2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BC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BC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locked/>
    <w:rsid w:val="007830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66A0" w:themeColor="accent4"/>
        <w:left w:val="single" w:sz="8" w:space="0" w:color="7566A0" w:themeColor="accent4"/>
        <w:bottom w:val="single" w:sz="8" w:space="0" w:color="7566A0" w:themeColor="accent4"/>
        <w:right w:val="single" w:sz="8" w:space="0" w:color="7566A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66A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66A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66A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9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9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locked/>
    <w:rsid w:val="007830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5299B" w:themeColor="accent5"/>
        <w:left w:val="single" w:sz="8" w:space="0" w:color="C5299B" w:themeColor="accent5"/>
        <w:bottom w:val="single" w:sz="8" w:space="0" w:color="C5299B" w:themeColor="accent5"/>
        <w:right w:val="single" w:sz="8" w:space="0" w:color="C5299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5299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5299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5299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5299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7E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7E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locked/>
    <w:rsid w:val="007830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C31" w:themeColor="accent6"/>
        <w:left w:val="single" w:sz="8" w:space="0" w:color="E03C31" w:themeColor="accent6"/>
        <w:bottom w:val="single" w:sz="8" w:space="0" w:color="E03C31" w:themeColor="accent6"/>
        <w:right w:val="single" w:sz="8" w:space="0" w:color="E03C3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3C3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03C3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3C3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3C3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E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E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Schattierung11">
    <w:name w:val="Mittlere Schattierung 11"/>
    <w:basedOn w:val="NormaleTabelle"/>
    <w:uiPriority w:val="63"/>
    <w:locked/>
    <w:rsid w:val="007830A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locked/>
    <w:rsid w:val="007830A6"/>
    <w:tblPr>
      <w:tblStyleRowBandSize w:val="1"/>
      <w:tblStyleColBandSize w:val="1"/>
      <w:tblBorders>
        <w:top w:val="single" w:sz="8" w:space="0" w:color="00B2FD" w:themeColor="accent1" w:themeTint="BF"/>
        <w:left w:val="single" w:sz="8" w:space="0" w:color="00B2FD" w:themeColor="accent1" w:themeTint="BF"/>
        <w:bottom w:val="single" w:sz="8" w:space="0" w:color="00B2FD" w:themeColor="accent1" w:themeTint="BF"/>
        <w:right w:val="single" w:sz="8" w:space="0" w:color="00B2FD" w:themeColor="accent1" w:themeTint="BF"/>
        <w:insideH w:val="single" w:sz="8" w:space="0" w:color="00B2F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2FD" w:themeColor="accent1" w:themeTint="BF"/>
          <w:left w:val="single" w:sz="8" w:space="0" w:color="00B2FD" w:themeColor="accent1" w:themeTint="BF"/>
          <w:bottom w:val="single" w:sz="8" w:space="0" w:color="00B2FD" w:themeColor="accent1" w:themeTint="BF"/>
          <w:right w:val="single" w:sz="8" w:space="0" w:color="00B2FD" w:themeColor="accent1" w:themeTint="BF"/>
          <w:insideH w:val="nil"/>
          <w:insideV w:val="nil"/>
        </w:tcBorders>
        <w:shd w:val="clear" w:color="auto" w:fill="0076A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2FD" w:themeColor="accent1" w:themeTint="BF"/>
          <w:left w:val="single" w:sz="8" w:space="0" w:color="00B2FD" w:themeColor="accent1" w:themeTint="BF"/>
          <w:bottom w:val="single" w:sz="8" w:space="0" w:color="00B2FD" w:themeColor="accent1" w:themeTint="BF"/>
          <w:right w:val="single" w:sz="8" w:space="0" w:color="00B2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5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E5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locked/>
    <w:rsid w:val="007830A6"/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FFF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locked/>
    <w:rsid w:val="007830A6"/>
    <w:tblPr>
      <w:tblStyleRowBandSize w:val="1"/>
      <w:tblStyleColBandSize w:val="1"/>
      <w:tblBorders>
        <w:top w:val="single" w:sz="8" w:space="0" w:color="D0C251" w:themeColor="accent3" w:themeTint="BF"/>
        <w:left w:val="single" w:sz="8" w:space="0" w:color="D0C251" w:themeColor="accent3" w:themeTint="BF"/>
        <w:bottom w:val="single" w:sz="8" w:space="0" w:color="D0C251" w:themeColor="accent3" w:themeTint="BF"/>
        <w:right w:val="single" w:sz="8" w:space="0" w:color="D0C251" w:themeColor="accent3" w:themeTint="BF"/>
        <w:insideH w:val="single" w:sz="8" w:space="0" w:color="D0C25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C251" w:themeColor="accent3" w:themeTint="BF"/>
          <w:left w:val="single" w:sz="8" w:space="0" w:color="D0C251" w:themeColor="accent3" w:themeTint="BF"/>
          <w:bottom w:val="single" w:sz="8" w:space="0" w:color="D0C251" w:themeColor="accent3" w:themeTint="BF"/>
          <w:right w:val="single" w:sz="8" w:space="0" w:color="D0C251" w:themeColor="accent3" w:themeTint="BF"/>
          <w:insideH w:val="nil"/>
          <w:insideV w:val="nil"/>
        </w:tcBorders>
        <w:shd w:val="clear" w:color="auto" w:fill="AA9D2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C251" w:themeColor="accent3" w:themeTint="BF"/>
          <w:left w:val="single" w:sz="8" w:space="0" w:color="D0C251" w:themeColor="accent3" w:themeTint="BF"/>
          <w:bottom w:val="single" w:sz="8" w:space="0" w:color="D0C251" w:themeColor="accent3" w:themeTint="BF"/>
          <w:right w:val="single" w:sz="8" w:space="0" w:color="D0C25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C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BC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locked/>
    <w:rsid w:val="007830A6"/>
    <w:tblPr>
      <w:tblStyleRowBandSize w:val="1"/>
      <w:tblStyleColBandSize w:val="1"/>
      <w:tblBorders>
        <w:top w:val="single" w:sz="8" w:space="0" w:color="978CB7" w:themeColor="accent4" w:themeTint="BF"/>
        <w:left w:val="single" w:sz="8" w:space="0" w:color="978CB7" w:themeColor="accent4" w:themeTint="BF"/>
        <w:bottom w:val="single" w:sz="8" w:space="0" w:color="978CB7" w:themeColor="accent4" w:themeTint="BF"/>
        <w:right w:val="single" w:sz="8" w:space="0" w:color="978CB7" w:themeColor="accent4" w:themeTint="BF"/>
        <w:insideH w:val="single" w:sz="8" w:space="0" w:color="978CB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8CB7" w:themeColor="accent4" w:themeTint="BF"/>
          <w:left w:val="single" w:sz="8" w:space="0" w:color="978CB7" w:themeColor="accent4" w:themeTint="BF"/>
          <w:bottom w:val="single" w:sz="8" w:space="0" w:color="978CB7" w:themeColor="accent4" w:themeTint="BF"/>
          <w:right w:val="single" w:sz="8" w:space="0" w:color="978CB7" w:themeColor="accent4" w:themeTint="BF"/>
          <w:insideH w:val="nil"/>
          <w:insideV w:val="nil"/>
        </w:tcBorders>
        <w:shd w:val="clear" w:color="auto" w:fill="75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8CB7" w:themeColor="accent4" w:themeTint="BF"/>
          <w:left w:val="single" w:sz="8" w:space="0" w:color="978CB7" w:themeColor="accent4" w:themeTint="BF"/>
          <w:bottom w:val="single" w:sz="8" w:space="0" w:color="978CB7" w:themeColor="accent4" w:themeTint="BF"/>
          <w:right w:val="single" w:sz="8" w:space="0" w:color="978CB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9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9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locked/>
    <w:rsid w:val="007830A6"/>
    <w:tblPr>
      <w:tblStyleRowBandSize w:val="1"/>
      <w:tblStyleColBandSize w:val="1"/>
      <w:tblBorders>
        <w:top w:val="single" w:sz="8" w:space="0" w:color="DB56B7" w:themeColor="accent5" w:themeTint="BF"/>
        <w:left w:val="single" w:sz="8" w:space="0" w:color="DB56B7" w:themeColor="accent5" w:themeTint="BF"/>
        <w:bottom w:val="single" w:sz="8" w:space="0" w:color="DB56B7" w:themeColor="accent5" w:themeTint="BF"/>
        <w:right w:val="single" w:sz="8" w:space="0" w:color="DB56B7" w:themeColor="accent5" w:themeTint="BF"/>
        <w:insideH w:val="single" w:sz="8" w:space="0" w:color="DB56B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56B7" w:themeColor="accent5" w:themeTint="BF"/>
          <w:left w:val="single" w:sz="8" w:space="0" w:color="DB56B7" w:themeColor="accent5" w:themeTint="BF"/>
          <w:bottom w:val="single" w:sz="8" w:space="0" w:color="DB56B7" w:themeColor="accent5" w:themeTint="BF"/>
          <w:right w:val="single" w:sz="8" w:space="0" w:color="DB56B7" w:themeColor="accent5" w:themeTint="BF"/>
          <w:insideH w:val="nil"/>
          <w:insideV w:val="nil"/>
        </w:tcBorders>
        <w:shd w:val="clear" w:color="auto" w:fill="C5299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56B7" w:themeColor="accent5" w:themeTint="BF"/>
          <w:left w:val="single" w:sz="8" w:space="0" w:color="DB56B7" w:themeColor="accent5" w:themeTint="BF"/>
          <w:bottom w:val="single" w:sz="8" w:space="0" w:color="DB56B7" w:themeColor="accent5" w:themeTint="BF"/>
          <w:right w:val="single" w:sz="8" w:space="0" w:color="DB56B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7E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7E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locked/>
    <w:rsid w:val="007830A6"/>
    <w:tblPr>
      <w:tblStyleRowBandSize w:val="1"/>
      <w:tblStyleColBandSize w:val="1"/>
      <w:tblBorders>
        <w:top w:val="single" w:sz="8" w:space="0" w:color="E76C64" w:themeColor="accent6" w:themeTint="BF"/>
        <w:left w:val="single" w:sz="8" w:space="0" w:color="E76C64" w:themeColor="accent6" w:themeTint="BF"/>
        <w:bottom w:val="single" w:sz="8" w:space="0" w:color="E76C64" w:themeColor="accent6" w:themeTint="BF"/>
        <w:right w:val="single" w:sz="8" w:space="0" w:color="E76C64" w:themeColor="accent6" w:themeTint="BF"/>
        <w:insideH w:val="single" w:sz="8" w:space="0" w:color="E76C6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6C64" w:themeColor="accent6" w:themeTint="BF"/>
          <w:left w:val="single" w:sz="8" w:space="0" w:color="E76C64" w:themeColor="accent6" w:themeTint="BF"/>
          <w:bottom w:val="single" w:sz="8" w:space="0" w:color="E76C64" w:themeColor="accent6" w:themeTint="BF"/>
          <w:right w:val="single" w:sz="8" w:space="0" w:color="E76C64" w:themeColor="accent6" w:themeTint="BF"/>
          <w:insideH w:val="nil"/>
          <w:insideV w:val="nil"/>
        </w:tcBorders>
        <w:shd w:val="clear" w:color="auto" w:fill="E03C3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6C64" w:themeColor="accent6" w:themeTint="BF"/>
          <w:left w:val="single" w:sz="8" w:space="0" w:color="E76C64" w:themeColor="accent6" w:themeTint="BF"/>
          <w:bottom w:val="single" w:sz="8" w:space="0" w:color="E76C64" w:themeColor="accent6" w:themeTint="BF"/>
          <w:right w:val="single" w:sz="8" w:space="0" w:color="E76C6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E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E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21">
    <w:name w:val="Mittlere Schattierung 21"/>
    <w:basedOn w:val="NormaleTabelle"/>
    <w:uiPriority w:val="64"/>
    <w:locked/>
    <w:rsid w:val="007830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11">
    <w:name w:val="Mittlere Schattierung 2 - Akzent 11"/>
    <w:basedOn w:val="NormaleTabelle"/>
    <w:uiPriority w:val="64"/>
    <w:locked/>
    <w:rsid w:val="007830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6A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6A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6A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locked/>
    <w:rsid w:val="007830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locked/>
    <w:rsid w:val="007830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9D2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9D2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9D2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locked/>
    <w:rsid w:val="007830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66A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66A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locked/>
    <w:rsid w:val="007830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5299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5299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5299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locked/>
    <w:rsid w:val="007830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3C3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3C3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3C3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Raster11">
    <w:name w:val="Mittleres Raster 11"/>
    <w:basedOn w:val="NormaleTabelle"/>
    <w:uiPriority w:val="67"/>
    <w:locked/>
    <w:rsid w:val="007830A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locked/>
    <w:rsid w:val="007830A6"/>
    <w:tblPr>
      <w:tblStyleRowBandSize w:val="1"/>
      <w:tblStyleColBandSize w:val="1"/>
      <w:tblBorders>
        <w:top w:val="single" w:sz="8" w:space="0" w:color="00B2FD" w:themeColor="accent1" w:themeTint="BF"/>
        <w:left w:val="single" w:sz="8" w:space="0" w:color="00B2FD" w:themeColor="accent1" w:themeTint="BF"/>
        <w:bottom w:val="single" w:sz="8" w:space="0" w:color="00B2FD" w:themeColor="accent1" w:themeTint="BF"/>
        <w:right w:val="single" w:sz="8" w:space="0" w:color="00B2FD" w:themeColor="accent1" w:themeTint="BF"/>
        <w:insideH w:val="single" w:sz="8" w:space="0" w:color="00B2FD" w:themeColor="accent1" w:themeTint="BF"/>
        <w:insideV w:val="single" w:sz="8" w:space="0" w:color="00B2FD" w:themeColor="accent1" w:themeTint="BF"/>
      </w:tblBorders>
    </w:tblPr>
    <w:tcPr>
      <w:shd w:val="clear" w:color="auto" w:fill="AAE5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2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4CCFF" w:themeFill="accent1" w:themeFillTint="7F"/>
      </w:tcPr>
    </w:tblStylePr>
    <w:tblStylePr w:type="band1Horz">
      <w:tblPr/>
      <w:tcPr>
        <w:shd w:val="clear" w:color="auto" w:fill="54CCFF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locked/>
    <w:rsid w:val="007830A6"/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  <w:insideV w:val="single" w:sz="8" w:space="0" w:color="00F0E5" w:themeColor="accent2" w:themeTint="BF"/>
      </w:tblBorders>
    </w:tblPr>
    <w:tcPr>
      <w:shd w:val="clear" w:color="auto" w:fill="A6FFF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0E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locked/>
    <w:rsid w:val="007830A6"/>
    <w:tblPr>
      <w:tblStyleRowBandSize w:val="1"/>
      <w:tblStyleColBandSize w:val="1"/>
      <w:tblBorders>
        <w:top w:val="single" w:sz="8" w:space="0" w:color="D0C251" w:themeColor="accent3" w:themeTint="BF"/>
        <w:left w:val="single" w:sz="8" w:space="0" w:color="D0C251" w:themeColor="accent3" w:themeTint="BF"/>
        <w:bottom w:val="single" w:sz="8" w:space="0" w:color="D0C251" w:themeColor="accent3" w:themeTint="BF"/>
        <w:right w:val="single" w:sz="8" w:space="0" w:color="D0C251" w:themeColor="accent3" w:themeTint="BF"/>
        <w:insideH w:val="single" w:sz="8" w:space="0" w:color="D0C251" w:themeColor="accent3" w:themeTint="BF"/>
        <w:insideV w:val="single" w:sz="8" w:space="0" w:color="D0C251" w:themeColor="accent3" w:themeTint="BF"/>
      </w:tblBorders>
    </w:tblPr>
    <w:tcPr>
      <w:shd w:val="clear" w:color="auto" w:fill="EFEBC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C25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68B" w:themeFill="accent3" w:themeFillTint="7F"/>
      </w:tcPr>
    </w:tblStylePr>
    <w:tblStylePr w:type="band1Horz">
      <w:tblPr/>
      <w:tcPr>
        <w:shd w:val="clear" w:color="auto" w:fill="DFD68B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locked/>
    <w:rsid w:val="007830A6"/>
    <w:tblPr>
      <w:tblStyleRowBandSize w:val="1"/>
      <w:tblStyleColBandSize w:val="1"/>
      <w:tblBorders>
        <w:top w:val="single" w:sz="8" w:space="0" w:color="978CB7" w:themeColor="accent4" w:themeTint="BF"/>
        <w:left w:val="single" w:sz="8" w:space="0" w:color="978CB7" w:themeColor="accent4" w:themeTint="BF"/>
        <w:bottom w:val="single" w:sz="8" w:space="0" w:color="978CB7" w:themeColor="accent4" w:themeTint="BF"/>
        <w:right w:val="single" w:sz="8" w:space="0" w:color="978CB7" w:themeColor="accent4" w:themeTint="BF"/>
        <w:insideH w:val="single" w:sz="8" w:space="0" w:color="978CB7" w:themeColor="accent4" w:themeTint="BF"/>
        <w:insideV w:val="single" w:sz="8" w:space="0" w:color="978CB7" w:themeColor="accent4" w:themeTint="BF"/>
      </w:tblBorders>
    </w:tblPr>
    <w:tcPr>
      <w:shd w:val="clear" w:color="auto" w:fill="DCD9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8CB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B2CF" w:themeFill="accent4" w:themeFillTint="7F"/>
      </w:tcPr>
    </w:tblStylePr>
    <w:tblStylePr w:type="band1Horz">
      <w:tblPr/>
      <w:tcPr>
        <w:shd w:val="clear" w:color="auto" w:fill="BAB2CF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locked/>
    <w:rsid w:val="007830A6"/>
    <w:tblPr>
      <w:tblStyleRowBandSize w:val="1"/>
      <w:tblStyleColBandSize w:val="1"/>
      <w:tblBorders>
        <w:top w:val="single" w:sz="8" w:space="0" w:color="DB56B7" w:themeColor="accent5" w:themeTint="BF"/>
        <w:left w:val="single" w:sz="8" w:space="0" w:color="DB56B7" w:themeColor="accent5" w:themeTint="BF"/>
        <w:bottom w:val="single" w:sz="8" w:space="0" w:color="DB56B7" w:themeColor="accent5" w:themeTint="BF"/>
        <w:right w:val="single" w:sz="8" w:space="0" w:color="DB56B7" w:themeColor="accent5" w:themeTint="BF"/>
        <w:insideH w:val="single" w:sz="8" w:space="0" w:color="DB56B7" w:themeColor="accent5" w:themeTint="BF"/>
        <w:insideV w:val="single" w:sz="8" w:space="0" w:color="DB56B7" w:themeColor="accent5" w:themeTint="BF"/>
      </w:tblBorders>
    </w:tblPr>
    <w:tcPr>
      <w:shd w:val="clear" w:color="auto" w:fill="F3C7E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56B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8ECF" w:themeFill="accent5" w:themeFillTint="7F"/>
      </w:tcPr>
    </w:tblStylePr>
    <w:tblStylePr w:type="band1Horz">
      <w:tblPr/>
      <w:tcPr>
        <w:shd w:val="clear" w:color="auto" w:fill="E78ECF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locked/>
    <w:rsid w:val="007830A6"/>
    <w:tblPr>
      <w:tblStyleRowBandSize w:val="1"/>
      <w:tblStyleColBandSize w:val="1"/>
      <w:tblBorders>
        <w:top w:val="single" w:sz="8" w:space="0" w:color="E76C64" w:themeColor="accent6" w:themeTint="BF"/>
        <w:left w:val="single" w:sz="8" w:space="0" w:color="E76C64" w:themeColor="accent6" w:themeTint="BF"/>
        <w:bottom w:val="single" w:sz="8" w:space="0" w:color="E76C64" w:themeColor="accent6" w:themeTint="BF"/>
        <w:right w:val="single" w:sz="8" w:space="0" w:color="E76C64" w:themeColor="accent6" w:themeTint="BF"/>
        <w:insideH w:val="single" w:sz="8" w:space="0" w:color="E76C64" w:themeColor="accent6" w:themeTint="BF"/>
        <w:insideV w:val="single" w:sz="8" w:space="0" w:color="E76C64" w:themeColor="accent6" w:themeTint="BF"/>
      </w:tblBorders>
    </w:tblPr>
    <w:tcPr>
      <w:shd w:val="clear" w:color="auto" w:fill="F7CE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6C6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9D98" w:themeFill="accent6" w:themeFillTint="7F"/>
      </w:tcPr>
    </w:tblStylePr>
    <w:tblStylePr w:type="band1Horz">
      <w:tblPr/>
      <w:tcPr>
        <w:shd w:val="clear" w:color="auto" w:fill="EF9D98" w:themeFill="accent6" w:themeFillTint="7F"/>
      </w:tcPr>
    </w:tblStylePr>
  </w:style>
  <w:style w:type="table" w:customStyle="1" w:styleId="MittleresRaster21">
    <w:name w:val="Mittleres Raster 21"/>
    <w:basedOn w:val="NormaleTabelle"/>
    <w:uiPriority w:val="68"/>
    <w:locked/>
    <w:rsid w:val="007830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locked/>
    <w:rsid w:val="007830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6A8" w:themeColor="accent1"/>
        <w:left w:val="single" w:sz="8" w:space="0" w:color="0076A8" w:themeColor="accent1"/>
        <w:bottom w:val="single" w:sz="8" w:space="0" w:color="0076A8" w:themeColor="accent1"/>
        <w:right w:val="single" w:sz="8" w:space="0" w:color="0076A8" w:themeColor="accent1"/>
        <w:insideH w:val="single" w:sz="8" w:space="0" w:color="0076A8" w:themeColor="accent1"/>
        <w:insideV w:val="single" w:sz="8" w:space="0" w:color="0076A8" w:themeColor="accent1"/>
      </w:tblBorders>
    </w:tblPr>
    <w:tcPr>
      <w:shd w:val="clear" w:color="auto" w:fill="AAE5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4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EAFF" w:themeFill="accent1" w:themeFillTint="33"/>
      </w:tcPr>
    </w:tblStylePr>
    <w:tblStylePr w:type="band1Vert">
      <w:tblPr/>
      <w:tcPr>
        <w:shd w:val="clear" w:color="auto" w:fill="54CCFF" w:themeFill="accent1" w:themeFillTint="7F"/>
      </w:tcPr>
    </w:tblStylePr>
    <w:tblStylePr w:type="band1Horz">
      <w:tblPr/>
      <w:tcPr>
        <w:tcBorders>
          <w:insideH w:val="single" w:sz="6" w:space="0" w:color="0076A8" w:themeColor="accent1"/>
          <w:insideV w:val="single" w:sz="6" w:space="0" w:color="0076A8" w:themeColor="accent1"/>
        </w:tcBorders>
        <w:shd w:val="clear" w:color="auto" w:fill="54CC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locked/>
    <w:rsid w:val="007830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cPr>
      <w:shd w:val="clear" w:color="auto" w:fill="A6FFF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BFF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FFFB" w:themeFill="accent2" w:themeFillTint="33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tcBorders>
          <w:insideH w:val="single" w:sz="6" w:space="0" w:color="00968F" w:themeColor="accent2"/>
          <w:insideV w:val="single" w:sz="6" w:space="0" w:color="00968F" w:themeColor="accent2"/>
        </w:tcBorders>
        <w:shd w:val="clear" w:color="auto" w:fill="4BFFF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locked/>
    <w:rsid w:val="007830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9D2E" w:themeColor="accent3"/>
        <w:left w:val="single" w:sz="8" w:space="0" w:color="AA9D2E" w:themeColor="accent3"/>
        <w:bottom w:val="single" w:sz="8" w:space="0" w:color="AA9D2E" w:themeColor="accent3"/>
        <w:right w:val="single" w:sz="8" w:space="0" w:color="AA9D2E" w:themeColor="accent3"/>
        <w:insideH w:val="single" w:sz="8" w:space="0" w:color="AA9D2E" w:themeColor="accent3"/>
        <w:insideV w:val="single" w:sz="8" w:space="0" w:color="AA9D2E" w:themeColor="accent3"/>
      </w:tblBorders>
    </w:tblPr>
    <w:tcPr>
      <w:shd w:val="clear" w:color="auto" w:fill="EFEBC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ED0" w:themeFill="accent3" w:themeFillTint="33"/>
      </w:tcPr>
    </w:tblStylePr>
    <w:tblStylePr w:type="band1Vert">
      <w:tblPr/>
      <w:tcPr>
        <w:shd w:val="clear" w:color="auto" w:fill="DFD68B" w:themeFill="accent3" w:themeFillTint="7F"/>
      </w:tcPr>
    </w:tblStylePr>
    <w:tblStylePr w:type="band1Horz">
      <w:tblPr/>
      <w:tcPr>
        <w:tcBorders>
          <w:insideH w:val="single" w:sz="6" w:space="0" w:color="AA9D2E" w:themeColor="accent3"/>
          <w:insideV w:val="single" w:sz="6" w:space="0" w:color="AA9D2E" w:themeColor="accent3"/>
        </w:tcBorders>
        <w:shd w:val="clear" w:color="auto" w:fill="DFD68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locked/>
    <w:rsid w:val="007830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66A0" w:themeColor="accent4"/>
        <w:left w:val="single" w:sz="8" w:space="0" w:color="7566A0" w:themeColor="accent4"/>
        <w:bottom w:val="single" w:sz="8" w:space="0" w:color="7566A0" w:themeColor="accent4"/>
        <w:right w:val="single" w:sz="8" w:space="0" w:color="7566A0" w:themeColor="accent4"/>
        <w:insideH w:val="single" w:sz="8" w:space="0" w:color="7566A0" w:themeColor="accent4"/>
        <w:insideV w:val="single" w:sz="8" w:space="0" w:color="7566A0" w:themeColor="accent4"/>
      </w:tblBorders>
    </w:tblPr>
    <w:tcPr>
      <w:shd w:val="clear" w:color="auto" w:fill="DCD9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0EC" w:themeFill="accent4" w:themeFillTint="33"/>
      </w:tcPr>
    </w:tblStylePr>
    <w:tblStylePr w:type="band1Vert">
      <w:tblPr/>
      <w:tcPr>
        <w:shd w:val="clear" w:color="auto" w:fill="BAB2CF" w:themeFill="accent4" w:themeFillTint="7F"/>
      </w:tcPr>
    </w:tblStylePr>
    <w:tblStylePr w:type="band1Horz">
      <w:tblPr/>
      <w:tcPr>
        <w:tcBorders>
          <w:insideH w:val="single" w:sz="6" w:space="0" w:color="7566A0" w:themeColor="accent4"/>
          <w:insideV w:val="single" w:sz="6" w:space="0" w:color="7566A0" w:themeColor="accent4"/>
        </w:tcBorders>
        <w:shd w:val="clear" w:color="auto" w:fill="BAB2C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locked/>
    <w:rsid w:val="007830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5299B" w:themeColor="accent5"/>
        <w:left w:val="single" w:sz="8" w:space="0" w:color="C5299B" w:themeColor="accent5"/>
        <w:bottom w:val="single" w:sz="8" w:space="0" w:color="C5299B" w:themeColor="accent5"/>
        <w:right w:val="single" w:sz="8" w:space="0" w:color="C5299B" w:themeColor="accent5"/>
        <w:insideH w:val="single" w:sz="8" w:space="0" w:color="C5299B" w:themeColor="accent5"/>
        <w:insideV w:val="single" w:sz="8" w:space="0" w:color="C5299B" w:themeColor="accent5"/>
      </w:tblBorders>
    </w:tblPr>
    <w:tcPr>
      <w:shd w:val="clear" w:color="auto" w:fill="F3C7E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AE8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1EB" w:themeFill="accent5" w:themeFillTint="33"/>
      </w:tcPr>
    </w:tblStylePr>
    <w:tblStylePr w:type="band1Vert">
      <w:tblPr/>
      <w:tcPr>
        <w:shd w:val="clear" w:color="auto" w:fill="E78ECF" w:themeFill="accent5" w:themeFillTint="7F"/>
      </w:tcPr>
    </w:tblStylePr>
    <w:tblStylePr w:type="band1Horz">
      <w:tblPr/>
      <w:tcPr>
        <w:tcBorders>
          <w:insideH w:val="single" w:sz="6" w:space="0" w:color="C5299B" w:themeColor="accent5"/>
          <w:insideV w:val="single" w:sz="6" w:space="0" w:color="C5299B" w:themeColor="accent5"/>
        </w:tcBorders>
        <w:shd w:val="clear" w:color="auto" w:fill="E78EC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locked/>
    <w:rsid w:val="007830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C31" w:themeColor="accent6"/>
        <w:left w:val="single" w:sz="8" w:space="0" w:color="E03C31" w:themeColor="accent6"/>
        <w:bottom w:val="single" w:sz="8" w:space="0" w:color="E03C31" w:themeColor="accent6"/>
        <w:right w:val="single" w:sz="8" w:space="0" w:color="E03C31" w:themeColor="accent6"/>
        <w:insideH w:val="single" w:sz="8" w:space="0" w:color="E03C31" w:themeColor="accent6"/>
        <w:insideV w:val="single" w:sz="8" w:space="0" w:color="E03C31" w:themeColor="accent6"/>
      </w:tblBorders>
    </w:tblPr>
    <w:tcPr>
      <w:shd w:val="clear" w:color="auto" w:fill="F7CE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B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7D5" w:themeFill="accent6" w:themeFillTint="33"/>
      </w:tcPr>
    </w:tblStylePr>
    <w:tblStylePr w:type="band1Vert">
      <w:tblPr/>
      <w:tcPr>
        <w:shd w:val="clear" w:color="auto" w:fill="EF9D98" w:themeFill="accent6" w:themeFillTint="7F"/>
      </w:tcPr>
    </w:tblStylePr>
    <w:tblStylePr w:type="band1Horz">
      <w:tblPr/>
      <w:tcPr>
        <w:tcBorders>
          <w:insideH w:val="single" w:sz="6" w:space="0" w:color="E03C31" w:themeColor="accent6"/>
          <w:insideV w:val="single" w:sz="6" w:space="0" w:color="E03C31" w:themeColor="accent6"/>
        </w:tcBorders>
        <w:shd w:val="clear" w:color="auto" w:fill="EF9D9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31">
    <w:name w:val="Mittleres Raster 31"/>
    <w:basedOn w:val="NormaleTabelle"/>
    <w:uiPriority w:val="69"/>
    <w:locked/>
    <w:rsid w:val="007830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locked/>
    <w:rsid w:val="007830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E5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6A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6A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6A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6A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4CC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4CCFF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locked/>
    <w:rsid w:val="007830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6FFF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FF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FF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locked/>
    <w:rsid w:val="007830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BC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9D2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9D2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9D2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9D2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68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68B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locked/>
    <w:rsid w:val="007830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9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66A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66A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66A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66A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B2C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B2CF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locked/>
    <w:rsid w:val="007830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7E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5299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5299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5299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5299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8EC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8ECF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locked/>
    <w:rsid w:val="007830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CE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C3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C3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3C3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3C3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9D9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9D98" w:themeFill="accent6" w:themeFillTint="7F"/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locked/>
    <w:rsid w:val="007830A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7830A6"/>
    <w:rPr>
      <w:rFonts w:asciiTheme="majorHAnsi" w:eastAsiaTheme="majorEastAsia" w:hAnsiTheme="majorHAnsi" w:cstheme="majorBidi"/>
      <w:sz w:val="24"/>
      <w:szCs w:val="24"/>
      <w:shd w:val="pct20" w:color="auto" w:fill="auto"/>
      <w:lang w:val="de-CH" w:eastAsia="en-US"/>
    </w:rPr>
  </w:style>
  <w:style w:type="paragraph" w:styleId="NurText">
    <w:name w:val="Plain Text"/>
    <w:basedOn w:val="Standard"/>
    <w:link w:val="NurTextZchn"/>
    <w:uiPriority w:val="99"/>
    <w:semiHidden/>
    <w:locked/>
    <w:rsid w:val="007830A6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830A6"/>
    <w:rPr>
      <w:rFonts w:ascii="Consolas" w:eastAsiaTheme="minorHAnsi" w:hAnsi="Consolas" w:cs="Consolas"/>
      <w:sz w:val="21"/>
      <w:szCs w:val="21"/>
      <w:lang w:val="de-CH" w:eastAsia="en-US"/>
    </w:rPr>
  </w:style>
  <w:style w:type="paragraph" w:styleId="Rechtsgrundlagenverzeichnis">
    <w:name w:val="table of authorities"/>
    <w:basedOn w:val="Standard"/>
    <w:next w:val="Standard"/>
    <w:uiPriority w:val="99"/>
    <w:semiHidden/>
    <w:locked/>
    <w:rsid w:val="007830A6"/>
    <w:pPr>
      <w:ind w:left="180" w:hanging="180"/>
    </w:pPr>
  </w:style>
  <w:style w:type="paragraph" w:styleId="RGV-berschrift">
    <w:name w:val="toa heading"/>
    <w:basedOn w:val="Standard"/>
    <w:next w:val="Standard"/>
    <w:uiPriority w:val="99"/>
    <w:semiHidden/>
    <w:locked/>
    <w:rsid w:val="007830A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chwacheHervorhebung">
    <w:name w:val="Subtle Emphasis"/>
    <w:basedOn w:val="Absatz-Standardschriftart"/>
    <w:uiPriority w:val="99"/>
    <w:semiHidden/>
    <w:locked/>
    <w:rsid w:val="007830A6"/>
    <w:rPr>
      <w:i/>
      <w:iCs/>
      <w:color w:val="808080" w:themeColor="text1" w:themeTint="7F"/>
      <w:lang w:val="de-CH"/>
    </w:rPr>
  </w:style>
  <w:style w:type="character" w:styleId="SchwacherVerweis">
    <w:name w:val="Subtle Reference"/>
    <w:basedOn w:val="Absatz-Standardschriftart"/>
    <w:uiPriority w:val="99"/>
    <w:semiHidden/>
    <w:locked/>
    <w:rsid w:val="007830A6"/>
    <w:rPr>
      <w:smallCaps/>
      <w:color w:val="00968F" w:themeColor="accent2"/>
      <w:u w:val="single"/>
      <w:lang w:val="de-CH"/>
    </w:rPr>
  </w:style>
  <w:style w:type="character" w:styleId="Seitenzahl">
    <w:name w:val="page number"/>
    <w:basedOn w:val="Absatz-Standardschriftart"/>
    <w:uiPriority w:val="99"/>
    <w:semiHidden/>
    <w:locked/>
    <w:rsid w:val="007830A6"/>
    <w:rPr>
      <w:lang w:val="de-CH"/>
    </w:rPr>
  </w:style>
  <w:style w:type="paragraph" w:styleId="StandardWeb">
    <w:name w:val="Normal (Web)"/>
    <w:basedOn w:val="Standard"/>
    <w:uiPriority w:val="99"/>
    <w:semiHidden/>
    <w:locked/>
    <w:rsid w:val="007830A6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locked/>
    <w:rsid w:val="007830A6"/>
    <w:pPr>
      <w:ind w:left="708"/>
    </w:pPr>
  </w:style>
  <w:style w:type="table" w:styleId="Tabelle3D-Effekt1">
    <w:name w:val="Table 3D effects 1"/>
    <w:basedOn w:val="NormaleTabelle"/>
    <w:locked/>
    <w:rsid w:val="007830A6"/>
    <w:pPr>
      <w:widowControl w:val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locked/>
    <w:rsid w:val="007830A6"/>
    <w:pPr>
      <w:widowControl w:val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locked/>
    <w:rsid w:val="007830A6"/>
    <w:pPr>
      <w:widowControl w:val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locked/>
    <w:rsid w:val="007830A6"/>
    <w:pPr>
      <w:widowControl w:val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locked/>
    <w:rsid w:val="007830A6"/>
    <w:pPr>
      <w:widowControl w:val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locked/>
    <w:rsid w:val="007830A6"/>
    <w:pPr>
      <w:widowControl w:val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locked/>
    <w:rsid w:val="007830A6"/>
    <w:pPr>
      <w:widowControl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locked/>
    <w:rsid w:val="007830A6"/>
    <w:pPr>
      <w:widowControl w:val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locked/>
    <w:rsid w:val="007830A6"/>
    <w:pPr>
      <w:widowControl w:val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locked/>
    <w:rsid w:val="007830A6"/>
    <w:pPr>
      <w:widowControl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locked/>
    <w:rsid w:val="007830A6"/>
    <w:pPr>
      <w:widowControl w:val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locked/>
    <w:rsid w:val="007830A6"/>
    <w:pPr>
      <w:widowControl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locked/>
    <w:rsid w:val="007830A6"/>
    <w:pPr>
      <w:widowControl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locked/>
    <w:rsid w:val="007830A6"/>
    <w:pPr>
      <w:widowControl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locked/>
    <w:rsid w:val="007830A6"/>
    <w:pPr>
      <w:widowControl w:val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locked/>
    <w:rsid w:val="007830A6"/>
    <w:pPr>
      <w:widowControl w:val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locked/>
    <w:rsid w:val="007830A6"/>
    <w:pPr>
      <w:widowControl w:val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locked/>
    <w:rsid w:val="007830A6"/>
    <w:pPr>
      <w:widowControl w:val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locked/>
    <w:rsid w:val="007830A6"/>
    <w:pPr>
      <w:widowControl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locked/>
    <w:rsid w:val="007830A6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locked/>
    <w:rsid w:val="007830A6"/>
    <w:pPr>
      <w:widowControl w:val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locked/>
    <w:rsid w:val="007830A6"/>
    <w:pPr>
      <w:widowControl w:val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locked/>
    <w:rsid w:val="007830A6"/>
    <w:pPr>
      <w:widowControl w:val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locked/>
    <w:rsid w:val="007830A6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locked/>
    <w:rsid w:val="007830A6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locked/>
    <w:rsid w:val="007830A6"/>
    <w:pPr>
      <w:widowControl w:val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locked/>
    <w:rsid w:val="007830A6"/>
    <w:pPr>
      <w:widowControl w:val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locked/>
    <w:rsid w:val="007830A6"/>
    <w:pPr>
      <w:widowControl w:val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locked/>
    <w:rsid w:val="007830A6"/>
    <w:pPr>
      <w:widowControl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locked/>
    <w:rsid w:val="007830A6"/>
    <w:pPr>
      <w:widowControl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locked/>
    <w:rsid w:val="007830A6"/>
    <w:pPr>
      <w:widowControl w:val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locked/>
    <w:rsid w:val="007830A6"/>
    <w:pPr>
      <w:widowControl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locked/>
    <w:rsid w:val="007830A6"/>
    <w:pPr>
      <w:widowControl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locked/>
    <w:rsid w:val="007830A6"/>
    <w:pPr>
      <w:widowControl w:val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locked/>
    <w:rsid w:val="007830A6"/>
    <w:pPr>
      <w:widowControl w:val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locked/>
    <w:rsid w:val="007830A6"/>
    <w:pPr>
      <w:widowControl w:val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locked/>
    <w:rsid w:val="007830A6"/>
    <w:pPr>
      <w:widowControl w:val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locked/>
    <w:rsid w:val="007830A6"/>
    <w:pPr>
      <w:widowControl w:val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locked/>
    <w:rsid w:val="007830A6"/>
    <w:pPr>
      <w:widowControl w:val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locked/>
    <w:rsid w:val="007830A6"/>
    <w:pPr>
      <w:widowControl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locked/>
    <w:rsid w:val="007830A6"/>
    <w:pPr>
      <w:widowControl w:val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locked/>
    <w:rsid w:val="007830A6"/>
    <w:pPr>
      <w:widowControl w:val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locked/>
    <w:rsid w:val="007830A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uiPriority w:val="99"/>
    <w:semiHidden/>
    <w:locked/>
    <w:rsid w:val="007830A6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7830A6"/>
    <w:rPr>
      <w:rFonts w:ascii="Frutiger 45 Light" w:eastAsiaTheme="minorHAnsi" w:hAnsi="Frutiger 45 Light" w:cstheme="minorBidi"/>
      <w:sz w:val="18"/>
      <w:szCs w:val="22"/>
      <w:lang w:val="de-CH" w:eastAsia="en-US"/>
    </w:rPr>
  </w:style>
  <w:style w:type="paragraph" w:styleId="Textkrper2">
    <w:name w:val="Body Text 2"/>
    <w:basedOn w:val="Standard"/>
    <w:link w:val="Textkrper2Zchn"/>
    <w:uiPriority w:val="99"/>
    <w:semiHidden/>
    <w:locked/>
    <w:rsid w:val="007830A6"/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7830A6"/>
    <w:rPr>
      <w:rFonts w:ascii="Frutiger 45 Light" w:eastAsiaTheme="minorHAnsi" w:hAnsi="Frutiger 45 Light" w:cstheme="minorBidi"/>
      <w:sz w:val="18"/>
      <w:szCs w:val="22"/>
      <w:lang w:val="de-CH" w:eastAsia="en-US"/>
    </w:rPr>
  </w:style>
  <w:style w:type="paragraph" w:styleId="Textkrper3">
    <w:name w:val="Body Text 3"/>
    <w:basedOn w:val="Standard"/>
    <w:link w:val="Textkrper3Zchn"/>
    <w:uiPriority w:val="99"/>
    <w:semiHidden/>
    <w:locked/>
    <w:rsid w:val="007830A6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7830A6"/>
    <w:rPr>
      <w:rFonts w:ascii="Frutiger 45 Light" w:eastAsiaTheme="minorHAnsi" w:hAnsi="Frutiger 45 Light" w:cstheme="minorBidi"/>
      <w:sz w:val="16"/>
      <w:szCs w:val="16"/>
      <w:lang w:val="de-CH" w:eastAsia="en-US"/>
    </w:rPr>
  </w:style>
  <w:style w:type="paragraph" w:styleId="Textkrper-Einzug2">
    <w:name w:val="Body Text Indent 2"/>
    <w:basedOn w:val="Standard"/>
    <w:link w:val="Textkrper-Einzug2Zchn"/>
    <w:uiPriority w:val="99"/>
    <w:semiHidden/>
    <w:locked/>
    <w:rsid w:val="007830A6"/>
    <w:pPr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7830A6"/>
    <w:rPr>
      <w:rFonts w:ascii="Frutiger 45 Light" w:eastAsiaTheme="minorHAnsi" w:hAnsi="Frutiger 45 Light" w:cstheme="minorBidi"/>
      <w:sz w:val="18"/>
      <w:szCs w:val="22"/>
      <w:lang w:val="de-CH" w:eastAsia="en-US"/>
    </w:rPr>
  </w:style>
  <w:style w:type="paragraph" w:styleId="Textkrper-Einzug3">
    <w:name w:val="Body Text Indent 3"/>
    <w:basedOn w:val="Standard"/>
    <w:link w:val="Textkrper-Einzug3Zchn"/>
    <w:uiPriority w:val="99"/>
    <w:semiHidden/>
    <w:locked/>
    <w:rsid w:val="007830A6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7830A6"/>
    <w:rPr>
      <w:rFonts w:ascii="Frutiger 45 Light" w:eastAsiaTheme="minorHAnsi" w:hAnsi="Frutiger 45 Light" w:cstheme="minorBidi"/>
      <w:sz w:val="16"/>
      <w:szCs w:val="16"/>
      <w:lang w:val="de-CH"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locked/>
    <w:rsid w:val="007830A6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7830A6"/>
    <w:rPr>
      <w:rFonts w:ascii="Frutiger 45 Light" w:eastAsiaTheme="minorHAnsi" w:hAnsi="Frutiger 45 Light" w:cstheme="minorBidi"/>
      <w:sz w:val="18"/>
      <w:szCs w:val="22"/>
      <w:lang w:val="de-CH" w:eastAsia="en-US"/>
    </w:rPr>
  </w:style>
  <w:style w:type="paragraph" w:styleId="Textkrper-Zeileneinzug">
    <w:name w:val="Body Text Indent"/>
    <w:basedOn w:val="Standard"/>
    <w:link w:val="Textkrper-ZeileneinzugZchn"/>
    <w:uiPriority w:val="99"/>
    <w:semiHidden/>
    <w:locked/>
    <w:rsid w:val="007830A6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7830A6"/>
    <w:rPr>
      <w:rFonts w:ascii="Frutiger 45 Light" w:eastAsiaTheme="minorHAnsi" w:hAnsi="Frutiger 45 Light" w:cstheme="minorBidi"/>
      <w:sz w:val="18"/>
      <w:szCs w:val="22"/>
      <w:lang w:val="de-CH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locked/>
    <w:rsid w:val="007830A6"/>
    <w:pPr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7830A6"/>
    <w:rPr>
      <w:rFonts w:ascii="Frutiger 45 Light" w:eastAsiaTheme="minorHAnsi" w:hAnsi="Frutiger 45 Light" w:cstheme="minorBidi"/>
      <w:sz w:val="18"/>
      <w:szCs w:val="22"/>
      <w:lang w:val="de-CH" w:eastAsia="en-US"/>
    </w:rPr>
  </w:style>
  <w:style w:type="paragraph" w:styleId="Titel">
    <w:name w:val="Title"/>
    <w:basedOn w:val="Standard"/>
    <w:next w:val="Standard"/>
    <w:link w:val="TitelZchn"/>
    <w:uiPriority w:val="99"/>
    <w:semiHidden/>
    <w:qFormat/>
    <w:locked/>
    <w:rsid w:val="007830A6"/>
    <w:pPr>
      <w:pBdr>
        <w:bottom w:val="single" w:sz="8" w:space="4" w:color="0076A8" w:themeColor="accent1"/>
      </w:pBdr>
      <w:spacing w:line="480" w:lineRule="exact"/>
      <w:contextualSpacing/>
    </w:pPr>
    <w:rPr>
      <w:rFonts w:asciiTheme="majorHAnsi" w:eastAsiaTheme="majorEastAsia" w:hAnsiTheme="majorHAnsi" w:cstheme="majorBidi"/>
      <w:color w:val="C9B683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99"/>
    <w:semiHidden/>
    <w:rsid w:val="007830A6"/>
    <w:rPr>
      <w:rFonts w:asciiTheme="majorHAnsi" w:eastAsiaTheme="majorEastAsia" w:hAnsiTheme="majorHAnsi" w:cstheme="majorBidi"/>
      <w:color w:val="C9B683" w:themeColor="text2" w:themeShade="BF"/>
      <w:spacing w:val="5"/>
      <w:kern w:val="28"/>
      <w:sz w:val="52"/>
      <w:szCs w:val="52"/>
      <w:lang w:val="de-CH" w:eastAsia="en-US"/>
    </w:rPr>
  </w:style>
  <w:style w:type="paragraph" w:styleId="Umschlagabsenderadresse">
    <w:name w:val="envelope return"/>
    <w:basedOn w:val="Standard"/>
    <w:uiPriority w:val="99"/>
    <w:semiHidden/>
    <w:locked/>
    <w:rsid w:val="007830A6"/>
    <w:rPr>
      <w:rFonts w:asciiTheme="majorHAnsi" w:eastAsiaTheme="majorEastAsia" w:hAnsiTheme="majorHAnsi" w:cstheme="majorBidi"/>
      <w:szCs w:val="20"/>
    </w:rPr>
  </w:style>
  <w:style w:type="paragraph" w:styleId="Umschlagadresse">
    <w:name w:val="envelope address"/>
    <w:basedOn w:val="Standard"/>
    <w:uiPriority w:val="99"/>
    <w:semiHidden/>
    <w:locked/>
    <w:rsid w:val="007830A6"/>
    <w:pPr>
      <w:framePr w:w="4320" w:h="2160" w:hRule="exact" w:hSpace="141" w:wrap="auto" w:hAnchor="page" w:xAlign="center" w:yAlign="bottom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uiPriority w:val="99"/>
    <w:semiHidden/>
    <w:locked/>
    <w:rsid w:val="007830A6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7830A6"/>
    <w:rPr>
      <w:rFonts w:ascii="Frutiger 45 Light" w:eastAsiaTheme="minorHAnsi" w:hAnsi="Frutiger 45 Light" w:cstheme="minorBidi"/>
      <w:sz w:val="18"/>
      <w:szCs w:val="22"/>
      <w:lang w:val="de-CH" w:eastAsia="en-US"/>
    </w:rPr>
  </w:style>
  <w:style w:type="paragraph" w:styleId="Untertitel">
    <w:name w:val="Subtitle"/>
    <w:basedOn w:val="Standard"/>
    <w:next w:val="Standard"/>
    <w:link w:val="UntertitelZchn"/>
    <w:uiPriority w:val="99"/>
    <w:semiHidden/>
    <w:qFormat/>
    <w:locked/>
    <w:rsid w:val="007830A6"/>
    <w:pPr>
      <w:numPr>
        <w:ilvl w:val="1"/>
      </w:numPr>
    </w:pPr>
    <w:rPr>
      <w:rFonts w:asciiTheme="majorHAnsi" w:eastAsiaTheme="majorEastAsia" w:hAnsiTheme="majorHAnsi" w:cstheme="majorBidi"/>
      <w:i/>
      <w:iCs/>
      <w:color w:val="0076A8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9"/>
    <w:semiHidden/>
    <w:rsid w:val="007830A6"/>
    <w:rPr>
      <w:rFonts w:asciiTheme="majorHAnsi" w:eastAsiaTheme="majorEastAsia" w:hAnsiTheme="majorHAnsi" w:cstheme="majorBidi"/>
      <w:i/>
      <w:iCs/>
      <w:color w:val="0076A8" w:themeColor="accent1"/>
      <w:spacing w:val="15"/>
      <w:sz w:val="24"/>
      <w:szCs w:val="24"/>
      <w:lang w:val="de-CH" w:eastAsia="en-US"/>
    </w:rPr>
  </w:style>
  <w:style w:type="paragraph" w:styleId="Verzeichnis1">
    <w:name w:val="toc 1"/>
    <w:basedOn w:val="Standard"/>
    <w:next w:val="Standard"/>
    <w:autoRedefine/>
    <w:uiPriority w:val="99"/>
    <w:semiHidden/>
    <w:locked/>
    <w:rsid w:val="007830A6"/>
  </w:style>
  <w:style w:type="paragraph" w:styleId="Verzeichnis2">
    <w:name w:val="toc 2"/>
    <w:basedOn w:val="Standard"/>
    <w:next w:val="Standard"/>
    <w:autoRedefine/>
    <w:uiPriority w:val="99"/>
    <w:semiHidden/>
    <w:locked/>
    <w:rsid w:val="007830A6"/>
    <w:pPr>
      <w:ind w:left="180"/>
    </w:pPr>
  </w:style>
  <w:style w:type="paragraph" w:styleId="Verzeichnis3">
    <w:name w:val="toc 3"/>
    <w:basedOn w:val="Standard"/>
    <w:next w:val="Standard"/>
    <w:autoRedefine/>
    <w:uiPriority w:val="99"/>
    <w:semiHidden/>
    <w:locked/>
    <w:rsid w:val="007830A6"/>
    <w:pPr>
      <w:ind w:left="360"/>
    </w:pPr>
  </w:style>
  <w:style w:type="paragraph" w:styleId="Verzeichnis4">
    <w:name w:val="toc 4"/>
    <w:basedOn w:val="Standard"/>
    <w:next w:val="Standard"/>
    <w:autoRedefine/>
    <w:uiPriority w:val="99"/>
    <w:semiHidden/>
    <w:locked/>
    <w:rsid w:val="007830A6"/>
    <w:pPr>
      <w:ind w:left="540"/>
    </w:pPr>
  </w:style>
  <w:style w:type="paragraph" w:styleId="Verzeichnis5">
    <w:name w:val="toc 5"/>
    <w:basedOn w:val="Standard"/>
    <w:next w:val="Standard"/>
    <w:autoRedefine/>
    <w:uiPriority w:val="99"/>
    <w:semiHidden/>
    <w:locked/>
    <w:rsid w:val="007830A6"/>
    <w:pPr>
      <w:ind w:left="720"/>
    </w:pPr>
  </w:style>
  <w:style w:type="paragraph" w:styleId="Verzeichnis6">
    <w:name w:val="toc 6"/>
    <w:basedOn w:val="Standard"/>
    <w:next w:val="Standard"/>
    <w:autoRedefine/>
    <w:uiPriority w:val="99"/>
    <w:semiHidden/>
    <w:locked/>
    <w:rsid w:val="007830A6"/>
    <w:pPr>
      <w:ind w:left="900"/>
    </w:pPr>
  </w:style>
  <w:style w:type="paragraph" w:styleId="Verzeichnis7">
    <w:name w:val="toc 7"/>
    <w:basedOn w:val="Standard"/>
    <w:next w:val="Standard"/>
    <w:autoRedefine/>
    <w:uiPriority w:val="99"/>
    <w:semiHidden/>
    <w:locked/>
    <w:rsid w:val="007830A6"/>
    <w:pPr>
      <w:ind w:left="1080"/>
    </w:pPr>
  </w:style>
  <w:style w:type="paragraph" w:styleId="Verzeichnis8">
    <w:name w:val="toc 8"/>
    <w:basedOn w:val="Standard"/>
    <w:next w:val="Standard"/>
    <w:autoRedefine/>
    <w:uiPriority w:val="99"/>
    <w:semiHidden/>
    <w:locked/>
    <w:rsid w:val="007830A6"/>
    <w:pPr>
      <w:ind w:left="1260"/>
    </w:pPr>
  </w:style>
  <w:style w:type="paragraph" w:styleId="Verzeichnis9">
    <w:name w:val="toc 9"/>
    <w:basedOn w:val="Standard"/>
    <w:next w:val="Standard"/>
    <w:autoRedefine/>
    <w:uiPriority w:val="99"/>
    <w:semiHidden/>
    <w:locked/>
    <w:rsid w:val="007830A6"/>
    <w:pPr>
      <w:ind w:left="1440"/>
    </w:pPr>
  </w:style>
  <w:style w:type="character" w:styleId="Zeilennummer">
    <w:name w:val="line number"/>
    <w:basedOn w:val="Absatz-Standardschriftart"/>
    <w:uiPriority w:val="99"/>
    <w:semiHidden/>
    <w:locked/>
    <w:rsid w:val="007830A6"/>
    <w:rPr>
      <w:lang w:val="de-CH"/>
    </w:rPr>
  </w:style>
  <w:style w:type="paragraph" w:customStyle="1" w:styleId="PPBoxMASTERAufzlgHaken">
    <w:name w:val="PP Box MASTER Aufzlg Haken"/>
    <w:basedOn w:val="PPStandard"/>
    <w:uiPriority w:val="49"/>
    <w:semiHidden/>
    <w:qFormat/>
    <w:rsid w:val="00F33D7F"/>
    <w:pPr>
      <w:numPr>
        <w:numId w:val="56"/>
      </w:numPr>
      <w:pBdr>
        <w:top w:val="single" w:sz="8" w:space="1" w:color="FFCC00"/>
        <w:left w:val="single" w:sz="8" w:space="2" w:color="FFCC00"/>
        <w:bottom w:val="single" w:sz="8" w:space="2" w:color="FFCC00"/>
        <w:right w:val="single" w:sz="8" w:space="2" w:color="FFCC00"/>
      </w:pBdr>
      <w:shd w:val="clear" w:color="auto" w:fill="FFCC00"/>
      <w:ind w:left="340" w:right="85" w:hanging="255"/>
    </w:pPr>
  </w:style>
  <w:style w:type="paragraph" w:customStyle="1" w:styleId="PPTitelHeaderfett">
    <w:name w:val="PP Titel Header fett"/>
    <w:basedOn w:val="PPTitelHeader"/>
    <w:uiPriority w:val="59"/>
    <w:qFormat/>
    <w:rsid w:val="00E066A2"/>
    <w:rPr>
      <w:b/>
      <w:szCs w:val="28"/>
    </w:rPr>
  </w:style>
  <w:style w:type="table" w:customStyle="1" w:styleId="DunkleListe2">
    <w:name w:val="Dunkle Liste2"/>
    <w:basedOn w:val="NormaleTabelle"/>
    <w:uiPriority w:val="70"/>
    <w:locked/>
    <w:rsid w:val="007830A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FarbigeListe2">
    <w:name w:val="Farbige Liste2"/>
    <w:basedOn w:val="NormaleTabelle"/>
    <w:uiPriority w:val="72"/>
    <w:locked/>
    <w:rsid w:val="007830A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Schattierung2">
    <w:name w:val="Farbige Schattierung2"/>
    <w:basedOn w:val="NormaleTabelle"/>
    <w:uiPriority w:val="71"/>
    <w:locked/>
    <w:rsid w:val="007830A6"/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Raster2">
    <w:name w:val="Farbiges Raster2"/>
    <w:basedOn w:val="NormaleTabelle"/>
    <w:uiPriority w:val="73"/>
    <w:locked/>
    <w:rsid w:val="007830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HelleListe2">
    <w:name w:val="Helle Liste2"/>
    <w:basedOn w:val="NormaleTabelle"/>
    <w:uiPriority w:val="61"/>
    <w:locked/>
    <w:rsid w:val="007830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-Akzent12">
    <w:name w:val="Helle Liste - Akzent 12"/>
    <w:basedOn w:val="NormaleTabelle"/>
    <w:uiPriority w:val="61"/>
    <w:locked/>
    <w:rsid w:val="007830A6"/>
    <w:tblPr>
      <w:tblStyleRowBandSize w:val="1"/>
      <w:tblStyleColBandSize w:val="1"/>
      <w:tblBorders>
        <w:top w:val="single" w:sz="8" w:space="0" w:color="0076A8" w:themeColor="accent1"/>
        <w:left w:val="single" w:sz="8" w:space="0" w:color="0076A8" w:themeColor="accent1"/>
        <w:bottom w:val="single" w:sz="8" w:space="0" w:color="0076A8" w:themeColor="accent1"/>
        <w:right w:val="single" w:sz="8" w:space="0" w:color="0076A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6A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6A8" w:themeColor="accent1"/>
          <w:left w:val="single" w:sz="8" w:space="0" w:color="0076A8" w:themeColor="accent1"/>
          <w:bottom w:val="single" w:sz="8" w:space="0" w:color="0076A8" w:themeColor="accent1"/>
          <w:right w:val="single" w:sz="8" w:space="0" w:color="0076A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6A8" w:themeColor="accent1"/>
          <w:left w:val="single" w:sz="8" w:space="0" w:color="0076A8" w:themeColor="accent1"/>
          <w:bottom w:val="single" w:sz="8" w:space="0" w:color="0076A8" w:themeColor="accent1"/>
          <w:right w:val="single" w:sz="8" w:space="0" w:color="0076A8" w:themeColor="accent1"/>
        </w:tcBorders>
      </w:tcPr>
    </w:tblStylePr>
    <w:tblStylePr w:type="band1Horz">
      <w:tblPr/>
      <w:tcPr>
        <w:tcBorders>
          <w:top w:val="single" w:sz="8" w:space="0" w:color="0076A8" w:themeColor="accent1"/>
          <w:left w:val="single" w:sz="8" w:space="0" w:color="0076A8" w:themeColor="accent1"/>
          <w:bottom w:val="single" w:sz="8" w:space="0" w:color="0076A8" w:themeColor="accent1"/>
          <w:right w:val="single" w:sz="8" w:space="0" w:color="0076A8" w:themeColor="accent1"/>
        </w:tcBorders>
      </w:tcPr>
    </w:tblStylePr>
  </w:style>
  <w:style w:type="table" w:customStyle="1" w:styleId="HelleSchattierung2">
    <w:name w:val="Helle Schattierung2"/>
    <w:basedOn w:val="NormaleTabelle"/>
    <w:uiPriority w:val="60"/>
    <w:locked/>
    <w:rsid w:val="007830A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-Akzent12">
    <w:name w:val="Helle Schattierung - Akzent 12"/>
    <w:basedOn w:val="NormaleTabelle"/>
    <w:uiPriority w:val="60"/>
    <w:locked/>
    <w:rsid w:val="007830A6"/>
    <w:rPr>
      <w:color w:val="00587D" w:themeColor="accent1" w:themeShade="BF"/>
    </w:rPr>
    <w:tblPr>
      <w:tblStyleRowBandSize w:val="1"/>
      <w:tblStyleColBandSize w:val="1"/>
      <w:tblBorders>
        <w:top w:val="single" w:sz="8" w:space="0" w:color="0076A8" w:themeColor="accent1"/>
        <w:bottom w:val="single" w:sz="8" w:space="0" w:color="0076A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6A8" w:themeColor="accent1"/>
          <w:left w:val="nil"/>
          <w:bottom w:val="single" w:sz="8" w:space="0" w:color="0076A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6A8" w:themeColor="accent1"/>
          <w:left w:val="nil"/>
          <w:bottom w:val="single" w:sz="8" w:space="0" w:color="0076A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E5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E5FF" w:themeFill="accent1" w:themeFillTint="3F"/>
      </w:tcPr>
    </w:tblStylePr>
  </w:style>
  <w:style w:type="table" w:customStyle="1" w:styleId="HellesRaster2">
    <w:name w:val="Helles Raster2"/>
    <w:basedOn w:val="NormaleTabelle"/>
    <w:uiPriority w:val="62"/>
    <w:locked/>
    <w:rsid w:val="007830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Raster-Akzent12">
    <w:name w:val="Helles Raster - Akzent 12"/>
    <w:basedOn w:val="NormaleTabelle"/>
    <w:uiPriority w:val="62"/>
    <w:locked/>
    <w:rsid w:val="007830A6"/>
    <w:tblPr>
      <w:tblStyleRowBandSize w:val="1"/>
      <w:tblStyleColBandSize w:val="1"/>
      <w:tblBorders>
        <w:top w:val="single" w:sz="8" w:space="0" w:color="0076A8" w:themeColor="accent1"/>
        <w:left w:val="single" w:sz="8" w:space="0" w:color="0076A8" w:themeColor="accent1"/>
        <w:bottom w:val="single" w:sz="8" w:space="0" w:color="0076A8" w:themeColor="accent1"/>
        <w:right w:val="single" w:sz="8" w:space="0" w:color="0076A8" w:themeColor="accent1"/>
        <w:insideH w:val="single" w:sz="8" w:space="0" w:color="0076A8" w:themeColor="accent1"/>
        <w:insideV w:val="single" w:sz="8" w:space="0" w:color="0076A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6A8" w:themeColor="accent1"/>
          <w:left w:val="single" w:sz="8" w:space="0" w:color="0076A8" w:themeColor="accent1"/>
          <w:bottom w:val="single" w:sz="18" w:space="0" w:color="0076A8" w:themeColor="accent1"/>
          <w:right w:val="single" w:sz="8" w:space="0" w:color="0076A8" w:themeColor="accent1"/>
          <w:insideH w:val="nil"/>
          <w:insideV w:val="single" w:sz="8" w:space="0" w:color="0076A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6A8" w:themeColor="accent1"/>
          <w:left w:val="single" w:sz="8" w:space="0" w:color="0076A8" w:themeColor="accent1"/>
          <w:bottom w:val="single" w:sz="8" w:space="0" w:color="0076A8" w:themeColor="accent1"/>
          <w:right w:val="single" w:sz="8" w:space="0" w:color="0076A8" w:themeColor="accent1"/>
          <w:insideH w:val="nil"/>
          <w:insideV w:val="single" w:sz="8" w:space="0" w:color="0076A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6A8" w:themeColor="accent1"/>
          <w:left w:val="single" w:sz="8" w:space="0" w:color="0076A8" w:themeColor="accent1"/>
          <w:bottom w:val="single" w:sz="8" w:space="0" w:color="0076A8" w:themeColor="accent1"/>
          <w:right w:val="single" w:sz="8" w:space="0" w:color="0076A8" w:themeColor="accent1"/>
        </w:tcBorders>
      </w:tcPr>
    </w:tblStylePr>
    <w:tblStylePr w:type="band1Vert">
      <w:tblPr/>
      <w:tcPr>
        <w:tcBorders>
          <w:top w:val="single" w:sz="8" w:space="0" w:color="0076A8" w:themeColor="accent1"/>
          <w:left w:val="single" w:sz="8" w:space="0" w:color="0076A8" w:themeColor="accent1"/>
          <w:bottom w:val="single" w:sz="8" w:space="0" w:color="0076A8" w:themeColor="accent1"/>
          <w:right w:val="single" w:sz="8" w:space="0" w:color="0076A8" w:themeColor="accent1"/>
        </w:tcBorders>
        <w:shd w:val="clear" w:color="auto" w:fill="AAE5FF" w:themeFill="accent1" w:themeFillTint="3F"/>
      </w:tcPr>
    </w:tblStylePr>
    <w:tblStylePr w:type="band1Horz">
      <w:tblPr/>
      <w:tcPr>
        <w:tcBorders>
          <w:top w:val="single" w:sz="8" w:space="0" w:color="0076A8" w:themeColor="accent1"/>
          <w:left w:val="single" w:sz="8" w:space="0" w:color="0076A8" w:themeColor="accent1"/>
          <w:bottom w:val="single" w:sz="8" w:space="0" w:color="0076A8" w:themeColor="accent1"/>
          <w:right w:val="single" w:sz="8" w:space="0" w:color="0076A8" w:themeColor="accent1"/>
          <w:insideV w:val="single" w:sz="8" w:space="0" w:color="0076A8" w:themeColor="accent1"/>
        </w:tcBorders>
        <w:shd w:val="clear" w:color="auto" w:fill="AAE5FF" w:themeFill="accent1" w:themeFillTint="3F"/>
      </w:tcPr>
    </w:tblStylePr>
    <w:tblStylePr w:type="band2Horz">
      <w:tblPr/>
      <w:tcPr>
        <w:tcBorders>
          <w:top w:val="single" w:sz="8" w:space="0" w:color="0076A8" w:themeColor="accent1"/>
          <w:left w:val="single" w:sz="8" w:space="0" w:color="0076A8" w:themeColor="accent1"/>
          <w:bottom w:val="single" w:sz="8" w:space="0" w:color="0076A8" w:themeColor="accent1"/>
          <w:right w:val="single" w:sz="8" w:space="0" w:color="0076A8" w:themeColor="accent1"/>
          <w:insideV w:val="single" w:sz="8" w:space="0" w:color="0076A8" w:themeColor="accent1"/>
        </w:tcBorders>
      </w:tcPr>
    </w:tblStylePr>
  </w:style>
  <w:style w:type="table" w:customStyle="1" w:styleId="MittlereListe12">
    <w:name w:val="Mittlere Liste 12"/>
    <w:basedOn w:val="NormaleTabelle"/>
    <w:uiPriority w:val="65"/>
    <w:locked/>
    <w:rsid w:val="007830A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EBE4D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-Akzent12">
    <w:name w:val="Mittlere Liste 1 - Akzent 12"/>
    <w:basedOn w:val="NormaleTabelle"/>
    <w:uiPriority w:val="65"/>
    <w:locked/>
    <w:rsid w:val="007830A6"/>
    <w:rPr>
      <w:color w:val="000000" w:themeColor="text1"/>
    </w:rPr>
    <w:tblPr>
      <w:tblStyleRowBandSize w:val="1"/>
      <w:tblStyleColBandSize w:val="1"/>
      <w:tblBorders>
        <w:top w:val="single" w:sz="8" w:space="0" w:color="0076A8" w:themeColor="accent1"/>
        <w:bottom w:val="single" w:sz="8" w:space="0" w:color="0076A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6A8" w:themeColor="accent1"/>
        </w:tcBorders>
      </w:tcPr>
    </w:tblStylePr>
    <w:tblStylePr w:type="lastRow">
      <w:rPr>
        <w:b/>
        <w:bCs/>
        <w:color w:val="EBE4D1" w:themeColor="text2"/>
      </w:rPr>
      <w:tblPr/>
      <w:tcPr>
        <w:tcBorders>
          <w:top w:val="single" w:sz="8" w:space="0" w:color="0076A8" w:themeColor="accent1"/>
          <w:bottom w:val="single" w:sz="8" w:space="0" w:color="0076A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6A8" w:themeColor="accent1"/>
          <w:bottom w:val="single" w:sz="8" w:space="0" w:color="0076A8" w:themeColor="accent1"/>
        </w:tcBorders>
      </w:tcPr>
    </w:tblStylePr>
    <w:tblStylePr w:type="band1Vert">
      <w:tblPr/>
      <w:tcPr>
        <w:shd w:val="clear" w:color="auto" w:fill="AAE5FF" w:themeFill="accent1" w:themeFillTint="3F"/>
      </w:tcPr>
    </w:tblStylePr>
    <w:tblStylePr w:type="band1Horz">
      <w:tblPr/>
      <w:tcPr>
        <w:shd w:val="clear" w:color="auto" w:fill="AAE5FF" w:themeFill="accent1" w:themeFillTint="3F"/>
      </w:tcPr>
    </w:tblStylePr>
  </w:style>
  <w:style w:type="table" w:customStyle="1" w:styleId="MittlereListe22">
    <w:name w:val="Mittlere Liste 22"/>
    <w:basedOn w:val="NormaleTabelle"/>
    <w:uiPriority w:val="66"/>
    <w:locked/>
    <w:rsid w:val="007830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Schattierung12">
    <w:name w:val="Mittlere Schattierung 12"/>
    <w:basedOn w:val="NormaleTabelle"/>
    <w:uiPriority w:val="63"/>
    <w:locked/>
    <w:rsid w:val="007830A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12">
    <w:name w:val="Mittlere Schattierung 1 - Akzent 12"/>
    <w:basedOn w:val="NormaleTabelle"/>
    <w:uiPriority w:val="63"/>
    <w:locked/>
    <w:rsid w:val="007830A6"/>
    <w:tblPr>
      <w:tblStyleRowBandSize w:val="1"/>
      <w:tblStyleColBandSize w:val="1"/>
      <w:tblBorders>
        <w:top w:val="single" w:sz="8" w:space="0" w:color="00B2FD" w:themeColor="accent1" w:themeTint="BF"/>
        <w:left w:val="single" w:sz="8" w:space="0" w:color="00B2FD" w:themeColor="accent1" w:themeTint="BF"/>
        <w:bottom w:val="single" w:sz="8" w:space="0" w:color="00B2FD" w:themeColor="accent1" w:themeTint="BF"/>
        <w:right w:val="single" w:sz="8" w:space="0" w:color="00B2FD" w:themeColor="accent1" w:themeTint="BF"/>
        <w:insideH w:val="single" w:sz="8" w:space="0" w:color="00B2F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2FD" w:themeColor="accent1" w:themeTint="BF"/>
          <w:left w:val="single" w:sz="8" w:space="0" w:color="00B2FD" w:themeColor="accent1" w:themeTint="BF"/>
          <w:bottom w:val="single" w:sz="8" w:space="0" w:color="00B2FD" w:themeColor="accent1" w:themeTint="BF"/>
          <w:right w:val="single" w:sz="8" w:space="0" w:color="00B2FD" w:themeColor="accent1" w:themeTint="BF"/>
          <w:insideH w:val="nil"/>
          <w:insideV w:val="nil"/>
        </w:tcBorders>
        <w:shd w:val="clear" w:color="auto" w:fill="0076A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2FD" w:themeColor="accent1" w:themeTint="BF"/>
          <w:left w:val="single" w:sz="8" w:space="0" w:color="00B2FD" w:themeColor="accent1" w:themeTint="BF"/>
          <w:bottom w:val="single" w:sz="8" w:space="0" w:color="00B2FD" w:themeColor="accent1" w:themeTint="BF"/>
          <w:right w:val="single" w:sz="8" w:space="0" w:color="00B2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5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E5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22">
    <w:name w:val="Mittlere Schattierung 22"/>
    <w:basedOn w:val="NormaleTabelle"/>
    <w:uiPriority w:val="64"/>
    <w:locked/>
    <w:rsid w:val="007830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12">
    <w:name w:val="Mittlere Schattierung 2 - Akzent 12"/>
    <w:basedOn w:val="NormaleTabelle"/>
    <w:uiPriority w:val="64"/>
    <w:locked/>
    <w:rsid w:val="007830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6A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6A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6A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Raster12">
    <w:name w:val="Mittleres Raster 12"/>
    <w:basedOn w:val="NormaleTabelle"/>
    <w:uiPriority w:val="67"/>
    <w:locked/>
    <w:rsid w:val="007830A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Raster22">
    <w:name w:val="Mittleres Raster 22"/>
    <w:basedOn w:val="NormaleTabelle"/>
    <w:uiPriority w:val="68"/>
    <w:locked/>
    <w:rsid w:val="007830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32">
    <w:name w:val="Mittleres Raster 32"/>
    <w:basedOn w:val="NormaleTabelle"/>
    <w:uiPriority w:val="69"/>
    <w:locked/>
    <w:rsid w:val="007830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PPAbsenderbox">
    <w:name w:val="PP Absenderbox"/>
    <w:basedOn w:val="NormaleTabelle"/>
    <w:uiPriority w:val="99"/>
    <w:rsid w:val="007830A6"/>
    <w:rPr>
      <w:rFonts w:ascii="Frutiger 45 Light" w:eastAsiaTheme="minorHAnsi" w:hAnsi="Frutiger 45 Light"/>
      <w:lang w:eastAsia="en-US"/>
    </w:rPr>
    <w:tblPr>
      <w:tblInd w:w="102" w:type="dxa"/>
      <w:tblCellMar>
        <w:top w:w="102" w:type="dxa"/>
        <w:left w:w="102" w:type="dxa"/>
        <w:bottom w:w="102" w:type="dxa"/>
        <w:right w:w="102" w:type="dxa"/>
      </w:tblCellMar>
    </w:tblPr>
    <w:tcPr>
      <w:shd w:val="clear" w:color="auto" w:fill="FFCC00"/>
    </w:tcPr>
  </w:style>
  <w:style w:type="paragraph" w:customStyle="1" w:styleId="PPAbsender">
    <w:name w:val="PP Absender"/>
    <w:basedOn w:val="PPStandard"/>
    <w:uiPriority w:val="59"/>
    <w:semiHidden/>
    <w:rsid w:val="0023551A"/>
    <w:pPr>
      <w:spacing w:line="200" w:lineRule="exact"/>
    </w:pPr>
    <w:rPr>
      <w:b/>
      <w:sz w:val="15"/>
    </w:rPr>
  </w:style>
  <w:style w:type="table" w:styleId="DunkleListe">
    <w:name w:val="Dark List"/>
    <w:basedOn w:val="NormaleTabelle"/>
    <w:uiPriority w:val="70"/>
    <w:locked/>
    <w:rsid w:val="007830A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FarbigeListe">
    <w:name w:val="Colorful List"/>
    <w:basedOn w:val="NormaleTabelle"/>
    <w:uiPriority w:val="72"/>
    <w:locked/>
    <w:rsid w:val="007830A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locked/>
    <w:rsid w:val="007830A6"/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locked/>
    <w:rsid w:val="007830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HelleListe">
    <w:name w:val="Light List"/>
    <w:basedOn w:val="NormaleTabelle"/>
    <w:uiPriority w:val="61"/>
    <w:locked/>
    <w:rsid w:val="007830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locked/>
    <w:rsid w:val="007830A6"/>
    <w:tblPr>
      <w:tblStyleRowBandSize w:val="1"/>
      <w:tblStyleColBandSize w:val="1"/>
      <w:tblBorders>
        <w:top w:val="single" w:sz="8" w:space="0" w:color="0076A8" w:themeColor="accent1"/>
        <w:left w:val="single" w:sz="8" w:space="0" w:color="0076A8" w:themeColor="accent1"/>
        <w:bottom w:val="single" w:sz="8" w:space="0" w:color="0076A8" w:themeColor="accent1"/>
        <w:right w:val="single" w:sz="8" w:space="0" w:color="0076A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6A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6A8" w:themeColor="accent1"/>
          <w:left w:val="single" w:sz="8" w:space="0" w:color="0076A8" w:themeColor="accent1"/>
          <w:bottom w:val="single" w:sz="8" w:space="0" w:color="0076A8" w:themeColor="accent1"/>
          <w:right w:val="single" w:sz="8" w:space="0" w:color="0076A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6A8" w:themeColor="accent1"/>
          <w:left w:val="single" w:sz="8" w:space="0" w:color="0076A8" w:themeColor="accent1"/>
          <w:bottom w:val="single" w:sz="8" w:space="0" w:color="0076A8" w:themeColor="accent1"/>
          <w:right w:val="single" w:sz="8" w:space="0" w:color="0076A8" w:themeColor="accent1"/>
        </w:tcBorders>
      </w:tcPr>
    </w:tblStylePr>
    <w:tblStylePr w:type="band1Horz">
      <w:tblPr/>
      <w:tcPr>
        <w:tcBorders>
          <w:top w:val="single" w:sz="8" w:space="0" w:color="0076A8" w:themeColor="accent1"/>
          <w:left w:val="single" w:sz="8" w:space="0" w:color="0076A8" w:themeColor="accent1"/>
          <w:bottom w:val="single" w:sz="8" w:space="0" w:color="0076A8" w:themeColor="accent1"/>
          <w:right w:val="single" w:sz="8" w:space="0" w:color="0076A8" w:themeColor="accent1"/>
        </w:tcBorders>
      </w:tcPr>
    </w:tblStylePr>
  </w:style>
  <w:style w:type="table" w:styleId="HelleSchattierung">
    <w:name w:val="Light Shading"/>
    <w:basedOn w:val="NormaleTabelle"/>
    <w:uiPriority w:val="60"/>
    <w:locked/>
    <w:rsid w:val="007830A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locked/>
    <w:rsid w:val="007830A6"/>
    <w:rPr>
      <w:color w:val="00587D" w:themeColor="accent1" w:themeShade="BF"/>
    </w:rPr>
    <w:tblPr>
      <w:tblStyleRowBandSize w:val="1"/>
      <w:tblStyleColBandSize w:val="1"/>
      <w:tblBorders>
        <w:top w:val="single" w:sz="8" w:space="0" w:color="0076A8" w:themeColor="accent1"/>
        <w:bottom w:val="single" w:sz="8" w:space="0" w:color="0076A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6A8" w:themeColor="accent1"/>
          <w:left w:val="nil"/>
          <w:bottom w:val="single" w:sz="8" w:space="0" w:color="0076A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6A8" w:themeColor="accent1"/>
          <w:left w:val="nil"/>
          <w:bottom w:val="single" w:sz="8" w:space="0" w:color="0076A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E5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E5FF" w:themeFill="accent1" w:themeFillTint="3F"/>
      </w:tcPr>
    </w:tblStylePr>
  </w:style>
  <w:style w:type="table" w:styleId="HellesRaster">
    <w:name w:val="Light Grid"/>
    <w:basedOn w:val="NormaleTabelle"/>
    <w:uiPriority w:val="62"/>
    <w:locked/>
    <w:rsid w:val="007830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locked/>
    <w:rsid w:val="007830A6"/>
    <w:tblPr>
      <w:tblStyleRowBandSize w:val="1"/>
      <w:tblStyleColBandSize w:val="1"/>
      <w:tblBorders>
        <w:top w:val="single" w:sz="8" w:space="0" w:color="0076A8" w:themeColor="accent1"/>
        <w:left w:val="single" w:sz="8" w:space="0" w:color="0076A8" w:themeColor="accent1"/>
        <w:bottom w:val="single" w:sz="8" w:space="0" w:color="0076A8" w:themeColor="accent1"/>
        <w:right w:val="single" w:sz="8" w:space="0" w:color="0076A8" w:themeColor="accent1"/>
        <w:insideH w:val="single" w:sz="8" w:space="0" w:color="0076A8" w:themeColor="accent1"/>
        <w:insideV w:val="single" w:sz="8" w:space="0" w:color="0076A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6A8" w:themeColor="accent1"/>
          <w:left w:val="single" w:sz="8" w:space="0" w:color="0076A8" w:themeColor="accent1"/>
          <w:bottom w:val="single" w:sz="18" w:space="0" w:color="0076A8" w:themeColor="accent1"/>
          <w:right w:val="single" w:sz="8" w:space="0" w:color="0076A8" w:themeColor="accent1"/>
          <w:insideH w:val="nil"/>
          <w:insideV w:val="single" w:sz="8" w:space="0" w:color="0076A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6A8" w:themeColor="accent1"/>
          <w:left w:val="single" w:sz="8" w:space="0" w:color="0076A8" w:themeColor="accent1"/>
          <w:bottom w:val="single" w:sz="8" w:space="0" w:color="0076A8" w:themeColor="accent1"/>
          <w:right w:val="single" w:sz="8" w:space="0" w:color="0076A8" w:themeColor="accent1"/>
          <w:insideH w:val="nil"/>
          <w:insideV w:val="single" w:sz="8" w:space="0" w:color="0076A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6A8" w:themeColor="accent1"/>
          <w:left w:val="single" w:sz="8" w:space="0" w:color="0076A8" w:themeColor="accent1"/>
          <w:bottom w:val="single" w:sz="8" w:space="0" w:color="0076A8" w:themeColor="accent1"/>
          <w:right w:val="single" w:sz="8" w:space="0" w:color="0076A8" w:themeColor="accent1"/>
        </w:tcBorders>
      </w:tcPr>
    </w:tblStylePr>
    <w:tblStylePr w:type="band1Vert">
      <w:tblPr/>
      <w:tcPr>
        <w:tcBorders>
          <w:top w:val="single" w:sz="8" w:space="0" w:color="0076A8" w:themeColor="accent1"/>
          <w:left w:val="single" w:sz="8" w:space="0" w:color="0076A8" w:themeColor="accent1"/>
          <w:bottom w:val="single" w:sz="8" w:space="0" w:color="0076A8" w:themeColor="accent1"/>
          <w:right w:val="single" w:sz="8" w:space="0" w:color="0076A8" w:themeColor="accent1"/>
        </w:tcBorders>
        <w:shd w:val="clear" w:color="auto" w:fill="AAE5FF" w:themeFill="accent1" w:themeFillTint="3F"/>
      </w:tcPr>
    </w:tblStylePr>
    <w:tblStylePr w:type="band1Horz">
      <w:tblPr/>
      <w:tcPr>
        <w:tcBorders>
          <w:top w:val="single" w:sz="8" w:space="0" w:color="0076A8" w:themeColor="accent1"/>
          <w:left w:val="single" w:sz="8" w:space="0" w:color="0076A8" w:themeColor="accent1"/>
          <w:bottom w:val="single" w:sz="8" w:space="0" w:color="0076A8" w:themeColor="accent1"/>
          <w:right w:val="single" w:sz="8" w:space="0" w:color="0076A8" w:themeColor="accent1"/>
          <w:insideV w:val="single" w:sz="8" w:space="0" w:color="0076A8" w:themeColor="accent1"/>
        </w:tcBorders>
        <w:shd w:val="clear" w:color="auto" w:fill="AAE5FF" w:themeFill="accent1" w:themeFillTint="3F"/>
      </w:tcPr>
    </w:tblStylePr>
    <w:tblStylePr w:type="band2Horz">
      <w:tblPr/>
      <w:tcPr>
        <w:tcBorders>
          <w:top w:val="single" w:sz="8" w:space="0" w:color="0076A8" w:themeColor="accent1"/>
          <w:left w:val="single" w:sz="8" w:space="0" w:color="0076A8" w:themeColor="accent1"/>
          <w:bottom w:val="single" w:sz="8" w:space="0" w:color="0076A8" w:themeColor="accent1"/>
          <w:right w:val="single" w:sz="8" w:space="0" w:color="0076A8" w:themeColor="accent1"/>
          <w:insideV w:val="single" w:sz="8" w:space="0" w:color="0076A8" w:themeColor="accent1"/>
        </w:tcBorders>
      </w:tcPr>
    </w:tblStylePr>
  </w:style>
  <w:style w:type="table" w:styleId="MittlereListe1">
    <w:name w:val="Medium List 1"/>
    <w:basedOn w:val="NormaleTabelle"/>
    <w:uiPriority w:val="65"/>
    <w:locked/>
    <w:rsid w:val="007830A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EBE4D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locked/>
    <w:rsid w:val="007830A6"/>
    <w:rPr>
      <w:color w:val="000000" w:themeColor="text1"/>
    </w:rPr>
    <w:tblPr>
      <w:tblStyleRowBandSize w:val="1"/>
      <w:tblStyleColBandSize w:val="1"/>
      <w:tblBorders>
        <w:top w:val="single" w:sz="8" w:space="0" w:color="0076A8" w:themeColor="accent1"/>
        <w:bottom w:val="single" w:sz="8" w:space="0" w:color="0076A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6A8" w:themeColor="accent1"/>
        </w:tcBorders>
      </w:tcPr>
    </w:tblStylePr>
    <w:tblStylePr w:type="lastRow">
      <w:rPr>
        <w:b/>
        <w:bCs/>
        <w:color w:val="EBE4D1" w:themeColor="text2"/>
      </w:rPr>
      <w:tblPr/>
      <w:tcPr>
        <w:tcBorders>
          <w:top w:val="single" w:sz="8" w:space="0" w:color="0076A8" w:themeColor="accent1"/>
          <w:bottom w:val="single" w:sz="8" w:space="0" w:color="0076A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6A8" w:themeColor="accent1"/>
          <w:bottom w:val="single" w:sz="8" w:space="0" w:color="0076A8" w:themeColor="accent1"/>
        </w:tcBorders>
      </w:tcPr>
    </w:tblStylePr>
    <w:tblStylePr w:type="band1Vert">
      <w:tblPr/>
      <w:tcPr>
        <w:shd w:val="clear" w:color="auto" w:fill="AAE5FF" w:themeFill="accent1" w:themeFillTint="3F"/>
      </w:tcPr>
    </w:tblStylePr>
    <w:tblStylePr w:type="band1Horz">
      <w:tblPr/>
      <w:tcPr>
        <w:shd w:val="clear" w:color="auto" w:fill="AAE5FF" w:themeFill="accent1" w:themeFillTint="3F"/>
      </w:tcPr>
    </w:tblStylePr>
  </w:style>
  <w:style w:type="table" w:styleId="MittlereListe2">
    <w:name w:val="Medium List 2"/>
    <w:basedOn w:val="NormaleTabelle"/>
    <w:uiPriority w:val="66"/>
    <w:locked/>
    <w:rsid w:val="007830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locked/>
    <w:rsid w:val="007830A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locked/>
    <w:rsid w:val="007830A6"/>
    <w:tblPr>
      <w:tblStyleRowBandSize w:val="1"/>
      <w:tblStyleColBandSize w:val="1"/>
      <w:tblBorders>
        <w:top w:val="single" w:sz="8" w:space="0" w:color="00B2FD" w:themeColor="accent1" w:themeTint="BF"/>
        <w:left w:val="single" w:sz="8" w:space="0" w:color="00B2FD" w:themeColor="accent1" w:themeTint="BF"/>
        <w:bottom w:val="single" w:sz="8" w:space="0" w:color="00B2FD" w:themeColor="accent1" w:themeTint="BF"/>
        <w:right w:val="single" w:sz="8" w:space="0" w:color="00B2FD" w:themeColor="accent1" w:themeTint="BF"/>
        <w:insideH w:val="single" w:sz="8" w:space="0" w:color="00B2F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2FD" w:themeColor="accent1" w:themeTint="BF"/>
          <w:left w:val="single" w:sz="8" w:space="0" w:color="00B2FD" w:themeColor="accent1" w:themeTint="BF"/>
          <w:bottom w:val="single" w:sz="8" w:space="0" w:color="00B2FD" w:themeColor="accent1" w:themeTint="BF"/>
          <w:right w:val="single" w:sz="8" w:space="0" w:color="00B2FD" w:themeColor="accent1" w:themeTint="BF"/>
          <w:insideH w:val="nil"/>
          <w:insideV w:val="nil"/>
        </w:tcBorders>
        <w:shd w:val="clear" w:color="auto" w:fill="0076A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2FD" w:themeColor="accent1" w:themeTint="BF"/>
          <w:left w:val="single" w:sz="8" w:space="0" w:color="00B2FD" w:themeColor="accent1" w:themeTint="BF"/>
          <w:bottom w:val="single" w:sz="8" w:space="0" w:color="00B2FD" w:themeColor="accent1" w:themeTint="BF"/>
          <w:right w:val="single" w:sz="8" w:space="0" w:color="00B2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5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E5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locked/>
    <w:rsid w:val="007830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locked/>
    <w:rsid w:val="007830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6A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6A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6A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locked/>
    <w:rsid w:val="007830A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locked/>
    <w:rsid w:val="007830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locked/>
    <w:rsid w:val="007830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customStyle="1" w:styleId="PPLead">
    <w:name w:val="PP Lead"/>
    <w:basedOn w:val="PPStandard"/>
    <w:uiPriority w:val="59"/>
    <w:semiHidden/>
    <w:rsid w:val="00FA6601"/>
    <w:pPr>
      <w:spacing w:line="312" w:lineRule="exact"/>
    </w:pPr>
    <w:rPr>
      <w:sz w:val="24"/>
    </w:rPr>
  </w:style>
  <w:style w:type="paragraph" w:customStyle="1" w:styleId="PPAufzlgStrich">
    <w:name w:val="PP Aufzlg Strich"/>
    <w:basedOn w:val="PPStandard"/>
    <w:uiPriority w:val="4"/>
    <w:qFormat/>
    <w:rsid w:val="00A85D3C"/>
    <w:pPr>
      <w:numPr>
        <w:numId w:val="53"/>
      </w:numPr>
    </w:pPr>
  </w:style>
  <w:style w:type="paragraph" w:customStyle="1" w:styleId="PPLegende">
    <w:name w:val="PP Legende"/>
    <w:basedOn w:val="PPStandard"/>
    <w:uiPriority w:val="59"/>
    <w:semiHidden/>
    <w:rsid w:val="00663193"/>
    <w:pPr>
      <w:spacing w:before="40" w:line="240" w:lineRule="auto"/>
    </w:pPr>
    <w:rPr>
      <w:sz w:val="15"/>
    </w:rPr>
  </w:style>
  <w:style w:type="paragraph" w:customStyle="1" w:styleId="PPAufzlgHaken">
    <w:name w:val="PP Aufzlg Haken"/>
    <w:basedOn w:val="PPStandard"/>
    <w:uiPriority w:val="4"/>
    <w:qFormat/>
    <w:rsid w:val="00022206"/>
    <w:pPr>
      <w:numPr>
        <w:numId w:val="57"/>
      </w:numPr>
    </w:pPr>
  </w:style>
  <w:style w:type="paragraph" w:customStyle="1" w:styleId="PPStandard">
    <w:name w:val="PP Standard"/>
    <w:basedOn w:val="Standard"/>
    <w:qFormat/>
    <w:rsid w:val="004E6883"/>
  </w:style>
  <w:style w:type="paragraph" w:customStyle="1" w:styleId="PPAufzlgPfeil">
    <w:name w:val="PP Aufzlg Pfeil"/>
    <w:basedOn w:val="PPStandard"/>
    <w:uiPriority w:val="4"/>
    <w:qFormat/>
    <w:rsid w:val="005D4AA8"/>
    <w:pPr>
      <w:numPr>
        <w:numId w:val="62"/>
      </w:numPr>
    </w:pPr>
  </w:style>
  <w:style w:type="paragraph" w:customStyle="1" w:styleId="PPNummerierung">
    <w:name w:val="PP Nummerierung"/>
    <w:basedOn w:val="PPStandard"/>
    <w:uiPriority w:val="4"/>
    <w:qFormat/>
    <w:rsid w:val="004D6C98"/>
    <w:pPr>
      <w:numPr>
        <w:numId w:val="55"/>
      </w:numPr>
    </w:pPr>
  </w:style>
  <w:style w:type="paragraph" w:customStyle="1" w:styleId="PPZwischentitel">
    <w:name w:val="PP Zwischentitel"/>
    <w:basedOn w:val="PPStandard"/>
    <w:next w:val="PPStandard"/>
    <w:uiPriority w:val="4"/>
    <w:qFormat/>
    <w:rsid w:val="00E415A7"/>
    <w:pPr>
      <w:outlineLvl w:val="0"/>
    </w:pPr>
    <w:rPr>
      <w:b/>
    </w:rPr>
  </w:style>
  <w:style w:type="paragraph" w:customStyle="1" w:styleId="PPBoxMASTERAufzlgPunkt">
    <w:name w:val="PP Box MASTER Aufzlg Punkt"/>
    <w:basedOn w:val="PPStandard"/>
    <w:uiPriority w:val="49"/>
    <w:semiHidden/>
    <w:qFormat/>
    <w:rsid w:val="00DF24F7"/>
    <w:pPr>
      <w:numPr>
        <w:numId w:val="60"/>
      </w:numPr>
      <w:pBdr>
        <w:top w:val="single" w:sz="8" w:space="1" w:color="FFCC00"/>
        <w:left w:val="single" w:sz="8" w:space="2" w:color="FFCC00"/>
        <w:bottom w:val="single" w:sz="8" w:space="2" w:color="FFCC00"/>
        <w:right w:val="single" w:sz="8" w:space="2" w:color="FFCC00"/>
      </w:pBdr>
      <w:shd w:val="clear" w:color="auto" w:fill="FFCC00"/>
      <w:ind w:left="255" w:right="85" w:hanging="170"/>
    </w:pPr>
  </w:style>
  <w:style w:type="paragraph" w:customStyle="1" w:styleId="PPBoxMASTERNummerierung">
    <w:name w:val="PP Box MASTER Nummerierung"/>
    <w:basedOn w:val="PPStandard"/>
    <w:uiPriority w:val="49"/>
    <w:semiHidden/>
    <w:qFormat/>
    <w:rsid w:val="002F6B07"/>
    <w:pPr>
      <w:numPr>
        <w:numId w:val="61"/>
      </w:numPr>
      <w:pBdr>
        <w:top w:val="single" w:sz="8" w:space="1" w:color="FFCC00"/>
        <w:left w:val="single" w:sz="8" w:space="2" w:color="FFCC00"/>
        <w:bottom w:val="single" w:sz="8" w:space="2" w:color="FFCC00"/>
        <w:right w:val="single" w:sz="8" w:space="2" w:color="FFCC00"/>
      </w:pBdr>
      <w:shd w:val="clear" w:color="auto" w:fill="FFCC00"/>
      <w:ind w:left="340" w:right="85" w:hanging="255"/>
    </w:pPr>
  </w:style>
  <w:style w:type="paragraph" w:customStyle="1" w:styleId="PPBoxMASTERStandard">
    <w:name w:val="PP Box MASTER Standard"/>
    <w:basedOn w:val="PPStandard"/>
    <w:uiPriority w:val="49"/>
    <w:semiHidden/>
    <w:qFormat/>
    <w:rsid w:val="00262D5B"/>
    <w:pPr>
      <w:pBdr>
        <w:top w:val="single" w:sz="8" w:space="1" w:color="FFCC00"/>
        <w:left w:val="single" w:sz="8" w:space="2" w:color="FFCC00"/>
        <w:bottom w:val="single" w:sz="8" w:space="2" w:color="FFCC00"/>
        <w:right w:val="single" w:sz="8" w:space="2" w:color="FFCC00"/>
      </w:pBdr>
      <w:shd w:val="clear" w:color="auto" w:fill="FFCC00"/>
      <w:ind w:left="85" w:right="85"/>
    </w:pPr>
  </w:style>
  <w:style w:type="paragraph" w:customStyle="1" w:styleId="PPBoxMASTERStandardfett">
    <w:name w:val="PP Box MASTER Standard fett"/>
    <w:basedOn w:val="PPBoxMASTERStandard"/>
    <w:uiPriority w:val="49"/>
    <w:semiHidden/>
    <w:qFormat/>
    <w:rsid w:val="00793437"/>
    <w:rPr>
      <w:b/>
    </w:rPr>
  </w:style>
  <w:style w:type="paragraph" w:customStyle="1" w:styleId="PPBoxMASTERZwischentitel">
    <w:name w:val="PP Box MASTER Zwischentitel"/>
    <w:basedOn w:val="PPBoxMASTERStandard"/>
    <w:next w:val="PPStandard"/>
    <w:uiPriority w:val="49"/>
    <w:semiHidden/>
    <w:qFormat/>
    <w:rsid w:val="006A5839"/>
    <w:pPr>
      <w:spacing w:before="114" w:after="114"/>
      <w:outlineLvl w:val="0"/>
    </w:pPr>
    <w:rPr>
      <w:b/>
    </w:rPr>
  </w:style>
  <w:style w:type="paragraph" w:customStyle="1" w:styleId="PPBoxMASTERAufzlgPfeil">
    <w:name w:val="PP Box MASTER Aufzlg Pfeil"/>
    <w:basedOn w:val="PPStandard"/>
    <w:uiPriority w:val="49"/>
    <w:semiHidden/>
    <w:qFormat/>
    <w:rsid w:val="00F33D7F"/>
    <w:pPr>
      <w:numPr>
        <w:numId w:val="59"/>
      </w:numPr>
      <w:pBdr>
        <w:top w:val="single" w:sz="8" w:space="1" w:color="FFCC00"/>
        <w:left w:val="single" w:sz="8" w:space="2" w:color="FFCC00"/>
        <w:bottom w:val="single" w:sz="8" w:space="2" w:color="FFCC00"/>
        <w:right w:val="single" w:sz="8" w:space="2" w:color="FFCC00"/>
      </w:pBdr>
      <w:shd w:val="clear" w:color="auto" w:fill="FFCC00"/>
      <w:ind w:left="340" w:right="85" w:hanging="255"/>
    </w:pPr>
  </w:style>
  <w:style w:type="paragraph" w:customStyle="1" w:styleId="PPBoxNachtblauH40AufzlgStrich">
    <w:name w:val="PP BoxNachtblauH40 Aufzlg Strich"/>
    <w:basedOn w:val="PPBoxMASTERAufzlgStrich"/>
    <w:uiPriority w:val="49"/>
    <w:qFormat/>
    <w:rsid w:val="00DF24F7"/>
    <w:pPr>
      <w:pBdr>
        <w:top w:val="single" w:sz="8" w:space="1" w:color="99C8DC"/>
        <w:left w:val="single" w:sz="8" w:space="2" w:color="99C8DC"/>
        <w:bottom w:val="single" w:sz="8" w:space="2" w:color="99C8DC"/>
        <w:right w:val="single" w:sz="8" w:space="2" w:color="99C8DC"/>
      </w:pBdr>
      <w:shd w:val="clear" w:color="auto" w:fill="99C8DC"/>
    </w:pPr>
  </w:style>
  <w:style w:type="paragraph" w:customStyle="1" w:styleId="PPBoxNachtblauH40AufzlgHaken">
    <w:name w:val="PP BoxNachtblauH40 Aufzlg Haken"/>
    <w:basedOn w:val="PPBoxMASTERAufzlgHaken"/>
    <w:uiPriority w:val="49"/>
    <w:qFormat/>
    <w:rsid w:val="00E72821"/>
    <w:pPr>
      <w:pBdr>
        <w:top w:val="single" w:sz="8" w:space="1" w:color="99C8DC"/>
        <w:left w:val="single" w:sz="8" w:space="2" w:color="99C8DC"/>
        <w:bottom w:val="single" w:sz="8" w:space="2" w:color="99C8DC"/>
        <w:right w:val="single" w:sz="8" w:space="2" w:color="99C8DC"/>
      </w:pBdr>
      <w:shd w:val="clear" w:color="auto" w:fill="99C8DC"/>
    </w:pPr>
  </w:style>
  <w:style w:type="paragraph" w:customStyle="1" w:styleId="PPBoxNachtblauH40AufzlgPfeil">
    <w:name w:val="PP BoxNachtblauH40 Aufzlg Pfeil"/>
    <w:basedOn w:val="PPBoxMASTERAufzlgPfeil"/>
    <w:uiPriority w:val="49"/>
    <w:qFormat/>
    <w:rsid w:val="00E72821"/>
    <w:pPr>
      <w:pBdr>
        <w:top w:val="single" w:sz="8" w:space="1" w:color="99C8DC"/>
        <w:left w:val="single" w:sz="8" w:space="2" w:color="99C8DC"/>
        <w:bottom w:val="single" w:sz="8" w:space="2" w:color="99C8DC"/>
        <w:right w:val="single" w:sz="8" w:space="2" w:color="99C8DC"/>
      </w:pBdr>
      <w:shd w:val="clear" w:color="auto" w:fill="99C8DC"/>
    </w:pPr>
  </w:style>
  <w:style w:type="paragraph" w:customStyle="1" w:styleId="PPBoxNachtblauH40Nummerierung">
    <w:name w:val="PP BoxNachtblauH40 Nummerierung"/>
    <w:basedOn w:val="PPBoxMASTERNummerierung"/>
    <w:uiPriority w:val="49"/>
    <w:qFormat/>
    <w:rsid w:val="00E72821"/>
    <w:pPr>
      <w:pBdr>
        <w:top w:val="single" w:sz="8" w:space="1" w:color="99C8DC"/>
        <w:left w:val="single" w:sz="8" w:space="2" w:color="99C8DC"/>
        <w:bottom w:val="single" w:sz="8" w:space="2" w:color="99C8DC"/>
        <w:right w:val="single" w:sz="8" w:space="2" w:color="99C8DC"/>
      </w:pBdr>
      <w:shd w:val="clear" w:color="auto" w:fill="99C8DC"/>
    </w:pPr>
  </w:style>
  <w:style w:type="paragraph" w:customStyle="1" w:styleId="PPBoxNachtblauH40Standard">
    <w:name w:val="PP BoxNachtblauH40 Standard"/>
    <w:basedOn w:val="PPBoxMASTERStandard"/>
    <w:uiPriority w:val="49"/>
    <w:qFormat/>
    <w:rsid w:val="00E72821"/>
    <w:pPr>
      <w:pBdr>
        <w:top w:val="single" w:sz="8" w:space="1" w:color="99C8DC"/>
        <w:left w:val="single" w:sz="8" w:space="2" w:color="99C8DC"/>
        <w:bottom w:val="single" w:sz="8" w:space="2" w:color="99C8DC"/>
        <w:right w:val="single" w:sz="8" w:space="2" w:color="99C8DC"/>
      </w:pBdr>
      <w:shd w:val="clear" w:color="auto" w:fill="99C8DC"/>
    </w:pPr>
  </w:style>
  <w:style w:type="paragraph" w:customStyle="1" w:styleId="PPBoxNachtblauH40Standardfett">
    <w:name w:val="PP BoxNachtblauH40 Standard fett"/>
    <w:basedOn w:val="PPBoxMASTERStandardfett"/>
    <w:uiPriority w:val="49"/>
    <w:qFormat/>
    <w:rsid w:val="00720BC5"/>
    <w:pPr>
      <w:pBdr>
        <w:top w:val="single" w:sz="8" w:space="1" w:color="99C8DC"/>
        <w:left w:val="single" w:sz="8" w:space="2" w:color="99C8DC"/>
        <w:bottom w:val="single" w:sz="8" w:space="2" w:color="99C8DC"/>
        <w:right w:val="single" w:sz="8" w:space="2" w:color="99C8DC"/>
      </w:pBdr>
      <w:shd w:val="clear" w:color="auto" w:fill="99C8DC"/>
    </w:pPr>
  </w:style>
  <w:style w:type="paragraph" w:customStyle="1" w:styleId="PPBoxNachtblauH40Zwischentitel">
    <w:name w:val="PP BoxNachtblauH40 Zwischentitel"/>
    <w:basedOn w:val="PPBoxMASTERZwischentitel"/>
    <w:uiPriority w:val="49"/>
    <w:qFormat/>
    <w:rsid w:val="00720BC5"/>
    <w:pPr>
      <w:pBdr>
        <w:top w:val="single" w:sz="8" w:space="1" w:color="99C8DC"/>
        <w:left w:val="single" w:sz="8" w:space="2" w:color="99C8DC"/>
        <w:bottom w:val="single" w:sz="8" w:space="2" w:color="99C8DC"/>
        <w:right w:val="single" w:sz="8" w:space="2" w:color="99C8DC"/>
      </w:pBdr>
      <w:shd w:val="clear" w:color="auto" w:fill="99C8DC"/>
    </w:pPr>
  </w:style>
  <w:style w:type="paragraph" w:customStyle="1" w:styleId="PPBoxNachtblauD20AufzlgStrich">
    <w:name w:val="PP BoxNachtblauD20 Aufzlg Strich"/>
    <w:basedOn w:val="PPBoxMASTERAufzlgStrich"/>
    <w:uiPriority w:val="49"/>
    <w:qFormat/>
    <w:rsid w:val="00AA6563"/>
    <w:pPr>
      <w:pBdr>
        <w:top w:val="single" w:sz="8" w:space="1" w:color="CCDBE4"/>
        <w:left w:val="single" w:sz="8" w:space="2" w:color="CCDBE4"/>
        <w:bottom w:val="single" w:sz="8" w:space="2" w:color="CCDBE4"/>
        <w:right w:val="single" w:sz="8" w:space="2" w:color="CCDBE4"/>
      </w:pBdr>
      <w:shd w:val="clear" w:color="auto" w:fill="CCDBE4"/>
    </w:pPr>
  </w:style>
  <w:style w:type="paragraph" w:customStyle="1" w:styleId="PPBoxNachtblauD20AufzlgHaken">
    <w:name w:val="PP BoxNachtblauD20 Aufzlg Haken"/>
    <w:basedOn w:val="PPBoxMASTERAufzlgHaken"/>
    <w:uiPriority w:val="49"/>
    <w:qFormat/>
    <w:rsid w:val="00AA6563"/>
    <w:pPr>
      <w:pBdr>
        <w:top w:val="single" w:sz="8" w:space="1" w:color="CCDBE4"/>
        <w:left w:val="single" w:sz="8" w:space="2" w:color="CCDBE4"/>
        <w:bottom w:val="single" w:sz="8" w:space="2" w:color="CCDBE4"/>
        <w:right w:val="single" w:sz="8" w:space="2" w:color="CCDBE4"/>
      </w:pBdr>
      <w:shd w:val="clear" w:color="auto" w:fill="CCDBE4"/>
    </w:pPr>
  </w:style>
  <w:style w:type="paragraph" w:customStyle="1" w:styleId="PPBoxNachtblauD20AufzlgPfeil">
    <w:name w:val="PP BoxNachtblauD20 Aufzlg Pfeil"/>
    <w:basedOn w:val="PPBoxMASTERAufzlgPfeil"/>
    <w:uiPriority w:val="49"/>
    <w:qFormat/>
    <w:rsid w:val="00AA6563"/>
    <w:pPr>
      <w:pBdr>
        <w:top w:val="single" w:sz="8" w:space="1" w:color="CCDBE4"/>
        <w:left w:val="single" w:sz="8" w:space="2" w:color="CCDBE4"/>
        <w:bottom w:val="single" w:sz="8" w:space="2" w:color="CCDBE4"/>
        <w:right w:val="single" w:sz="8" w:space="2" w:color="CCDBE4"/>
      </w:pBdr>
      <w:shd w:val="clear" w:color="auto" w:fill="CCDBE4"/>
    </w:pPr>
  </w:style>
  <w:style w:type="paragraph" w:customStyle="1" w:styleId="PPBoxNachtblauD20Nummerierung">
    <w:name w:val="PP BoxNachtblauD20 Nummerierung"/>
    <w:basedOn w:val="PPBoxMASTERNummerierung"/>
    <w:uiPriority w:val="49"/>
    <w:qFormat/>
    <w:rsid w:val="00AA6563"/>
    <w:pPr>
      <w:pBdr>
        <w:top w:val="single" w:sz="8" w:space="1" w:color="CCDBE4"/>
        <w:left w:val="single" w:sz="8" w:space="2" w:color="CCDBE4"/>
        <w:bottom w:val="single" w:sz="8" w:space="2" w:color="CCDBE4"/>
        <w:right w:val="single" w:sz="8" w:space="2" w:color="CCDBE4"/>
      </w:pBdr>
      <w:shd w:val="clear" w:color="auto" w:fill="CCDBE4"/>
    </w:pPr>
  </w:style>
  <w:style w:type="paragraph" w:customStyle="1" w:styleId="PPBoxNachtblauD20Standard">
    <w:name w:val="PP BoxNachtblauD20 Standard"/>
    <w:basedOn w:val="PPBoxMASTERStandard"/>
    <w:uiPriority w:val="49"/>
    <w:qFormat/>
    <w:rsid w:val="00AA6563"/>
    <w:pPr>
      <w:pBdr>
        <w:top w:val="single" w:sz="8" w:space="1" w:color="CCDBE4"/>
        <w:left w:val="single" w:sz="8" w:space="2" w:color="CCDBE4"/>
        <w:bottom w:val="single" w:sz="8" w:space="2" w:color="CCDBE4"/>
        <w:right w:val="single" w:sz="8" w:space="2" w:color="CCDBE4"/>
      </w:pBdr>
      <w:shd w:val="clear" w:color="auto" w:fill="CCDBE4"/>
    </w:pPr>
  </w:style>
  <w:style w:type="paragraph" w:customStyle="1" w:styleId="PPBoxNachtblauD20Standardfett">
    <w:name w:val="PP BoxNachtblauD20 Standard fett"/>
    <w:basedOn w:val="PPBoxMASTERStandardfett"/>
    <w:uiPriority w:val="49"/>
    <w:qFormat/>
    <w:rsid w:val="00AA6563"/>
    <w:pPr>
      <w:pBdr>
        <w:top w:val="single" w:sz="8" w:space="1" w:color="CCDBE4"/>
        <w:left w:val="single" w:sz="8" w:space="2" w:color="CCDBE4"/>
        <w:bottom w:val="single" w:sz="8" w:space="2" w:color="CCDBE4"/>
        <w:right w:val="single" w:sz="8" w:space="2" w:color="CCDBE4"/>
      </w:pBdr>
      <w:shd w:val="clear" w:color="auto" w:fill="CCDBE4"/>
    </w:pPr>
  </w:style>
  <w:style w:type="paragraph" w:customStyle="1" w:styleId="PPBoxNachtblauD20Zwischentitel">
    <w:name w:val="PP BoxNachtblauD20 Zwischentitel"/>
    <w:basedOn w:val="PPBoxMASTERZwischentitel"/>
    <w:uiPriority w:val="49"/>
    <w:qFormat/>
    <w:rsid w:val="00AA6563"/>
    <w:pPr>
      <w:pBdr>
        <w:top w:val="single" w:sz="8" w:space="1" w:color="CCDBE4"/>
        <w:left w:val="single" w:sz="8" w:space="2" w:color="CCDBE4"/>
        <w:bottom w:val="single" w:sz="8" w:space="2" w:color="CCDBE4"/>
        <w:right w:val="single" w:sz="8" w:space="2" w:color="CCDBE4"/>
      </w:pBdr>
      <w:shd w:val="clear" w:color="auto" w:fill="CCDBE4"/>
    </w:pPr>
  </w:style>
  <w:style w:type="paragraph" w:customStyle="1" w:styleId="PPBoxAubergineH40AufzlgStrich">
    <w:name w:val="PP BoxAubergineH40 Aufzlg Strich"/>
    <w:basedOn w:val="PPBoxMASTERAufzlgStrich"/>
    <w:uiPriority w:val="49"/>
    <w:qFormat/>
    <w:rsid w:val="00993CBA"/>
    <w:pPr>
      <w:pBdr>
        <w:top w:val="single" w:sz="8" w:space="1" w:color="C8C2D9"/>
        <w:left w:val="single" w:sz="8" w:space="2" w:color="C8C2D9"/>
        <w:bottom w:val="single" w:sz="8" w:space="2" w:color="C8C2D9"/>
        <w:right w:val="single" w:sz="8" w:space="2" w:color="C8C2D9"/>
      </w:pBdr>
      <w:shd w:val="clear" w:color="auto" w:fill="C8C2D9"/>
    </w:pPr>
  </w:style>
  <w:style w:type="paragraph" w:customStyle="1" w:styleId="PPBoxAubergineH40AufzlgHaken">
    <w:name w:val="PP BoxAubergineH40 Aufzlg Haken"/>
    <w:basedOn w:val="PPBoxMASTERAufzlgHaken"/>
    <w:uiPriority w:val="49"/>
    <w:qFormat/>
    <w:rsid w:val="00993CBA"/>
    <w:pPr>
      <w:pBdr>
        <w:top w:val="single" w:sz="8" w:space="1" w:color="C8C2D9"/>
        <w:left w:val="single" w:sz="8" w:space="2" w:color="C8C2D9"/>
        <w:bottom w:val="single" w:sz="8" w:space="2" w:color="C8C2D9"/>
        <w:right w:val="single" w:sz="8" w:space="2" w:color="C8C2D9"/>
      </w:pBdr>
      <w:shd w:val="clear" w:color="auto" w:fill="C8C2D9"/>
    </w:pPr>
  </w:style>
  <w:style w:type="paragraph" w:customStyle="1" w:styleId="PPBoxAubergineH40AufzlgPfeil">
    <w:name w:val="PP BoxAubergineH40 Aufzlg Pfeil"/>
    <w:basedOn w:val="PPBoxMASTERAufzlgPfeil"/>
    <w:uiPriority w:val="49"/>
    <w:qFormat/>
    <w:rsid w:val="00993CBA"/>
    <w:pPr>
      <w:pBdr>
        <w:top w:val="single" w:sz="8" w:space="1" w:color="C8C2D9"/>
        <w:left w:val="single" w:sz="8" w:space="2" w:color="C8C2D9"/>
        <w:bottom w:val="single" w:sz="8" w:space="2" w:color="C8C2D9"/>
        <w:right w:val="single" w:sz="8" w:space="2" w:color="C8C2D9"/>
      </w:pBdr>
      <w:shd w:val="clear" w:color="auto" w:fill="C8C2D9"/>
    </w:pPr>
  </w:style>
  <w:style w:type="paragraph" w:customStyle="1" w:styleId="PPBoxAubergineH40Nummerierung">
    <w:name w:val="PP BoxAubergineH40 Nummerierung"/>
    <w:basedOn w:val="PPBoxMASTERNummerierung"/>
    <w:uiPriority w:val="49"/>
    <w:qFormat/>
    <w:rsid w:val="00993CBA"/>
    <w:pPr>
      <w:pBdr>
        <w:top w:val="single" w:sz="8" w:space="1" w:color="C8C2D9"/>
        <w:left w:val="single" w:sz="8" w:space="2" w:color="C8C2D9"/>
        <w:bottom w:val="single" w:sz="8" w:space="2" w:color="C8C2D9"/>
        <w:right w:val="single" w:sz="8" w:space="2" w:color="C8C2D9"/>
      </w:pBdr>
      <w:shd w:val="clear" w:color="auto" w:fill="C8C2D9"/>
    </w:pPr>
  </w:style>
  <w:style w:type="paragraph" w:customStyle="1" w:styleId="PPBoxAubergineH40Standard">
    <w:name w:val="PP BoxAubergineH40 Standard"/>
    <w:basedOn w:val="PPBoxMASTERStandard"/>
    <w:uiPriority w:val="49"/>
    <w:qFormat/>
    <w:rsid w:val="00993CBA"/>
    <w:pPr>
      <w:pBdr>
        <w:top w:val="single" w:sz="8" w:space="1" w:color="C8C2D9"/>
        <w:left w:val="single" w:sz="8" w:space="2" w:color="C8C2D9"/>
        <w:bottom w:val="single" w:sz="8" w:space="2" w:color="C8C2D9"/>
        <w:right w:val="single" w:sz="8" w:space="2" w:color="C8C2D9"/>
      </w:pBdr>
      <w:shd w:val="clear" w:color="auto" w:fill="C8C2D9"/>
    </w:pPr>
  </w:style>
  <w:style w:type="paragraph" w:customStyle="1" w:styleId="PPBoxAubergineH40Standardfett">
    <w:name w:val="PP BoxAubergineH40 Standard fett"/>
    <w:basedOn w:val="PPBoxMASTERStandardfett"/>
    <w:uiPriority w:val="49"/>
    <w:qFormat/>
    <w:rsid w:val="00993CBA"/>
    <w:pPr>
      <w:pBdr>
        <w:top w:val="single" w:sz="8" w:space="1" w:color="C8C2D9"/>
        <w:left w:val="single" w:sz="8" w:space="2" w:color="C8C2D9"/>
        <w:bottom w:val="single" w:sz="8" w:space="2" w:color="C8C2D9"/>
        <w:right w:val="single" w:sz="8" w:space="2" w:color="C8C2D9"/>
      </w:pBdr>
      <w:shd w:val="clear" w:color="auto" w:fill="C8C2D9"/>
    </w:pPr>
  </w:style>
  <w:style w:type="paragraph" w:customStyle="1" w:styleId="PPBoxAubergineH40Zwischentitel">
    <w:name w:val="PP BoxAubergineH40 Zwischentitel"/>
    <w:basedOn w:val="PPBoxMASTERZwischentitel"/>
    <w:uiPriority w:val="49"/>
    <w:qFormat/>
    <w:rsid w:val="00E415A7"/>
    <w:pPr>
      <w:pBdr>
        <w:top w:val="single" w:sz="8" w:space="1" w:color="C8C2D9"/>
        <w:left w:val="single" w:sz="8" w:space="2" w:color="C8C2D9"/>
        <w:bottom w:val="single" w:sz="8" w:space="2" w:color="C8C2D9"/>
        <w:right w:val="single" w:sz="8" w:space="2" w:color="C8C2D9"/>
      </w:pBdr>
      <w:shd w:val="clear" w:color="auto" w:fill="C8C2D9"/>
    </w:pPr>
  </w:style>
  <w:style w:type="paragraph" w:customStyle="1" w:styleId="PPBoxAubergineD20AufzlgStrich">
    <w:name w:val="PP BoxAubergineD20 Aufzlg Strich"/>
    <w:basedOn w:val="PPBoxMASTERAufzlgStrich"/>
    <w:uiPriority w:val="49"/>
    <w:qFormat/>
    <w:rsid w:val="00F523FB"/>
    <w:pPr>
      <w:pBdr>
        <w:top w:val="single" w:sz="8" w:space="1" w:color="DCD6E4"/>
        <w:left w:val="single" w:sz="8" w:space="2" w:color="DCD6E4"/>
        <w:bottom w:val="single" w:sz="8" w:space="2" w:color="DCD6E4"/>
        <w:right w:val="single" w:sz="8" w:space="2" w:color="DCD6E4"/>
      </w:pBdr>
      <w:shd w:val="clear" w:color="auto" w:fill="DCD6E4"/>
    </w:pPr>
  </w:style>
  <w:style w:type="paragraph" w:customStyle="1" w:styleId="PPBoxAubergineD20AufzlgHaken">
    <w:name w:val="PP BoxAubergineD20 Aufzlg Haken"/>
    <w:basedOn w:val="PPBoxMASTERAufzlgHaken"/>
    <w:uiPriority w:val="49"/>
    <w:qFormat/>
    <w:rsid w:val="00F523FB"/>
    <w:pPr>
      <w:pBdr>
        <w:top w:val="single" w:sz="8" w:space="1" w:color="DCD6E4"/>
        <w:left w:val="single" w:sz="8" w:space="2" w:color="DCD6E4"/>
        <w:bottom w:val="single" w:sz="8" w:space="2" w:color="DCD6E4"/>
        <w:right w:val="single" w:sz="8" w:space="2" w:color="DCD6E4"/>
      </w:pBdr>
      <w:shd w:val="clear" w:color="auto" w:fill="DCD6E4"/>
    </w:pPr>
  </w:style>
  <w:style w:type="paragraph" w:customStyle="1" w:styleId="PPBoxAubergineD20AufzlgPfeil">
    <w:name w:val="PP BoxAubergineD20 Aufzlg Pfeil"/>
    <w:basedOn w:val="PPBoxMASTERAufzlgPfeil"/>
    <w:uiPriority w:val="49"/>
    <w:qFormat/>
    <w:rsid w:val="00F523FB"/>
    <w:pPr>
      <w:pBdr>
        <w:top w:val="single" w:sz="8" w:space="1" w:color="DCD6E4"/>
        <w:left w:val="single" w:sz="8" w:space="2" w:color="DCD6E4"/>
        <w:bottom w:val="single" w:sz="8" w:space="2" w:color="DCD6E4"/>
        <w:right w:val="single" w:sz="8" w:space="2" w:color="DCD6E4"/>
      </w:pBdr>
      <w:shd w:val="clear" w:color="auto" w:fill="DCD6E4"/>
    </w:pPr>
  </w:style>
  <w:style w:type="paragraph" w:customStyle="1" w:styleId="PPBoxAubergineD20Nummerierung">
    <w:name w:val="PP BoxAubergineD20 Nummerierung"/>
    <w:basedOn w:val="PPBoxMASTERNummerierung"/>
    <w:uiPriority w:val="49"/>
    <w:qFormat/>
    <w:rsid w:val="00F523FB"/>
    <w:pPr>
      <w:pBdr>
        <w:top w:val="single" w:sz="8" w:space="1" w:color="DCD6E4"/>
        <w:left w:val="single" w:sz="8" w:space="2" w:color="DCD6E4"/>
        <w:bottom w:val="single" w:sz="8" w:space="2" w:color="DCD6E4"/>
        <w:right w:val="single" w:sz="8" w:space="2" w:color="DCD6E4"/>
      </w:pBdr>
      <w:shd w:val="clear" w:color="auto" w:fill="DCD6E4"/>
    </w:pPr>
  </w:style>
  <w:style w:type="paragraph" w:customStyle="1" w:styleId="PPBoxAubergineD20Standard">
    <w:name w:val="PP BoxAubergineD20 Standard"/>
    <w:basedOn w:val="PPBoxMASTERStandard"/>
    <w:uiPriority w:val="49"/>
    <w:qFormat/>
    <w:rsid w:val="00F523FB"/>
    <w:pPr>
      <w:pBdr>
        <w:top w:val="single" w:sz="8" w:space="1" w:color="DCD6E4"/>
        <w:left w:val="single" w:sz="8" w:space="2" w:color="DCD6E4"/>
        <w:bottom w:val="single" w:sz="8" w:space="2" w:color="DCD6E4"/>
        <w:right w:val="single" w:sz="8" w:space="2" w:color="DCD6E4"/>
      </w:pBdr>
      <w:shd w:val="clear" w:color="auto" w:fill="DCD6E4"/>
    </w:pPr>
  </w:style>
  <w:style w:type="paragraph" w:customStyle="1" w:styleId="PPBoxAubergineD20Standardfett">
    <w:name w:val="PP BoxAubergineD20 Standard fett"/>
    <w:basedOn w:val="PPBoxMASTERStandardfett"/>
    <w:uiPriority w:val="49"/>
    <w:qFormat/>
    <w:rsid w:val="00F523FB"/>
    <w:pPr>
      <w:pBdr>
        <w:top w:val="single" w:sz="8" w:space="1" w:color="DCD6E4"/>
        <w:left w:val="single" w:sz="8" w:space="2" w:color="DCD6E4"/>
        <w:bottom w:val="single" w:sz="8" w:space="2" w:color="DCD6E4"/>
        <w:right w:val="single" w:sz="8" w:space="2" w:color="DCD6E4"/>
      </w:pBdr>
      <w:shd w:val="clear" w:color="auto" w:fill="DCD6E4"/>
    </w:pPr>
  </w:style>
  <w:style w:type="paragraph" w:customStyle="1" w:styleId="PPBoxAubergineD20Zwischentitel">
    <w:name w:val="PP BoxAubergineD20 Zwischentitel"/>
    <w:basedOn w:val="PPBoxMASTERZwischentitel"/>
    <w:uiPriority w:val="49"/>
    <w:qFormat/>
    <w:rsid w:val="00E415A7"/>
    <w:pPr>
      <w:pBdr>
        <w:top w:val="single" w:sz="8" w:space="1" w:color="DCD6E4"/>
        <w:left w:val="single" w:sz="8" w:space="2" w:color="DCD6E4"/>
        <w:bottom w:val="single" w:sz="8" w:space="2" w:color="DCD6E4"/>
        <w:right w:val="single" w:sz="8" w:space="2" w:color="DCD6E4"/>
      </w:pBdr>
      <w:shd w:val="clear" w:color="auto" w:fill="DCD6E4"/>
    </w:pPr>
  </w:style>
  <w:style w:type="paragraph" w:customStyle="1" w:styleId="PPBoxBeigeAufzlgStrich">
    <w:name w:val="PP BoxBeige Aufzlg Strich"/>
    <w:basedOn w:val="PPBoxMASTERAufzlgStrich"/>
    <w:uiPriority w:val="49"/>
    <w:qFormat/>
    <w:rsid w:val="005F49B9"/>
    <w:pPr>
      <w:pBdr>
        <w:top w:val="single" w:sz="8" w:space="1" w:color="EBE4D1"/>
        <w:left w:val="single" w:sz="8" w:space="2" w:color="EBE4D1"/>
        <w:bottom w:val="single" w:sz="8" w:space="2" w:color="EBE4D1"/>
        <w:right w:val="single" w:sz="8" w:space="2" w:color="EBE4D1"/>
      </w:pBdr>
      <w:shd w:val="clear" w:color="auto" w:fill="EBE4D1"/>
    </w:pPr>
  </w:style>
  <w:style w:type="paragraph" w:customStyle="1" w:styleId="PPBoxBeigeAufzlgHaken">
    <w:name w:val="PP BoxBeige Aufzlg Haken"/>
    <w:basedOn w:val="PPBoxMASTERAufzlgHaken"/>
    <w:uiPriority w:val="49"/>
    <w:qFormat/>
    <w:rsid w:val="005F49B9"/>
    <w:pPr>
      <w:pBdr>
        <w:top w:val="single" w:sz="8" w:space="1" w:color="EBE4D1"/>
        <w:left w:val="single" w:sz="8" w:space="2" w:color="EBE4D1"/>
        <w:bottom w:val="single" w:sz="8" w:space="2" w:color="EBE4D1"/>
        <w:right w:val="single" w:sz="8" w:space="2" w:color="EBE4D1"/>
      </w:pBdr>
      <w:shd w:val="clear" w:color="auto" w:fill="EBE4D1"/>
    </w:pPr>
  </w:style>
  <w:style w:type="paragraph" w:customStyle="1" w:styleId="PPBoxBeigeAufzlgPfeil">
    <w:name w:val="PP BoxBeige Aufzlg Pfeil"/>
    <w:basedOn w:val="PPBoxMASTERAufzlgPfeil"/>
    <w:uiPriority w:val="49"/>
    <w:qFormat/>
    <w:rsid w:val="005F49B9"/>
    <w:pPr>
      <w:pBdr>
        <w:top w:val="single" w:sz="8" w:space="1" w:color="EBE4D1"/>
        <w:left w:val="single" w:sz="8" w:space="2" w:color="EBE4D1"/>
        <w:bottom w:val="single" w:sz="8" w:space="2" w:color="EBE4D1"/>
        <w:right w:val="single" w:sz="8" w:space="2" w:color="EBE4D1"/>
      </w:pBdr>
      <w:shd w:val="clear" w:color="auto" w:fill="EBE4D1"/>
    </w:pPr>
  </w:style>
  <w:style w:type="paragraph" w:customStyle="1" w:styleId="PPBoxBeigeNummerierung">
    <w:name w:val="PP BoxBeige Nummerierung"/>
    <w:basedOn w:val="PPBoxMASTERNummerierung"/>
    <w:uiPriority w:val="49"/>
    <w:qFormat/>
    <w:rsid w:val="005F49B9"/>
    <w:pPr>
      <w:pBdr>
        <w:top w:val="single" w:sz="8" w:space="1" w:color="EBE4D1"/>
        <w:left w:val="single" w:sz="8" w:space="2" w:color="EBE4D1"/>
        <w:bottom w:val="single" w:sz="8" w:space="2" w:color="EBE4D1"/>
        <w:right w:val="single" w:sz="8" w:space="2" w:color="EBE4D1"/>
      </w:pBdr>
      <w:shd w:val="clear" w:color="auto" w:fill="EBE4D1"/>
    </w:pPr>
  </w:style>
  <w:style w:type="paragraph" w:customStyle="1" w:styleId="PPBoxBeigeStandard">
    <w:name w:val="PP BoxBeige Standard"/>
    <w:basedOn w:val="PPBoxMASTERStandard"/>
    <w:uiPriority w:val="49"/>
    <w:qFormat/>
    <w:rsid w:val="005F49B9"/>
    <w:pPr>
      <w:pBdr>
        <w:top w:val="single" w:sz="8" w:space="1" w:color="EBE4D1"/>
        <w:left w:val="single" w:sz="8" w:space="2" w:color="EBE4D1"/>
        <w:bottom w:val="single" w:sz="8" w:space="2" w:color="EBE4D1"/>
        <w:right w:val="single" w:sz="8" w:space="2" w:color="EBE4D1"/>
      </w:pBdr>
      <w:shd w:val="clear" w:color="auto" w:fill="EBE4D1"/>
    </w:pPr>
  </w:style>
  <w:style w:type="paragraph" w:customStyle="1" w:styleId="PPBoxBeigeStandardfett">
    <w:name w:val="PP BoxBeige Standard fett"/>
    <w:basedOn w:val="PPBoxMASTERStandardfett"/>
    <w:uiPriority w:val="49"/>
    <w:qFormat/>
    <w:rsid w:val="005F49B9"/>
    <w:pPr>
      <w:pBdr>
        <w:top w:val="single" w:sz="8" w:space="1" w:color="EBE4D1"/>
        <w:left w:val="single" w:sz="8" w:space="2" w:color="EBE4D1"/>
        <w:bottom w:val="single" w:sz="8" w:space="2" w:color="EBE4D1"/>
        <w:right w:val="single" w:sz="8" w:space="2" w:color="EBE4D1"/>
      </w:pBdr>
      <w:shd w:val="clear" w:color="auto" w:fill="EBE4D1"/>
    </w:pPr>
  </w:style>
  <w:style w:type="paragraph" w:customStyle="1" w:styleId="PPBoxBeigeZwischentitel">
    <w:name w:val="PP BoxBeige Zwischentitel"/>
    <w:basedOn w:val="PPBoxMASTERZwischentitel"/>
    <w:uiPriority w:val="49"/>
    <w:qFormat/>
    <w:rsid w:val="005F49B9"/>
    <w:pPr>
      <w:pBdr>
        <w:top w:val="single" w:sz="8" w:space="1" w:color="EBE4D1"/>
        <w:left w:val="single" w:sz="8" w:space="2" w:color="EBE4D1"/>
        <w:bottom w:val="single" w:sz="8" w:space="2" w:color="EBE4D1"/>
        <w:right w:val="single" w:sz="8" w:space="2" w:color="EBE4D1"/>
      </w:pBdr>
      <w:shd w:val="clear" w:color="auto" w:fill="EBE4D1"/>
    </w:pPr>
  </w:style>
  <w:style w:type="paragraph" w:customStyle="1" w:styleId="PPBoxPetrolH40AufzlgStrich">
    <w:name w:val="PP BoxPetrolH40 Aufzlg Strich"/>
    <w:basedOn w:val="PPBoxMASTERAufzlgStrich"/>
    <w:uiPriority w:val="49"/>
    <w:qFormat/>
    <w:rsid w:val="00D329A2"/>
    <w:pPr>
      <w:pBdr>
        <w:top w:val="single" w:sz="8" w:space="1" w:color="99D5D2"/>
        <w:left w:val="single" w:sz="8" w:space="2" w:color="99D5D2"/>
        <w:bottom w:val="single" w:sz="8" w:space="2" w:color="99D5D2"/>
        <w:right w:val="single" w:sz="8" w:space="2" w:color="99D5D2"/>
      </w:pBdr>
      <w:shd w:val="clear" w:color="auto" w:fill="99D5D2"/>
    </w:pPr>
  </w:style>
  <w:style w:type="paragraph" w:customStyle="1" w:styleId="PPBoxPetrolH40AufzlgHaken">
    <w:name w:val="PP BoxPetrolH40 Aufzlg Haken"/>
    <w:basedOn w:val="PPBoxMASTERAufzlgHaken"/>
    <w:uiPriority w:val="49"/>
    <w:qFormat/>
    <w:rsid w:val="00D329A2"/>
    <w:pPr>
      <w:pBdr>
        <w:top w:val="single" w:sz="8" w:space="1" w:color="99D5D2"/>
        <w:left w:val="single" w:sz="8" w:space="2" w:color="99D5D2"/>
        <w:bottom w:val="single" w:sz="8" w:space="2" w:color="99D5D2"/>
        <w:right w:val="single" w:sz="8" w:space="2" w:color="99D5D2"/>
      </w:pBdr>
      <w:shd w:val="clear" w:color="auto" w:fill="99D5D2"/>
    </w:pPr>
  </w:style>
  <w:style w:type="paragraph" w:customStyle="1" w:styleId="PPBoxPetrolH40AufzlgPfeil">
    <w:name w:val="PP BoxPetrolH40 Aufzlg Pfeil"/>
    <w:basedOn w:val="PPBoxMASTERAufzlgPfeil"/>
    <w:uiPriority w:val="49"/>
    <w:qFormat/>
    <w:rsid w:val="00D329A2"/>
    <w:pPr>
      <w:pBdr>
        <w:top w:val="single" w:sz="8" w:space="1" w:color="99D5D2"/>
        <w:left w:val="single" w:sz="8" w:space="2" w:color="99D5D2"/>
        <w:bottom w:val="single" w:sz="8" w:space="2" w:color="99D5D2"/>
        <w:right w:val="single" w:sz="8" w:space="2" w:color="99D5D2"/>
      </w:pBdr>
      <w:shd w:val="clear" w:color="auto" w:fill="99D5D2"/>
    </w:pPr>
  </w:style>
  <w:style w:type="paragraph" w:customStyle="1" w:styleId="PPBoxPetrolH40Nummerierung">
    <w:name w:val="PP BoxPetrolH40 Nummerierung"/>
    <w:basedOn w:val="PPBoxMASTERNummerierung"/>
    <w:uiPriority w:val="49"/>
    <w:qFormat/>
    <w:rsid w:val="00D329A2"/>
    <w:pPr>
      <w:pBdr>
        <w:top w:val="single" w:sz="8" w:space="1" w:color="99D5D2"/>
        <w:left w:val="single" w:sz="8" w:space="2" w:color="99D5D2"/>
        <w:bottom w:val="single" w:sz="8" w:space="2" w:color="99D5D2"/>
        <w:right w:val="single" w:sz="8" w:space="2" w:color="99D5D2"/>
      </w:pBdr>
      <w:shd w:val="clear" w:color="auto" w:fill="99D5D2"/>
    </w:pPr>
  </w:style>
  <w:style w:type="paragraph" w:customStyle="1" w:styleId="PPBoxPetrolH40Standard">
    <w:name w:val="PP BoxPetrolH40 Standard"/>
    <w:basedOn w:val="PPBoxMASTERStandard"/>
    <w:uiPriority w:val="49"/>
    <w:qFormat/>
    <w:rsid w:val="00D329A2"/>
    <w:pPr>
      <w:pBdr>
        <w:top w:val="single" w:sz="8" w:space="1" w:color="99D5D2"/>
        <w:left w:val="single" w:sz="8" w:space="2" w:color="99D5D2"/>
        <w:bottom w:val="single" w:sz="8" w:space="2" w:color="99D5D2"/>
        <w:right w:val="single" w:sz="8" w:space="2" w:color="99D5D2"/>
      </w:pBdr>
      <w:shd w:val="clear" w:color="auto" w:fill="99D5D2"/>
    </w:pPr>
  </w:style>
  <w:style w:type="paragraph" w:customStyle="1" w:styleId="PPBoxPetrolH40Standardfett">
    <w:name w:val="PP BoxPetrolH40 Standard fett"/>
    <w:basedOn w:val="PPBoxMASTERStandardfett"/>
    <w:uiPriority w:val="49"/>
    <w:qFormat/>
    <w:rsid w:val="00D329A2"/>
    <w:pPr>
      <w:pBdr>
        <w:top w:val="single" w:sz="8" w:space="1" w:color="99D5D2"/>
        <w:left w:val="single" w:sz="8" w:space="2" w:color="99D5D2"/>
        <w:bottom w:val="single" w:sz="8" w:space="2" w:color="99D5D2"/>
        <w:right w:val="single" w:sz="8" w:space="2" w:color="99D5D2"/>
      </w:pBdr>
      <w:shd w:val="clear" w:color="auto" w:fill="99D5D2"/>
    </w:pPr>
  </w:style>
  <w:style w:type="paragraph" w:customStyle="1" w:styleId="PPBoxPetrolH40Zwischentitel">
    <w:name w:val="PP BoxPetrolH40 Zwischentitel"/>
    <w:basedOn w:val="PPBoxMASTERZwischentitel"/>
    <w:uiPriority w:val="49"/>
    <w:qFormat/>
    <w:rsid w:val="00D329A2"/>
    <w:pPr>
      <w:pBdr>
        <w:top w:val="single" w:sz="8" w:space="1" w:color="99D5D2"/>
        <w:left w:val="single" w:sz="8" w:space="2" w:color="99D5D2"/>
        <w:bottom w:val="single" w:sz="8" w:space="2" w:color="99D5D2"/>
        <w:right w:val="single" w:sz="8" w:space="2" w:color="99D5D2"/>
      </w:pBdr>
      <w:shd w:val="clear" w:color="auto" w:fill="99D5D2"/>
    </w:pPr>
  </w:style>
  <w:style w:type="paragraph" w:customStyle="1" w:styleId="PPBoxOliveH40AufzlgStrich">
    <w:name w:val="PP BoxOliveH40 Aufzlg Strich"/>
    <w:basedOn w:val="PPBoxMASTERAufzlgStrich"/>
    <w:uiPriority w:val="49"/>
    <w:qFormat/>
    <w:rsid w:val="007D7B81"/>
    <w:pPr>
      <w:pBdr>
        <w:top w:val="single" w:sz="8" w:space="1" w:color="DDD8AB"/>
        <w:left w:val="single" w:sz="8" w:space="2" w:color="DDD8AB"/>
        <w:bottom w:val="single" w:sz="8" w:space="2" w:color="DDD8AB"/>
        <w:right w:val="single" w:sz="8" w:space="2" w:color="DDD8AB"/>
      </w:pBdr>
      <w:shd w:val="clear" w:color="auto" w:fill="DDD8AB"/>
    </w:pPr>
  </w:style>
  <w:style w:type="paragraph" w:customStyle="1" w:styleId="PPBoxOliveH40AufzlgHaken">
    <w:name w:val="PP BoxOliveH40 Aufzlg Haken"/>
    <w:basedOn w:val="PPBoxMASTERAufzlgHaken"/>
    <w:uiPriority w:val="49"/>
    <w:qFormat/>
    <w:rsid w:val="007D7B81"/>
    <w:pPr>
      <w:pBdr>
        <w:top w:val="single" w:sz="8" w:space="1" w:color="DDD8AB"/>
        <w:left w:val="single" w:sz="8" w:space="2" w:color="DDD8AB"/>
        <w:bottom w:val="single" w:sz="8" w:space="2" w:color="DDD8AB"/>
        <w:right w:val="single" w:sz="8" w:space="2" w:color="DDD8AB"/>
      </w:pBdr>
      <w:shd w:val="clear" w:color="auto" w:fill="DDD8AB"/>
    </w:pPr>
  </w:style>
  <w:style w:type="paragraph" w:customStyle="1" w:styleId="PPBoxOliveH40AufzlgPfeil">
    <w:name w:val="PP BoxOliveH40 Aufzlg Pfeil"/>
    <w:basedOn w:val="PPBoxMASTERAufzlgPfeil"/>
    <w:uiPriority w:val="49"/>
    <w:qFormat/>
    <w:rsid w:val="007D7B81"/>
    <w:pPr>
      <w:pBdr>
        <w:top w:val="single" w:sz="8" w:space="1" w:color="DDD8AB"/>
        <w:left w:val="single" w:sz="8" w:space="2" w:color="DDD8AB"/>
        <w:bottom w:val="single" w:sz="8" w:space="2" w:color="DDD8AB"/>
        <w:right w:val="single" w:sz="8" w:space="2" w:color="DDD8AB"/>
      </w:pBdr>
      <w:shd w:val="clear" w:color="auto" w:fill="DDD8AB"/>
    </w:pPr>
  </w:style>
  <w:style w:type="paragraph" w:customStyle="1" w:styleId="PPBoxOliveH40Nummerierung">
    <w:name w:val="PP BoxOliveH40 Nummerierung"/>
    <w:basedOn w:val="PPBoxMASTERNummerierung"/>
    <w:uiPriority w:val="49"/>
    <w:qFormat/>
    <w:rsid w:val="007D7B81"/>
    <w:pPr>
      <w:pBdr>
        <w:top w:val="single" w:sz="8" w:space="1" w:color="DDD8AB"/>
        <w:left w:val="single" w:sz="8" w:space="2" w:color="DDD8AB"/>
        <w:bottom w:val="single" w:sz="8" w:space="2" w:color="DDD8AB"/>
        <w:right w:val="single" w:sz="8" w:space="2" w:color="DDD8AB"/>
      </w:pBdr>
      <w:shd w:val="clear" w:color="auto" w:fill="DDD8AB"/>
    </w:pPr>
  </w:style>
  <w:style w:type="paragraph" w:customStyle="1" w:styleId="PPBoxOliveH40Standard">
    <w:name w:val="PP BoxOliveH40 Standard"/>
    <w:basedOn w:val="PPBoxMASTERStandard"/>
    <w:uiPriority w:val="49"/>
    <w:qFormat/>
    <w:rsid w:val="007D7B81"/>
    <w:pPr>
      <w:pBdr>
        <w:top w:val="single" w:sz="8" w:space="1" w:color="DDD8AB"/>
        <w:left w:val="single" w:sz="8" w:space="2" w:color="DDD8AB"/>
        <w:bottom w:val="single" w:sz="8" w:space="2" w:color="DDD8AB"/>
        <w:right w:val="single" w:sz="8" w:space="2" w:color="DDD8AB"/>
      </w:pBdr>
      <w:shd w:val="clear" w:color="auto" w:fill="DDD8AB"/>
    </w:pPr>
  </w:style>
  <w:style w:type="paragraph" w:customStyle="1" w:styleId="PPBoxOliveH40Standardfett">
    <w:name w:val="PP BoxOliveH40 Standard fett"/>
    <w:basedOn w:val="PPBoxMASTERStandardfett"/>
    <w:uiPriority w:val="49"/>
    <w:qFormat/>
    <w:rsid w:val="007D7B81"/>
    <w:pPr>
      <w:pBdr>
        <w:top w:val="single" w:sz="8" w:space="1" w:color="DDD8AB"/>
        <w:left w:val="single" w:sz="8" w:space="2" w:color="DDD8AB"/>
        <w:bottom w:val="single" w:sz="8" w:space="2" w:color="DDD8AB"/>
        <w:right w:val="single" w:sz="8" w:space="2" w:color="DDD8AB"/>
      </w:pBdr>
      <w:shd w:val="clear" w:color="auto" w:fill="DDD8AB"/>
    </w:pPr>
  </w:style>
  <w:style w:type="paragraph" w:customStyle="1" w:styleId="PPBoxOliveH40Zwischentitel">
    <w:name w:val="PP BoxOliveH40 Zwischentitel"/>
    <w:basedOn w:val="PPBoxMASTERZwischentitel"/>
    <w:uiPriority w:val="49"/>
    <w:qFormat/>
    <w:rsid w:val="007D7B81"/>
    <w:pPr>
      <w:pBdr>
        <w:top w:val="single" w:sz="8" w:space="1" w:color="DDD8AB"/>
        <w:left w:val="single" w:sz="8" w:space="2" w:color="DDD8AB"/>
        <w:bottom w:val="single" w:sz="8" w:space="2" w:color="DDD8AB"/>
        <w:right w:val="single" w:sz="8" w:space="2" w:color="DDD8AB"/>
      </w:pBdr>
      <w:shd w:val="clear" w:color="auto" w:fill="DDD8AB"/>
    </w:pPr>
  </w:style>
  <w:style w:type="paragraph" w:customStyle="1" w:styleId="PPBoxPurpurH40AufzlgStrich">
    <w:name w:val="PP BoxPurpurH40 Aufzlg Strich"/>
    <w:basedOn w:val="PPBoxMASTERAufzlgStrich"/>
    <w:uiPriority w:val="49"/>
    <w:qFormat/>
    <w:rsid w:val="00F8312E"/>
    <w:pPr>
      <w:pBdr>
        <w:top w:val="single" w:sz="8" w:space="1" w:color="E8A9D7"/>
        <w:left w:val="single" w:sz="8" w:space="2" w:color="E8A9D7"/>
        <w:bottom w:val="single" w:sz="8" w:space="2" w:color="E8A9D7"/>
        <w:right w:val="single" w:sz="8" w:space="2" w:color="E8A9D7"/>
      </w:pBdr>
      <w:shd w:val="clear" w:color="auto" w:fill="E8A9D7"/>
    </w:pPr>
  </w:style>
  <w:style w:type="paragraph" w:customStyle="1" w:styleId="PPBoxPurpurH40AufzlgHaken">
    <w:name w:val="PP BoxPurpurH40 Aufzlg Haken"/>
    <w:basedOn w:val="PPBoxMASTERAufzlgHaken"/>
    <w:uiPriority w:val="49"/>
    <w:qFormat/>
    <w:rsid w:val="00F8312E"/>
    <w:pPr>
      <w:pBdr>
        <w:top w:val="single" w:sz="8" w:space="1" w:color="E8A9D7"/>
        <w:left w:val="single" w:sz="8" w:space="2" w:color="E8A9D7"/>
        <w:bottom w:val="single" w:sz="8" w:space="2" w:color="E8A9D7"/>
        <w:right w:val="single" w:sz="8" w:space="2" w:color="E8A9D7"/>
      </w:pBdr>
      <w:shd w:val="clear" w:color="auto" w:fill="E8A9D7"/>
    </w:pPr>
  </w:style>
  <w:style w:type="paragraph" w:customStyle="1" w:styleId="PPBoxPurpurH40AufzlgPfeil">
    <w:name w:val="PP BoxPurpurH40 Aufzlg Pfeil"/>
    <w:basedOn w:val="PPBoxMASTERAufzlgPfeil"/>
    <w:uiPriority w:val="49"/>
    <w:qFormat/>
    <w:rsid w:val="00F8312E"/>
    <w:pPr>
      <w:pBdr>
        <w:top w:val="single" w:sz="8" w:space="1" w:color="E8A9D7"/>
        <w:left w:val="single" w:sz="8" w:space="2" w:color="E8A9D7"/>
        <w:bottom w:val="single" w:sz="8" w:space="2" w:color="E8A9D7"/>
        <w:right w:val="single" w:sz="8" w:space="2" w:color="E8A9D7"/>
      </w:pBdr>
      <w:shd w:val="clear" w:color="auto" w:fill="E8A9D7"/>
    </w:pPr>
  </w:style>
  <w:style w:type="paragraph" w:customStyle="1" w:styleId="PPBoxPurpurH40AufzlgPunkt">
    <w:name w:val="PP BoxPurpurH40 Aufzlg Punkt"/>
    <w:basedOn w:val="PPBoxMASTERAufzlgPunkt"/>
    <w:uiPriority w:val="49"/>
    <w:qFormat/>
    <w:rsid w:val="00F8312E"/>
    <w:pPr>
      <w:pBdr>
        <w:top w:val="single" w:sz="8" w:space="1" w:color="E8A9D7"/>
        <w:left w:val="single" w:sz="8" w:space="2" w:color="E8A9D7"/>
        <w:bottom w:val="single" w:sz="8" w:space="2" w:color="E8A9D7"/>
        <w:right w:val="single" w:sz="8" w:space="2" w:color="E8A9D7"/>
      </w:pBdr>
      <w:shd w:val="clear" w:color="auto" w:fill="E8A9D7"/>
    </w:pPr>
  </w:style>
  <w:style w:type="paragraph" w:customStyle="1" w:styleId="PPBoxPurpurH40Standard">
    <w:name w:val="PP BoxPurpurH40 Standard"/>
    <w:basedOn w:val="PPBoxMASTERStandard"/>
    <w:uiPriority w:val="49"/>
    <w:qFormat/>
    <w:rsid w:val="00F8312E"/>
    <w:pPr>
      <w:pBdr>
        <w:top w:val="single" w:sz="8" w:space="1" w:color="E8A9D7"/>
        <w:left w:val="single" w:sz="8" w:space="2" w:color="E8A9D7"/>
        <w:bottom w:val="single" w:sz="8" w:space="2" w:color="E8A9D7"/>
        <w:right w:val="single" w:sz="8" w:space="2" w:color="E8A9D7"/>
      </w:pBdr>
      <w:shd w:val="clear" w:color="auto" w:fill="E8A9D7"/>
    </w:pPr>
  </w:style>
  <w:style w:type="paragraph" w:customStyle="1" w:styleId="PPBoxPurpurH40Standardfett">
    <w:name w:val="PP BoxPurpurH40 Standard fett"/>
    <w:basedOn w:val="PPBoxMASTERStandardfett"/>
    <w:uiPriority w:val="49"/>
    <w:qFormat/>
    <w:rsid w:val="00F8312E"/>
    <w:pPr>
      <w:pBdr>
        <w:top w:val="single" w:sz="8" w:space="1" w:color="E8A9D7"/>
        <w:left w:val="single" w:sz="8" w:space="2" w:color="E8A9D7"/>
        <w:bottom w:val="single" w:sz="8" w:space="2" w:color="E8A9D7"/>
        <w:right w:val="single" w:sz="8" w:space="2" w:color="E8A9D7"/>
      </w:pBdr>
      <w:shd w:val="clear" w:color="auto" w:fill="E8A9D7"/>
    </w:pPr>
  </w:style>
  <w:style w:type="paragraph" w:customStyle="1" w:styleId="PPBoxPurpurH40Zwischentitel">
    <w:name w:val="PP BoxPurpurH40 Zwischentitel"/>
    <w:basedOn w:val="PPBoxMASTERZwischentitel"/>
    <w:uiPriority w:val="49"/>
    <w:qFormat/>
    <w:rsid w:val="00F8312E"/>
    <w:pPr>
      <w:pBdr>
        <w:top w:val="single" w:sz="8" w:space="1" w:color="E8A9D7"/>
        <w:left w:val="single" w:sz="8" w:space="2" w:color="E8A9D7"/>
        <w:bottom w:val="single" w:sz="8" w:space="2" w:color="E8A9D7"/>
        <w:right w:val="single" w:sz="8" w:space="2" w:color="E8A9D7"/>
      </w:pBdr>
      <w:shd w:val="clear" w:color="auto" w:fill="E8A9D7"/>
    </w:pPr>
  </w:style>
  <w:style w:type="paragraph" w:customStyle="1" w:styleId="PPBoxKorallenrotH40AufzlgStrich">
    <w:name w:val="PP BoxKorallenrotH40 Aufzlg Strich"/>
    <w:basedOn w:val="PPBoxMASTERAufzlgStrich"/>
    <w:uiPriority w:val="49"/>
    <w:qFormat/>
    <w:rsid w:val="00452533"/>
    <w:pPr>
      <w:pBdr>
        <w:top w:val="single" w:sz="8" w:space="1" w:color="F3B1AD"/>
        <w:left w:val="single" w:sz="8" w:space="2" w:color="F3B1AD"/>
        <w:bottom w:val="single" w:sz="8" w:space="2" w:color="F3B1AD"/>
        <w:right w:val="single" w:sz="8" w:space="2" w:color="F3B1AD"/>
      </w:pBdr>
      <w:shd w:val="clear" w:color="auto" w:fill="F3B1AD"/>
    </w:pPr>
  </w:style>
  <w:style w:type="paragraph" w:customStyle="1" w:styleId="PPBoxKorallenrotH40AufzlgHaken">
    <w:name w:val="PP BoxKorallenrotH40 Aufzlg Haken"/>
    <w:basedOn w:val="PPBoxMASTERAufzlgHaken"/>
    <w:uiPriority w:val="49"/>
    <w:qFormat/>
    <w:rsid w:val="00452533"/>
    <w:pPr>
      <w:pBdr>
        <w:top w:val="single" w:sz="8" w:space="1" w:color="F3B1AD"/>
        <w:left w:val="single" w:sz="8" w:space="2" w:color="F3B1AD"/>
        <w:bottom w:val="single" w:sz="8" w:space="2" w:color="F3B1AD"/>
        <w:right w:val="single" w:sz="8" w:space="2" w:color="F3B1AD"/>
      </w:pBdr>
      <w:shd w:val="clear" w:color="auto" w:fill="F3B1AD"/>
    </w:pPr>
  </w:style>
  <w:style w:type="paragraph" w:customStyle="1" w:styleId="PPBoxKorallenrotH40AufzlgPfeil">
    <w:name w:val="PP BoxKorallenrotH40 Aufzlg Pfeil"/>
    <w:basedOn w:val="PPBoxMASTERAufzlgPfeil"/>
    <w:uiPriority w:val="49"/>
    <w:qFormat/>
    <w:rsid w:val="00452533"/>
    <w:pPr>
      <w:pBdr>
        <w:top w:val="single" w:sz="8" w:space="1" w:color="F3B1AD"/>
        <w:left w:val="single" w:sz="8" w:space="2" w:color="F3B1AD"/>
        <w:bottom w:val="single" w:sz="8" w:space="2" w:color="F3B1AD"/>
        <w:right w:val="single" w:sz="8" w:space="2" w:color="F3B1AD"/>
      </w:pBdr>
      <w:shd w:val="clear" w:color="auto" w:fill="F3B1AD"/>
    </w:pPr>
  </w:style>
  <w:style w:type="paragraph" w:customStyle="1" w:styleId="PPBoxKorallenrotH40Nummerierung">
    <w:name w:val="PP BoxKorallenrotH40 Nummerierung"/>
    <w:basedOn w:val="PPBoxMASTERNummerierung"/>
    <w:uiPriority w:val="49"/>
    <w:qFormat/>
    <w:rsid w:val="00452533"/>
    <w:pPr>
      <w:pBdr>
        <w:top w:val="single" w:sz="8" w:space="1" w:color="F3B1AD"/>
        <w:left w:val="single" w:sz="8" w:space="2" w:color="F3B1AD"/>
        <w:bottom w:val="single" w:sz="8" w:space="2" w:color="F3B1AD"/>
        <w:right w:val="single" w:sz="8" w:space="2" w:color="F3B1AD"/>
      </w:pBdr>
      <w:shd w:val="clear" w:color="auto" w:fill="F3B1AD"/>
    </w:pPr>
  </w:style>
  <w:style w:type="paragraph" w:customStyle="1" w:styleId="PPBoxKorallenrotH40Standard">
    <w:name w:val="PP BoxKorallenrotH40 Standard"/>
    <w:basedOn w:val="PPBoxMASTERStandard"/>
    <w:uiPriority w:val="49"/>
    <w:qFormat/>
    <w:rsid w:val="00452533"/>
    <w:pPr>
      <w:pBdr>
        <w:top w:val="single" w:sz="8" w:space="1" w:color="F3B1AD"/>
        <w:left w:val="single" w:sz="8" w:space="2" w:color="F3B1AD"/>
        <w:bottom w:val="single" w:sz="8" w:space="2" w:color="F3B1AD"/>
        <w:right w:val="single" w:sz="8" w:space="2" w:color="F3B1AD"/>
      </w:pBdr>
      <w:shd w:val="clear" w:color="auto" w:fill="F3B1AD"/>
    </w:pPr>
  </w:style>
  <w:style w:type="paragraph" w:customStyle="1" w:styleId="PPBoxKorallenrotH40Standardfett">
    <w:name w:val="PP BoxKorallenrotH40 Standard fett"/>
    <w:basedOn w:val="PPBoxMASTERStandardfett"/>
    <w:uiPriority w:val="49"/>
    <w:qFormat/>
    <w:rsid w:val="00452533"/>
    <w:pPr>
      <w:pBdr>
        <w:top w:val="single" w:sz="8" w:space="1" w:color="F3B1AD"/>
        <w:left w:val="single" w:sz="8" w:space="2" w:color="F3B1AD"/>
        <w:bottom w:val="single" w:sz="8" w:space="2" w:color="F3B1AD"/>
        <w:right w:val="single" w:sz="8" w:space="2" w:color="F3B1AD"/>
      </w:pBdr>
      <w:shd w:val="clear" w:color="auto" w:fill="F3B1AD"/>
    </w:pPr>
  </w:style>
  <w:style w:type="paragraph" w:customStyle="1" w:styleId="PPBoxKorallenrotH40Zwischentitel">
    <w:name w:val="PP BoxKorallenrotH40 Zwischentitel"/>
    <w:basedOn w:val="PPBoxMASTERZwischentitel"/>
    <w:uiPriority w:val="49"/>
    <w:qFormat/>
    <w:rsid w:val="00452533"/>
    <w:pPr>
      <w:pBdr>
        <w:top w:val="single" w:sz="8" w:space="1" w:color="F3B1AD"/>
        <w:left w:val="single" w:sz="8" w:space="2" w:color="F3B1AD"/>
        <w:bottom w:val="single" w:sz="8" w:space="2" w:color="F3B1AD"/>
        <w:right w:val="single" w:sz="8" w:space="2" w:color="F3B1AD"/>
      </w:pBdr>
      <w:shd w:val="clear" w:color="auto" w:fill="F3B1AD"/>
    </w:pPr>
  </w:style>
  <w:style w:type="paragraph" w:customStyle="1" w:styleId="PPBoxPetrolD20AufzlgStrich">
    <w:name w:val="PP BoxPetrolD20 Aufzlg Strich"/>
    <w:basedOn w:val="PPBoxMASTERAufzlgStrich"/>
    <w:uiPriority w:val="49"/>
    <w:qFormat/>
    <w:rsid w:val="00382C94"/>
    <w:pPr>
      <w:pBdr>
        <w:top w:val="single" w:sz="8" w:space="1" w:color="CCE2E1"/>
        <w:left w:val="single" w:sz="8" w:space="2" w:color="CCE2E1"/>
        <w:bottom w:val="single" w:sz="8" w:space="2" w:color="CCE2E1"/>
        <w:right w:val="single" w:sz="8" w:space="2" w:color="CCE2E1"/>
      </w:pBdr>
      <w:shd w:val="clear" w:color="auto" w:fill="CCE2E1"/>
    </w:pPr>
  </w:style>
  <w:style w:type="paragraph" w:customStyle="1" w:styleId="PPBoxPetrolD20AufzlgHaken">
    <w:name w:val="PP BoxPetrolD20 Aufzlg Haken"/>
    <w:basedOn w:val="PPBoxMASTERAufzlgHaken"/>
    <w:uiPriority w:val="49"/>
    <w:qFormat/>
    <w:rsid w:val="00382C94"/>
    <w:pPr>
      <w:pBdr>
        <w:top w:val="single" w:sz="8" w:space="1" w:color="CCE2E1"/>
        <w:left w:val="single" w:sz="8" w:space="2" w:color="CCE2E1"/>
        <w:bottom w:val="single" w:sz="8" w:space="2" w:color="CCE2E1"/>
        <w:right w:val="single" w:sz="8" w:space="2" w:color="CCE2E1"/>
      </w:pBdr>
      <w:shd w:val="clear" w:color="auto" w:fill="CCE2E1"/>
    </w:pPr>
  </w:style>
  <w:style w:type="paragraph" w:customStyle="1" w:styleId="PPBoxPetrolD20AufzlgPfeil">
    <w:name w:val="PP BoxPetrolD20 Aufzlg Pfeil"/>
    <w:basedOn w:val="PPBoxMASTERAufzlgPfeil"/>
    <w:uiPriority w:val="49"/>
    <w:qFormat/>
    <w:rsid w:val="00382C94"/>
    <w:pPr>
      <w:pBdr>
        <w:top w:val="single" w:sz="8" w:space="1" w:color="CCE2E1"/>
        <w:left w:val="single" w:sz="8" w:space="2" w:color="CCE2E1"/>
        <w:bottom w:val="single" w:sz="8" w:space="2" w:color="CCE2E1"/>
        <w:right w:val="single" w:sz="8" w:space="2" w:color="CCE2E1"/>
      </w:pBdr>
      <w:shd w:val="clear" w:color="auto" w:fill="CCE2E1"/>
    </w:pPr>
  </w:style>
  <w:style w:type="paragraph" w:customStyle="1" w:styleId="PPBoxPetrolD20Nummerierung">
    <w:name w:val="PP BoxPetrolD20 Nummerierung"/>
    <w:basedOn w:val="PPBoxMASTERNummerierung"/>
    <w:uiPriority w:val="49"/>
    <w:qFormat/>
    <w:rsid w:val="00382C94"/>
    <w:pPr>
      <w:pBdr>
        <w:top w:val="single" w:sz="8" w:space="1" w:color="CCE2E1"/>
        <w:left w:val="single" w:sz="8" w:space="2" w:color="CCE2E1"/>
        <w:bottom w:val="single" w:sz="8" w:space="2" w:color="CCE2E1"/>
        <w:right w:val="single" w:sz="8" w:space="2" w:color="CCE2E1"/>
      </w:pBdr>
      <w:shd w:val="clear" w:color="auto" w:fill="CCE2E1"/>
    </w:pPr>
  </w:style>
  <w:style w:type="paragraph" w:customStyle="1" w:styleId="PPBoxPetrolD20Standard">
    <w:name w:val="PP BoxPetrolD20 Standard"/>
    <w:basedOn w:val="PPBoxMASTERStandard"/>
    <w:uiPriority w:val="49"/>
    <w:qFormat/>
    <w:rsid w:val="00382C94"/>
    <w:pPr>
      <w:pBdr>
        <w:top w:val="single" w:sz="8" w:space="1" w:color="CCE2E1"/>
        <w:left w:val="single" w:sz="8" w:space="2" w:color="CCE2E1"/>
        <w:bottom w:val="single" w:sz="8" w:space="2" w:color="CCE2E1"/>
        <w:right w:val="single" w:sz="8" w:space="2" w:color="CCE2E1"/>
      </w:pBdr>
      <w:shd w:val="clear" w:color="auto" w:fill="CCE2E1"/>
    </w:pPr>
  </w:style>
  <w:style w:type="paragraph" w:customStyle="1" w:styleId="PPBoxPetrolD20Standardfett">
    <w:name w:val="PP BoxPetrolD20 Standard fett"/>
    <w:basedOn w:val="PPBoxMASTERStandardfett"/>
    <w:uiPriority w:val="49"/>
    <w:qFormat/>
    <w:rsid w:val="00382C94"/>
    <w:pPr>
      <w:pBdr>
        <w:top w:val="single" w:sz="8" w:space="1" w:color="CCE2E1"/>
        <w:left w:val="single" w:sz="8" w:space="2" w:color="CCE2E1"/>
        <w:bottom w:val="single" w:sz="8" w:space="2" w:color="CCE2E1"/>
        <w:right w:val="single" w:sz="8" w:space="2" w:color="CCE2E1"/>
      </w:pBdr>
      <w:shd w:val="clear" w:color="auto" w:fill="CCE2E1"/>
    </w:pPr>
  </w:style>
  <w:style w:type="paragraph" w:customStyle="1" w:styleId="PPBoxPetrolD20Zwischentitel">
    <w:name w:val="PP BoxPetrolD20 Zwischentitel"/>
    <w:basedOn w:val="PPBoxMASTERZwischentitel"/>
    <w:uiPriority w:val="49"/>
    <w:qFormat/>
    <w:rsid w:val="00382C94"/>
    <w:pPr>
      <w:pBdr>
        <w:top w:val="single" w:sz="8" w:space="1" w:color="CCE2E1"/>
        <w:left w:val="single" w:sz="8" w:space="2" w:color="CCE2E1"/>
        <w:bottom w:val="single" w:sz="8" w:space="2" w:color="CCE2E1"/>
        <w:right w:val="single" w:sz="8" w:space="2" w:color="CCE2E1"/>
      </w:pBdr>
      <w:shd w:val="clear" w:color="auto" w:fill="CCE2E1"/>
    </w:pPr>
  </w:style>
  <w:style w:type="paragraph" w:customStyle="1" w:styleId="PPBoxOliveD20AufzlgStrich">
    <w:name w:val="PP BoxOliveD20 Aufzlg Strich"/>
    <w:basedOn w:val="PPBoxMASTERAufzlgStrich"/>
    <w:uiPriority w:val="49"/>
    <w:qFormat/>
    <w:rsid w:val="003542D1"/>
    <w:pPr>
      <w:pBdr>
        <w:top w:val="single" w:sz="8" w:space="1" w:color="E3DFD7"/>
        <w:left w:val="single" w:sz="8" w:space="2" w:color="E3DFD7"/>
        <w:bottom w:val="single" w:sz="8" w:space="2" w:color="E3DFD7"/>
        <w:right w:val="single" w:sz="8" w:space="2" w:color="E3DFD7"/>
      </w:pBdr>
      <w:shd w:val="clear" w:color="auto" w:fill="E3DFD7"/>
    </w:pPr>
  </w:style>
  <w:style w:type="paragraph" w:customStyle="1" w:styleId="PPBoxOliveD20AufzlgHaken">
    <w:name w:val="PP BoxOliveD20 Aufzlg Haken"/>
    <w:basedOn w:val="PPBoxMASTERAufzlgHaken"/>
    <w:uiPriority w:val="49"/>
    <w:qFormat/>
    <w:rsid w:val="003542D1"/>
    <w:pPr>
      <w:pBdr>
        <w:top w:val="single" w:sz="8" w:space="1" w:color="E3DFD7"/>
        <w:left w:val="single" w:sz="8" w:space="2" w:color="E3DFD7"/>
        <w:bottom w:val="single" w:sz="8" w:space="2" w:color="E3DFD7"/>
        <w:right w:val="single" w:sz="8" w:space="2" w:color="E3DFD7"/>
      </w:pBdr>
      <w:shd w:val="clear" w:color="auto" w:fill="E3DFD7"/>
    </w:pPr>
  </w:style>
  <w:style w:type="paragraph" w:customStyle="1" w:styleId="PPBoxOliveD20AufzlgPfeil">
    <w:name w:val="PP BoxOliveD20 Aufzlg Pfeil"/>
    <w:basedOn w:val="PPBoxMASTERAufzlgPfeil"/>
    <w:uiPriority w:val="49"/>
    <w:qFormat/>
    <w:rsid w:val="003542D1"/>
    <w:pPr>
      <w:pBdr>
        <w:top w:val="single" w:sz="8" w:space="1" w:color="E3DFD7"/>
        <w:left w:val="single" w:sz="8" w:space="2" w:color="E3DFD7"/>
        <w:bottom w:val="single" w:sz="8" w:space="2" w:color="E3DFD7"/>
        <w:right w:val="single" w:sz="8" w:space="2" w:color="E3DFD7"/>
      </w:pBdr>
      <w:shd w:val="clear" w:color="auto" w:fill="E3DFD7"/>
    </w:pPr>
  </w:style>
  <w:style w:type="paragraph" w:customStyle="1" w:styleId="PPBoxOliveD20Nummerierung">
    <w:name w:val="PP BoxOliveD20 Nummerierung"/>
    <w:basedOn w:val="PPBoxMASTERNummerierung"/>
    <w:uiPriority w:val="49"/>
    <w:qFormat/>
    <w:rsid w:val="003542D1"/>
    <w:pPr>
      <w:pBdr>
        <w:top w:val="single" w:sz="8" w:space="1" w:color="E3DFD7"/>
        <w:left w:val="single" w:sz="8" w:space="2" w:color="E3DFD7"/>
        <w:bottom w:val="single" w:sz="8" w:space="2" w:color="E3DFD7"/>
        <w:right w:val="single" w:sz="8" w:space="2" w:color="E3DFD7"/>
      </w:pBdr>
      <w:shd w:val="clear" w:color="auto" w:fill="E3DFD7"/>
    </w:pPr>
  </w:style>
  <w:style w:type="paragraph" w:customStyle="1" w:styleId="PPBoxOliveD20Standard">
    <w:name w:val="PP BoxOliveD20 Standard"/>
    <w:basedOn w:val="PPBoxMASTERStandard"/>
    <w:uiPriority w:val="49"/>
    <w:qFormat/>
    <w:rsid w:val="003542D1"/>
    <w:pPr>
      <w:pBdr>
        <w:top w:val="single" w:sz="8" w:space="1" w:color="E3DFD7"/>
        <w:left w:val="single" w:sz="8" w:space="2" w:color="E3DFD7"/>
        <w:bottom w:val="single" w:sz="8" w:space="2" w:color="E3DFD7"/>
        <w:right w:val="single" w:sz="8" w:space="2" w:color="E3DFD7"/>
      </w:pBdr>
      <w:shd w:val="clear" w:color="auto" w:fill="E3DFD7"/>
    </w:pPr>
  </w:style>
  <w:style w:type="paragraph" w:customStyle="1" w:styleId="PPBoxOliveD20Standardfett">
    <w:name w:val="PP BoxOliveD20 Standard fett"/>
    <w:basedOn w:val="PPBoxMASTERStandardfett"/>
    <w:uiPriority w:val="49"/>
    <w:qFormat/>
    <w:rsid w:val="003542D1"/>
    <w:pPr>
      <w:pBdr>
        <w:top w:val="single" w:sz="8" w:space="1" w:color="E3DFD7"/>
        <w:left w:val="single" w:sz="8" w:space="2" w:color="E3DFD7"/>
        <w:bottom w:val="single" w:sz="8" w:space="2" w:color="E3DFD7"/>
        <w:right w:val="single" w:sz="8" w:space="2" w:color="E3DFD7"/>
      </w:pBdr>
      <w:shd w:val="clear" w:color="auto" w:fill="E3DFD7"/>
    </w:pPr>
  </w:style>
  <w:style w:type="paragraph" w:customStyle="1" w:styleId="PPBoxOliveD20Zwischentitel">
    <w:name w:val="PP BoxOliveD20 Zwischentitel"/>
    <w:basedOn w:val="PPBoxMASTERZwischentitel"/>
    <w:uiPriority w:val="49"/>
    <w:qFormat/>
    <w:rsid w:val="003542D1"/>
    <w:pPr>
      <w:pBdr>
        <w:top w:val="single" w:sz="8" w:space="1" w:color="E3DFD7"/>
        <w:left w:val="single" w:sz="8" w:space="2" w:color="E3DFD7"/>
        <w:bottom w:val="single" w:sz="8" w:space="2" w:color="E3DFD7"/>
        <w:right w:val="single" w:sz="8" w:space="2" w:color="E3DFD7"/>
      </w:pBdr>
      <w:shd w:val="clear" w:color="auto" w:fill="E3DFD7"/>
    </w:pPr>
  </w:style>
  <w:style w:type="paragraph" w:customStyle="1" w:styleId="PPBoxPurpurD20AufzlgStrich">
    <w:name w:val="PP BoxPurpurD20 Aufzlg Strich"/>
    <w:basedOn w:val="PPBoxMASTERAufzlgStrich"/>
    <w:uiPriority w:val="49"/>
    <w:qFormat/>
    <w:rsid w:val="002305D9"/>
    <w:pPr>
      <w:pBdr>
        <w:top w:val="single" w:sz="8" w:space="1" w:color="E6D4E2"/>
        <w:left w:val="single" w:sz="8" w:space="2" w:color="E6D4E2"/>
        <w:bottom w:val="single" w:sz="8" w:space="2" w:color="E6D4E2"/>
        <w:right w:val="single" w:sz="8" w:space="2" w:color="E6D4E2"/>
      </w:pBdr>
      <w:shd w:val="clear" w:color="auto" w:fill="E6D4E2"/>
    </w:pPr>
  </w:style>
  <w:style w:type="paragraph" w:customStyle="1" w:styleId="PPBoxPurpurD20AufzlgHaken">
    <w:name w:val="PP BoxPurpurD20 Aufzlg Haken"/>
    <w:basedOn w:val="PPBoxMASTERAufzlgHaken"/>
    <w:uiPriority w:val="49"/>
    <w:qFormat/>
    <w:rsid w:val="002305D9"/>
    <w:pPr>
      <w:pBdr>
        <w:top w:val="single" w:sz="8" w:space="1" w:color="E6D4E2"/>
        <w:left w:val="single" w:sz="8" w:space="2" w:color="E6D4E2"/>
        <w:bottom w:val="single" w:sz="8" w:space="2" w:color="E6D4E2"/>
        <w:right w:val="single" w:sz="8" w:space="2" w:color="E6D4E2"/>
      </w:pBdr>
      <w:shd w:val="clear" w:color="auto" w:fill="E6D4E2"/>
    </w:pPr>
  </w:style>
  <w:style w:type="paragraph" w:customStyle="1" w:styleId="PPBoxPurpurD20AufzlgPfeil">
    <w:name w:val="PP BoxPurpurD20 Aufzlg Pfeil"/>
    <w:basedOn w:val="PPBoxMASTERAufzlgPfeil"/>
    <w:uiPriority w:val="49"/>
    <w:qFormat/>
    <w:rsid w:val="002305D9"/>
    <w:pPr>
      <w:pBdr>
        <w:top w:val="single" w:sz="8" w:space="1" w:color="E6D4E2"/>
        <w:left w:val="single" w:sz="8" w:space="2" w:color="E6D4E2"/>
        <w:bottom w:val="single" w:sz="8" w:space="2" w:color="E6D4E2"/>
        <w:right w:val="single" w:sz="8" w:space="2" w:color="E6D4E2"/>
      </w:pBdr>
      <w:shd w:val="clear" w:color="auto" w:fill="E6D4E2"/>
    </w:pPr>
  </w:style>
  <w:style w:type="paragraph" w:customStyle="1" w:styleId="PPBoxPurpurD20Nummerierung">
    <w:name w:val="PP BoxPurpurD20 Nummerierung"/>
    <w:basedOn w:val="PPBoxMASTERNummerierung"/>
    <w:uiPriority w:val="49"/>
    <w:qFormat/>
    <w:rsid w:val="002305D9"/>
    <w:pPr>
      <w:pBdr>
        <w:top w:val="single" w:sz="8" w:space="1" w:color="E6D4E2"/>
        <w:left w:val="single" w:sz="8" w:space="2" w:color="E6D4E2"/>
        <w:bottom w:val="single" w:sz="8" w:space="2" w:color="E6D4E2"/>
        <w:right w:val="single" w:sz="8" w:space="2" w:color="E6D4E2"/>
      </w:pBdr>
      <w:shd w:val="clear" w:color="auto" w:fill="E6D4E2"/>
    </w:pPr>
  </w:style>
  <w:style w:type="paragraph" w:customStyle="1" w:styleId="PPBoxPurpurD20Standard">
    <w:name w:val="PP BoxPurpurD20 Standard"/>
    <w:basedOn w:val="PPBoxMASTERStandard"/>
    <w:uiPriority w:val="49"/>
    <w:qFormat/>
    <w:rsid w:val="002305D9"/>
    <w:pPr>
      <w:pBdr>
        <w:top w:val="single" w:sz="8" w:space="1" w:color="E6D4E2"/>
        <w:left w:val="single" w:sz="8" w:space="2" w:color="E6D4E2"/>
        <w:bottom w:val="single" w:sz="8" w:space="2" w:color="E6D4E2"/>
        <w:right w:val="single" w:sz="8" w:space="2" w:color="E6D4E2"/>
      </w:pBdr>
      <w:shd w:val="clear" w:color="auto" w:fill="E6D4E2"/>
    </w:pPr>
  </w:style>
  <w:style w:type="paragraph" w:customStyle="1" w:styleId="PPBoxPurpurD20Standardfett">
    <w:name w:val="PP BoxPurpurD20 Standard fett"/>
    <w:basedOn w:val="PPBoxMASTERStandardfett"/>
    <w:uiPriority w:val="49"/>
    <w:qFormat/>
    <w:rsid w:val="002305D9"/>
    <w:pPr>
      <w:pBdr>
        <w:top w:val="single" w:sz="8" w:space="1" w:color="E6D4E2"/>
        <w:left w:val="single" w:sz="8" w:space="2" w:color="E6D4E2"/>
        <w:bottom w:val="single" w:sz="8" w:space="2" w:color="E6D4E2"/>
        <w:right w:val="single" w:sz="8" w:space="2" w:color="E6D4E2"/>
      </w:pBdr>
      <w:shd w:val="clear" w:color="auto" w:fill="E6D4E2"/>
    </w:pPr>
  </w:style>
  <w:style w:type="paragraph" w:customStyle="1" w:styleId="PPBoxPurpurD20Zwischentitel">
    <w:name w:val="PP BoxPurpurD20 Zwischentitel"/>
    <w:basedOn w:val="PPBoxMASTERZwischentitel"/>
    <w:uiPriority w:val="49"/>
    <w:qFormat/>
    <w:rsid w:val="002305D9"/>
    <w:pPr>
      <w:pBdr>
        <w:top w:val="single" w:sz="8" w:space="1" w:color="E6D4E2"/>
        <w:left w:val="single" w:sz="8" w:space="2" w:color="E6D4E2"/>
        <w:bottom w:val="single" w:sz="8" w:space="2" w:color="E6D4E2"/>
        <w:right w:val="single" w:sz="8" w:space="2" w:color="E6D4E2"/>
      </w:pBdr>
      <w:shd w:val="clear" w:color="auto" w:fill="E6D4E2"/>
    </w:pPr>
  </w:style>
  <w:style w:type="paragraph" w:customStyle="1" w:styleId="PPBoxKorallenrotD20AufzlgStrich">
    <w:name w:val="PP BoxKorallenrotD20 Aufzlg Strich"/>
    <w:basedOn w:val="PPBoxMASTERAufzlgStrich"/>
    <w:uiPriority w:val="49"/>
    <w:qFormat/>
    <w:rsid w:val="00344E50"/>
    <w:pPr>
      <w:pBdr>
        <w:top w:val="single" w:sz="8" w:space="1" w:color="ECD4D5"/>
        <w:left w:val="single" w:sz="8" w:space="2" w:color="ECD4D5"/>
        <w:bottom w:val="single" w:sz="8" w:space="2" w:color="ECD4D5"/>
        <w:right w:val="single" w:sz="8" w:space="2" w:color="ECD4D5"/>
      </w:pBdr>
      <w:shd w:val="clear" w:color="auto" w:fill="ECD4D5"/>
    </w:pPr>
  </w:style>
  <w:style w:type="paragraph" w:customStyle="1" w:styleId="PPBoxKorallenrotD20AufzlgHaken">
    <w:name w:val="PP BoxKorallenrotD20 Aufzlg Haken"/>
    <w:basedOn w:val="PPBoxMASTERAufzlgHaken"/>
    <w:uiPriority w:val="49"/>
    <w:qFormat/>
    <w:rsid w:val="00AA4DD1"/>
    <w:pPr>
      <w:pBdr>
        <w:top w:val="single" w:sz="8" w:space="1" w:color="ECD4D5"/>
        <w:left w:val="single" w:sz="8" w:space="2" w:color="ECD4D5"/>
        <w:bottom w:val="single" w:sz="8" w:space="2" w:color="ECD4D5"/>
        <w:right w:val="single" w:sz="8" w:space="2" w:color="ECD4D5"/>
      </w:pBdr>
      <w:shd w:val="clear" w:color="auto" w:fill="ECD4D5"/>
    </w:pPr>
  </w:style>
  <w:style w:type="paragraph" w:customStyle="1" w:styleId="PPBoxKorallenrotD20AufzlgPfeil">
    <w:name w:val="PP BoxKorallenrotD20 Aufzlg Pfeil"/>
    <w:basedOn w:val="PPBoxMASTERAufzlgPfeil"/>
    <w:uiPriority w:val="49"/>
    <w:qFormat/>
    <w:rsid w:val="00AA4DD1"/>
    <w:pPr>
      <w:pBdr>
        <w:top w:val="single" w:sz="8" w:space="1" w:color="ECD4D5"/>
        <w:left w:val="single" w:sz="8" w:space="2" w:color="ECD4D5"/>
        <w:bottom w:val="single" w:sz="8" w:space="2" w:color="ECD4D5"/>
        <w:right w:val="single" w:sz="8" w:space="2" w:color="ECD4D5"/>
      </w:pBdr>
      <w:shd w:val="clear" w:color="auto" w:fill="ECD4D5"/>
    </w:pPr>
  </w:style>
  <w:style w:type="paragraph" w:customStyle="1" w:styleId="PPBoxKorallenrotD20Nummerierung">
    <w:name w:val="PP BoxKorallenrotD20 Nummerierung"/>
    <w:basedOn w:val="PPBoxMASTERNummerierung"/>
    <w:uiPriority w:val="49"/>
    <w:qFormat/>
    <w:rsid w:val="00AA4DD1"/>
    <w:pPr>
      <w:pBdr>
        <w:top w:val="single" w:sz="8" w:space="1" w:color="ECD4D5"/>
        <w:left w:val="single" w:sz="8" w:space="2" w:color="ECD4D5"/>
        <w:bottom w:val="single" w:sz="8" w:space="2" w:color="ECD4D5"/>
        <w:right w:val="single" w:sz="8" w:space="2" w:color="ECD4D5"/>
      </w:pBdr>
      <w:shd w:val="clear" w:color="auto" w:fill="ECD4D5"/>
    </w:pPr>
  </w:style>
  <w:style w:type="paragraph" w:customStyle="1" w:styleId="PPBoxKorallenrotD20Standard">
    <w:name w:val="PP BoxKorallenrotD20 Standard"/>
    <w:basedOn w:val="PPBoxMASTERStandard"/>
    <w:uiPriority w:val="49"/>
    <w:qFormat/>
    <w:rsid w:val="00AA4DD1"/>
    <w:pPr>
      <w:pBdr>
        <w:top w:val="single" w:sz="8" w:space="1" w:color="ECD4D5"/>
        <w:left w:val="single" w:sz="8" w:space="2" w:color="ECD4D5"/>
        <w:bottom w:val="single" w:sz="8" w:space="2" w:color="ECD4D5"/>
        <w:right w:val="single" w:sz="8" w:space="2" w:color="ECD4D5"/>
      </w:pBdr>
      <w:shd w:val="clear" w:color="auto" w:fill="ECD4D5"/>
    </w:pPr>
  </w:style>
  <w:style w:type="paragraph" w:customStyle="1" w:styleId="PPBoxKorallenrotD20Standardfett">
    <w:name w:val="PP BoxKorallenrotD20 Standard fett"/>
    <w:basedOn w:val="PPBoxMASTERStandardfett"/>
    <w:uiPriority w:val="49"/>
    <w:qFormat/>
    <w:rsid w:val="00AA4DD1"/>
    <w:pPr>
      <w:pBdr>
        <w:top w:val="single" w:sz="8" w:space="1" w:color="ECD4D5"/>
        <w:left w:val="single" w:sz="8" w:space="2" w:color="ECD4D5"/>
        <w:bottom w:val="single" w:sz="8" w:space="2" w:color="ECD4D5"/>
        <w:right w:val="single" w:sz="8" w:space="2" w:color="ECD4D5"/>
      </w:pBdr>
      <w:shd w:val="clear" w:color="auto" w:fill="ECD4D5"/>
    </w:pPr>
  </w:style>
  <w:style w:type="paragraph" w:customStyle="1" w:styleId="PPBoxKorallenrotD20Zwischentitel">
    <w:name w:val="PP BoxKorallenrotD20 Zwischentitel"/>
    <w:basedOn w:val="PPBoxMASTERZwischentitel"/>
    <w:uiPriority w:val="49"/>
    <w:qFormat/>
    <w:rsid w:val="00AA4DD1"/>
    <w:pPr>
      <w:pBdr>
        <w:top w:val="single" w:sz="8" w:space="1" w:color="ECD4D5"/>
        <w:left w:val="single" w:sz="8" w:space="2" w:color="ECD4D5"/>
        <w:bottom w:val="single" w:sz="8" w:space="2" w:color="ECD4D5"/>
        <w:right w:val="single" w:sz="8" w:space="2" w:color="ECD4D5"/>
      </w:pBdr>
      <w:shd w:val="clear" w:color="auto" w:fill="ECD4D5"/>
    </w:pPr>
  </w:style>
  <w:style w:type="table" w:customStyle="1" w:styleId="PPTabelle1">
    <w:name w:val="PP Tabelle 1"/>
    <w:basedOn w:val="NormaleTabelle"/>
    <w:rsid w:val="00F7047B"/>
    <w:pPr>
      <w:ind w:leftChars="30" w:left="30" w:rightChars="30" w:right="30"/>
      <w:contextualSpacing/>
    </w:pPr>
    <w:rPr>
      <w:rFonts w:ascii="Frutiger 45 Light" w:hAnsi="Frutiger 45 Light"/>
    </w:rPr>
    <w:tblPr>
      <w:tblStyleRowBandSize w:val="1"/>
      <w:tblCellSpacing w:w="0" w:type="dxa"/>
      <w:tblBorders>
        <w:insideH w:val="single" w:sz="6" w:space="0" w:color="FFFFFF"/>
        <w:insideV w:val="single" w:sz="6" w:space="0" w:color="FFFFFF"/>
      </w:tblBorders>
    </w:tblPr>
    <w:trPr>
      <w:tblCellSpacing w:w="0" w:type="dxa"/>
    </w:trPr>
    <w:tcPr>
      <w:shd w:val="clear" w:color="auto" w:fill="auto"/>
      <w:tcMar>
        <w:top w:w="28" w:type="dxa"/>
        <w:left w:w="0" w:type="dxa"/>
        <w:bottom w:w="28" w:type="dxa"/>
        <w:right w:w="0" w:type="dxa"/>
      </w:tcMar>
    </w:tcPr>
    <w:tblStylePr w:type="firstRow">
      <w:rPr>
        <w:color w:val="FFFFFF"/>
      </w:rPr>
      <w:tblPr/>
      <w:tcPr>
        <w:tcBorders>
          <w:top w:val="nil"/>
          <w:left w:val="nil"/>
          <w:bottom w:val="single" w:sz="6" w:space="0" w:color="FFFFFF"/>
          <w:insideH w:val="single" w:sz="6" w:space="0" w:color="FFFFFF"/>
          <w:insideV w:val="single" w:sz="6" w:space="0" w:color="FFFFFF"/>
        </w:tcBorders>
        <w:shd w:val="clear" w:color="auto" w:fill="004976"/>
      </w:tcPr>
    </w:tblStylePr>
    <w:tblStylePr w:type="firstCol">
      <w:rPr>
        <w:color w:val="000000"/>
      </w:rPr>
      <w:tblPr/>
      <w:tcPr>
        <w:tcBorders>
          <w:top w:val="single" w:sz="6" w:space="0" w:color="FFFFFF"/>
          <w:left w:val="nil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cBorders>
      </w:tcPr>
    </w:tblStylePr>
    <w:tblStylePr w:type="band1Horz">
      <w:rPr>
        <w:color w:val="000000"/>
      </w:rPr>
      <w:tblPr/>
      <w:tcPr>
        <w:tcBorders>
          <w:top w:val="single" w:sz="6" w:space="0" w:color="FFFFFF"/>
          <w:left w:val="nil"/>
          <w:bottom w:val="single" w:sz="6" w:space="0" w:color="FFFFFF"/>
          <w:insideH w:val="single" w:sz="6" w:space="0" w:color="FFFFFF"/>
          <w:insideV w:val="single" w:sz="6" w:space="0" w:color="FFFFFF"/>
        </w:tcBorders>
        <w:shd w:val="clear" w:color="auto" w:fill="99B6C8"/>
      </w:tcPr>
    </w:tblStylePr>
    <w:tblStylePr w:type="band2Horz">
      <w:rPr>
        <w:color w:val="000000"/>
      </w:rPr>
      <w:tblPr/>
      <w:tcPr>
        <w:tcBorders>
          <w:top w:val="single" w:sz="6" w:space="0" w:color="FFFFFF"/>
          <w:left w:val="nil"/>
          <w:bottom w:val="single" w:sz="6" w:space="0" w:color="FFFFFF"/>
          <w:insideH w:val="single" w:sz="6" w:space="0" w:color="FFFFFF"/>
          <w:insideV w:val="single" w:sz="6" w:space="0" w:color="FFFFFF"/>
        </w:tcBorders>
        <w:shd w:val="clear" w:color="auto" w:fill="CCE4EE"/>
      </w:tcPr>
    </w:tblStylePr>
  </w:style>
  <w:style w:type="paragraph" w:customStyle="1" w:styleId="PPADMINAbstand05mm">
    <w:name w:val="PP ADMIN Abstand 0.5 mm"/>
    <w:basedOn w:val="Standard"/>
    <w:link w:val="PPADMINAbstand05mmZchn"/>
    <w:uiPriority w:val="59"/>
    <w:semiHidden/>
    <w:qFormat/>
    <w:rsid w:val="00BD3D7B"/>
    <w:pPr>
      <w:spacing w:line="26" w:lineRule="exact"/>
    </w:pPr>
    <w:rPr>
      <w:sz w:val="2"/>
      <w:szCs w:val="2"/>
    </w:rPr>
  </w:style>
  <w:style w:type="character" w:customStyle="1" w:styleId="PPADMINAbstand05mmZchn">
    <w:name w:val="PP ADMIN Abstand 0.5 mm Zchn"/>
    <w:basedOn w:val="Absatz-Standardschriftart"/>
    <w:link w:val="PPADMINAbstand05mm"/>
    <w:uiPriority w:val="59"/>
    <w:semiHidden/>
    <w:rsid w:val="00A769BE"/>
    <w:rPr>
      <w:rFonts w:ascii="Frutiger 45 Light" w:eastAsiaTheme="minorHAnsi" w:hAnsi="Frutiger 45 Light" w:cstheme="minorBidi"/>
      <w:sz w:val="2"/>
      <w:szCs w:val="2"/>
      <w:lang w:val="de-CH" w:eastAsia="en-US"/>
    </w:rPr>
  </w:style>
  <w:style w:type="paragraph" w:customStyle="1" w:styleId="Leadtext">
    <w:name w:val="Leadtext"/>
    <w:basedOn w:val="Standard"/>
    <w:link w:val="LeadtextChar"/>
    <w:rsid w:val="00AB7840"/>
    <w:pPr>
      <w:widowControl/>
    </w:pPr>
    <w:rPr>
      <w:rFonts w:eastAsia="Times New Roman" w:cs="Times New Roman"/>
      <w:b/>
      <w:szCs w:val="18"/>
      <w:lang w:val="en-GB" w:eastAsia="de-CH"/>
    </w:rPr>
  </w:style>
  <w:style w:type="character" w:customStyle="1" w:styleId="LeadtextChar">
    <w:name w:val="Leadtext Char"/>
    <w:basedOn w:val="Absatz-Standardschriftart"/>
    <w:link w:val="Leadtext"/>
    <w:rsid w:val="00AB7840"/>
    <w:rPr>
      <w:rFonts w:ascii="Frutiger 45 Light" w:hAnsi="Frutiger 45 Light"/>
      <w:b/>
      <w:sz w:val="18"/>
      <w:szCs w:val="18"/>
      <w:lang w:val="en-GB" w:eastAsia="de-CH"/>
    </w:rPr>
  </w:style>
  <w:style w:type="paragraph" w:customStyle="1" w:styleId="Fliesstext">
    <w:name w:val="Fliesstext"/>
    <w:basedOn w:val="Standard"/>
    <w:link w:val="FliesstextChar"/>
    <w:rsid w:val="00AB7840"/>
    <w:pPr>
      <w:widowControl/>
    </w:pPr>
    <w:rPr>
      <w:rFonts w:eastAsia="Times New Roman" w:cs="Times New Roman"/>
      <w:szCs w:val="18"/>
      <w:lang w:val="en-GB" w:eastAsia="de-CH"/>
    </w:rPr>
  </w:style>
  <w:style w:type="character" w:customStyle="1" w:styleId="FliesstextChar">
    <w:name w:val="Fliesstext Char"/>
    <w:basedOn w:val="Absatz-Standardschriftart"/>
    <w:link w:val="Fliesstext"/>
    <w:rsid w:val="00AB7840"/>
    <w:rPr>
      <w:rFonts w:ascii="Frutiger 45 Light" w:hAnsi="Frutiger 45 Light"/>
      <w:sz w:val="18"/>
      <w:szCs w:val="18"/>
      <w:lang w:val="en-GB" w:eastAsia="de-CH"/>
    </w:rPr>
  </w:style>
  <w:style w:type="paragraph" w:customStyle="1" w:styleId="FormatvorlageLeadtextberschriftenFrutiger45Light10PtNicht">
    <w:name w:val="Formatvorlage Leadtext + +Überschriften (Frutiger 45 Light) 10 Pt. Nicht ..."/>
    <w:basedOn w:val="Leadtext"/>
    <w:rsid w:val="00B9105C"/>
    <w:rPr>
      <w:rFonts w:asciiTheme="majorHAnsi" w:hAnsiTheme="majorHAnsi"/>
      <w:b w:val="0"/>
      <w:color w:val="FFFFFF" w:themeColor="background1"/>
      <w:sz w:val="20"/>
    </w:rPr>
  </w:style>
  <w:style w:type="paragraph" w:customStyle="1" w:styleId="PPUeberschrift">
    <w:name w:val="PP Ueberschrift"/>
    <w:basedOn w:val="Standard"/>
    <w:uiPriority w:val="19"/>
    <w:qFormat/>
    <w:rsid w:val="001D6511"/>
    <w:pPr>
      <w:widowControl/>
      <w:autoSpaceDE w:val="0"/>
      <w:autoSpaceDN w:val="0"/>
      <w:adjustRightInd w:val="0"/>
      <w:spacing w:line="240" w:lineRule="exact"/>
      <w:outlineLvl w:val="3"/>
    </w:pPr>
    <w:rPr>
      <w:rFonts w:cs="FrutigerLTStd-Bold"/>
      <w:b/>
      <w:bCs/>
      <w:sz w:val="22"/>
      <w:szCs w:val="28"/>
    </w:rPr>
  </w:style>
  <w:style w:type="paragraph" w:customStyle="1" w:styleId="PPBoxHellbraunAufzlgViereck">
    <w:name w:val="PP BoxHellbraun Aufzlg Viereck"/>
    <w:basedOn w:val="Standard"/>
    <w:uiPriority w:val="99"/>
    <w:qFormat/>
    <w:rsid w:val="001D6511"/>
    <w:pPr>
      <w:widowControl/>
      <w:pBdr>
        <w:top w:val="single" w:sz="8" w:space="4" w:color="BCB1A3"/>
        <w:left w:val="single" w:sz="8" w:space="6" w:color="BCB1A3"/>
        <w:bottom w:val="single" w:sz="8" w:space="6" w:color="BCB1A3"/>
        <w:right w:val="single" w:sz="8" w:space="6" w:color="BCB1A3"/>
      </w:pBdr>
      <w:shd w:val="clear" w:color="auto" w:fill="BCB1A3"/>
      <w:autoSpaceDE w:val="0"/>
      <w:autoSpaceDN w:val="0"/>
      <w:adjustRightInd w:val="0"/>
      <w:spacing w:line="240" w:lineRule="exact"/>
      <w:ind w:left="436" w:right="153" w:hanging="283"/>
    </w:pPr>
    <w:rPr>
      <w:rFonts w:cs="FrutigerLTStd-Light"/>
      <w:szCs w:val="18"/>
    </w:rPr>
  </w:style>
  <w:style w:type="table" w:customStyle="1" w:styleId="PPTabelle11">
    <w:name w:val="PP Tabelle 11"/>
    <w:basedOn w:val="NormaleTabelle"/>
    <w:rsid w:val="00C52242"/>
    <w:pPr>
      <w:ind w:leftChars="30" w:left="30" w:rightChars="30" w:right="30"/>
      <w:contextualSpacing/>
    </w:pPr>
    <w:rPr>
      <w:rFonts w:ascii="Frutiger 45 Light" w:hAnsi="Frutiger 45 Light"/>
    </w:rPr>
    <w:tblPr>
      <w:tblStyleRowBandSize w:val="1"/>
      <w:tblInd w:w="0" w:type="nil"/>
      <w:tblBorders>
        <w:insideH w:val="single" w:sz="6" w:space="0" w:color="FFFFFF"/>
        <w:insideV w:val="single" w:sz="6" w:space="0" w:color="FFFFFF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single" w:sz="6" w:space="0" w:color="FFFFFF"/>
          <w:insideH w:val="single" w:sz="6" w:space="0" w:color="FFFFFF"/>
          <w:insideV w:val="single" w:sz="6" w:space="0" w:color="FFFFFF"/>
        </w:tcBorders>
        <w:shd w:val="clear" w:color="auto" w:fill="004976"/>
      </w:tcPr>
    </w:tblStylePr>
    <w:tblStylePr w:type="firstCol">
      <w:rPr>
        <w:color w:val="000000"/>
      </w:rPr>
      <w:tblPr/>
      <w:tcPr>
        <w:tcBorders>
          <w:top w:val="single" w:sz="6" w:space="0" w:color="FFFFFF"/>
          <w:left w:val="nil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cBorders>
      </w:tcPr>
    </w:tblStylePr>
    <w:tblStylePr w:type="band1Horz">
      <w:rPr>
        <w:color w:val="000000"/>
      </w:rPr>
      <w:tblPr/>
      <w:tcPr>
        <w:tcBorders>
          <w:top w:val="single" w:sz="6" w:space="0" w:color="FFFFFF"/>
          <w:left w:val="nil"/>
          <w:bottom w:val="single" w:sz="6" w:space="0" w:color="FFFFFF"/>
          <w:insideH w:val="single" w:sz="6" w:space="0" w:color="FFFFFF"/>
          <w:insideV w:val="single" w:sz="6" w:space="0" w:color="FFFFFF"/>
        </w:tcBorders>
        <w:shd w:val="clear" w:color="auto" w:fill="99B6C8"/>
      </w:tcPr>
    </w:tblStylePr>
    <w:tblStylePr w:type="band2Horz">
      <w:rPr>
        <w:color w:val="000000"/>
      </w:rPr>
      <w:tblPr/>
      <w:tcPr>
        <w:tcBorders>
          <w:top w:val="single" w:sz="6" w:space="0" w:color="FFFFFF"/>
          <w:left w:val="nil"/>
          <w:bottom w:val="single" w:sz="6" w:space="0" w:color="FFFFFF"/>
          <w:insideH w:val="single" w:sz="6" w:space="0" w:color="FFFFFF"/>
          <w:insideV w:val="single" w:sz="6" w:space="0" w:color="FFFFFF"/>
        </w:tcBorders>
        <w:shd w:val="clear" w:color="auto" w:fill="CCE4EE"/>
      </w:tcPr>
    </w:tblStylePr>
  </w:style>
  <w:style w:type="character" w:customStyle="1" w:styleId="text-fett">
    <w:name w:val="text-fett"/>
    <w:basedOn w:val="Absatz-Standardschriftart"/>
    <w:rsid w:val="00422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6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18" Type="http://schemas.openxmlformats.org/officeDocument/2006/relationships/image" Target="media/image1.emf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://www.post.ch/directpoin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post.ch/dialogmarketing-beratung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ederk\AppData\Roaming\Postforms\Templates\all_postpubl_masterV1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67DB348A984910913997E0B3F847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B70A3E-1124-4DA4-A88E-DEE93407D9B0}"/>
      </w:docPartPr>
      <w:docPartBody>
        <w:p w:rsidR="00674B2D" w:rsidRPr="003F1AE7" w:rsidRDefault="0081554E" w:rsidP="00674B2D">
          <w:pPr>
            <w:pStyle w:val="PPADMINAbstand05mm"/>
            <w:framePr w:wrap="around" w:vAnchor="page" w:hAnchor="page" w:yAlign="top"/>
          </w:pPr>
          <w:r w:rsidRPr="003F1AE7">
            <w:t xml:space="preserve"> </w:t>
          </w:r>
        </w:p>
        <w:p w:rsidR="0081554E" w:rsidRDefault="0081554E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45 Light">
    <w:panose1 w:val="020B0403030504020204"/>
    <w:charset w:val="00"/>
    <w:family w:val="swiss"/>
    <w:pitch w:val="variable"/>
    <w:sig w:usb0="800000AF" w:usb1="5000204A" w:usb2="00000000" w:usb3="00000000" w:csb0="0000009B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LTStd-Light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LT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54E"/>
    <w:rsid w:val="0008471B"/>
    <w:rsid w:val="000F3293"/>
    <w:rsid w:val="002F42B3"/>
    <w:rsid w:val="00674B2D"/>
    <w:rsid w:val="006D2707"/>
    <w:rsid w:val="0081554E"/>
    <w:rsid w:val="00B413BE"/>
    <w:rsid w:val="00CC1501"/>
    <w:rsid w:val="00E54260"/>
    <w:rsid w:val="00EB5002"/>
    <w:rsid w:val="00F8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PADMINAbstand05mm">
    <w:name w:val="PP ADMIN Abstand 0.5 mm"/>
    <w:basedOn w:val="Standard"/>
    <w:link w:val="PPADMINAbstand05mmZchn"/>
    <w:uiPriority w:val="59"/>
    <w:qFormat/>
    <w:pPr>
      <w:widowControl w:val="0"/>
      <w:spacing w:after="0" w:line="26" w:lineRule="exact"/>
    </w:pPr>
    <w:rPr>
      <w:rFonts w:ascii="Frutiger 45 Light" w:eastAsiaTheme="minorHAnsi" w:hAnsi="Frutiger 45 Light"/>
      <w:sz w:val="2"/>
      <w:szCs w:val="2"/>
      <w:lang w:eastAsia="en-US"/>
    </w:rPr>
  </w:style>
  <w:style w:type="character" w:customStyle="1" w:styleId="PPADMINAbstand05mmZchn">
    <w:name w:val="PP ADMIN Abstand 0.5 mm Zchn"/>
    <w:basedOn w:val="Absatz-Standardschriftart"/>
    <w:link w:val="PPADMINAbstand05mm"/>
    <w:uiPriority w:val="59"/>
    <w:rPr>
      <w:rFonts w:ascii="Frutiger 45 Light" w:eastAsiaTheme="minorHAnsi" w:hAnsi="Frutiger 45 Light"/>
      <w:sz w:val="2"/>
      <w:szCs w:val="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Larissa-Design">
  <a:themeElements>
    <a:clrScheme name="Post-Farben DM hell">
      <a:dk1>
        <a:sysClr val="windowText" lastClr="000000"/>
      </a:dk1>
      <a:lt1>
        <a:srgbClr val="FFFFFF"/>
      </a:lt1>
      <a:dk2>
        <a:srgbClr val="EBE4D1"/>
      </a:dk2>
      <a:lt2>
        <a:srgbClr val="FFCC00"/>
      </a:lt2>
      <a:accent1>
        <a:srgbClr val="0076A8"/>
      </a:accent1>
      <a:accent2>
        <a:srgbClr val="00968F"/>
      </a:accent2>
      <a:accent3>
        <a:srgbClr val="AA9D2E"/>
      </a:accent3>
      <a:accent4>
        <a:srgbClr val="7566A0"/>
      </a:accent4>
      <a:accent5>
        <a:srgbClr val="C5299B"/>
      </a:accent5>
      <a:accent6>
        <a:srgbClr val="E03C31"/>
      </a:accent6>
      <a:hlink>
        <a:srgbClr val="000000"/>
      </a:hlink>
      <a:folHlink>
        <a:srgbClr val="000000"/>
      </a:folHlink>
    </a:clrScheme>
    <a:fontScheme name="Post-Schrift">
      <a:majorFont>
        <a:latin typeface="Frutiger 45 Light"/>
        <a:ea typeface=""/>
        <a:cs typeface=""/>
      </a:majorFont>
      <a:minorFont>
        <a:latin typeface="Frutiger 45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.xml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add5266-3ec7-449a-84e4-befdbc2bfcc2">WS4133-1-12235</_dlc_DocId>
    <_dlc_DocIdUrl xmlns="badd5266-3ec7-449a-84e4-befdbc2bfcc2">
      <Url>https://sharepoint-my.sp.swisspost.com/sites/cmsdm/_layouts/15/DocIdRedir.aspx?ID=WS4133-1-12235</Url>
      <Description>WS4133-1-12235</Description>
    </_dlc_DocIdUrl>
    <PcDocContentResponsible xmlns="badd5266-3ec7-449a-84e4-befdbc2bfcc2">
      <UserInfo>
        <DisplayName/>
        <AccountId xsi:nil="true"/>
        <AccountType/>
      </UserInfo>
    </PcDocContentResponsible>
    <b701dec1b4c948f7963edab80bef8c7c xmlns="badd5266-3ec7-449a-84e4-befdbc2bfcc2">
      <Terms xmlns="http://schemas.microsoft.com/office/infopath/2007/PartnerControls"/>
    </b701dec1b4c948f7963edab80bef8c7c>
    <j6de4e8476b74128b8e91e50dfd2466d xmlns="badd5266-3ec7-449a-84e4-befdbc2bfcc2">
      <Terms xmlns="http://schemas.microsoft.com/office/infopath/2007/PartnerControls"/>
    </j6de4e8476b74128b8e91e50dfd2466d>
    <ief196acaec54620ba2c493683b4ebcb xmlns="badd5266-3ec7-449a-84e4-befdbc2bfcc2">
      <Terms xmlns="http://schemas.microsoft.com/office/infopath/2007/PartnerControls"/>
    </ief196acaec54620ba2c493683b4ebcb>
    <TaxKeywordTaxHTField xmlns="badd5266-3ec7-449a-84e4-befdbc2bfcc2">
      <Terms xmlns="http://schemas.microsoft.com/office/infopath/2007/PartnerControls">
        <TermInfo xmlns="http://schemas.microsoft.com/office/infopath/2007/PartnerControls">
          <TermName xmlns="http://schemas.microsoft.com/office/infopath/2007/PartnerControls"/>
          <TermId xmlns="http://schemas.microsoft.com/office/infopath/2007/PartnerControls">02a154c8-f0d6-4c84-b798-882d640c94c1</TermId>
        </TermInfo>
        <TermInfo xmlns="http://schemas.microsoft.com/office/infopath/2007/PartnerControls">
          <TermName xmlns="http://schemas.microsoft.com/office/infopath/2007/PartnerControls">Briefingvorlage</TermName>
          <TermId xmlns="http://schemas.microsoft.com/office/infopath/2007/PartnerControls">1d94e079-c9ca-4a20-88fa-095e02b8cc83</TermId>
        </TermInfo>
        <TermInfo xmlns="http://schemas.microsoft.com/office/infopath/2007/PartnerControls">
          <TermName xmlns="http://schemas.microsoft.com/office/infopath/2007/PartnerControls">Content Marketing</TermName>
          <TermId xmlns="http://schemas.microsoft.com/office/infopath/2007/PartnerControls">7e9d92bf-07b4-4661-8f81-3dff8c2915ca</TermId>
        </TermInfo>
      </Terms>
    </TaxKeywordTaxHTField>
    <o41238969972472597c936fbc1c323b5 xmlns="badd5266-3ec7-449a-84e4-befdbc2bfcc2">
      <Terms xmlns="http://schemas.microsoft.com/office/infopath/2007/PartnerControls"/>
    </o41238969972472597c936fbc1c323b5>
    <PcDocDocumentLanguage xmlns="badd5266-3ec7-449a-84e4-befdbc2bfcc2" xsi:nil="true"/>
    <TaxCatchAll xmlns="badd5266-3ec7-449a-84e4-befdbc2bfcc2">
      <Value>12</Value>
      <Value>3433</Value>
      <Value>2</Value>
    </TaxCatchAll>
    <PcDocVersionPost xmlns="badd5266-3ec7-449a-84e4-befdbc2bfcc2" xsi:nil="true"/>
    <k5055258870445b398741de9e339dc4c xmlns="badd5266-3ec7-449a-84e4-befdbc2bfcc2">
      <Terms xmlns="http://schemas.microsoft.com/office/infopath/2007/PartnerControls"/>
    </k5055258870445b398741de9e339dc4c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 Post" ma:contentTypeID="0x0101006957999951EF9C4F944B83E59E7992780054FA3803CFB3FD4E875DE0357CA58F6A" ma:contentTypeVersion="17" ma:contentTypeDescription="Ein neues Dokument erstellen." ma:contentTypeScope="" ma:versionID="b828716bd5975c3dd9baf59f3fdd4606">
  <xsd:schema xmlns:xsd="http://www.w3.org/2001/XMLSchema" xmlns:xs="http://www.w3.org/2001/XMLSchema" xmlns:p="http://schemas.microsoft.com/office/2006/metadata/properties" xmlns:ns2="badd5266-3ec7-449a-84e4-befdbc2bfcc2" targetNamespace="http://schemas.microsoft.com/office/2006/metadata/properties" ma:root="true" ma:fieldsID="f9fc7f4164b9931a90acb482cb641363" ns2:_="">
    <xsd:import namespace="badd5266-3ec7-449a-84e4-befdbc2bfcc2"/>
    <xsd:element name="properties">
      <xsd:complexType>
        <xsd:sequence>
          <xsd:element name="documentManagement">
            <xsd:complexType>
              <xsd:all>
                <xsd:element ref="ns2:PcDocContentResponsible" minOccurs="0"/>
                <xsd:element ref="ns2:PcDocVersionPost" minOccurs="0"/>
                <xsd:element ref="ns2:PcDocDocumentLanguage" minOccurs="0"/>
                <xsd:element ref="ns2:TaxKeywordTaxHTField" minOccurs="0"/>
                <xsd:element ref="ns2:j6de4e8476b74128b8e91e50dfd2466d" minOccurs="0"/>
                <xsd:element ref="ns2:TaxCatchAll" minOccurs="0"/>
                <xsd:element ref="ns2:o41238969972472597c936fbc1c323b5" minOccurs="0"/>
                <xsd:element ref="ns2:k5055258870445b398741de9e339dc4c" minOccurs="0"/>
                <xsd:element ref="ns2:ief196acaec54620ba2c493683b4ebcb" minOccurs="0"/>
                <xsd:element ref="ns2:b701dec1b4c948f7963edab80bef8c7c" minOccurs="0"/>
                <xsd:element ref="ns2:TaxCatchAllLabel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dd5266-3ec7-449a-84e4-befdbc2bfcc2" elementFormDefault="qualified">
    <xsd:import namespace="http://schemas.microsoft.com/office/2006/documentManagement/types"/>
    <xsd:import namespace="http://schemas.microsoft.com/office/infopath/2007/PartnerControls"/>
    <xsd:element name="PcDocContentResponsible" ma:index="5" nillable="true" ma:displayName="Inhaltsverantwortlicher" ma:internalName="PcDocContentResponsib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cDocVersionPost" ma:index="6" nillable="true" ma:displayName="Version Post" ma:description="Version Post bitte im Format X01.00 angeben." ma:internalName="PcDocVersionPost">
      <xsd:simpleType>
        <xsd:restriction base="dms:Text"/>
      </xsd:simpleType>
    </xsd:element>
    <xsd:element name="PcDocDocumentLanguage" ma:index="8" nillable="true" ma:displayName="Dokumentensprache" ma:format="Dropdown" ma:internalName="PcDocDocumentLanguage">
      <xsd:simpleType>
        <xsd:restriction base="dms:Choice">
          <xsd:enumeration value="Deutsch"/>
          <xsd:enumeration value="Français"/>
          <xsd:enumeration value="Italiano"/>
          <xsd:enumeration value="English"/>
        </xsd:restriction>
      </xsd:simpleType>
    </xsd:element>
    <xsd:element name="TaxKeywordTaxHTField" ma:index="11" nillable="true" ma:taxonomy="true" ma:internalName="TaxKeywordTaxHTField" ma:taxonomyFieldName="TaxKeyword" ma:displayName="Schlüsselwörter" ma:fieldId="{23f27201-bee3-471e-b2e7-b64fd8b7ca38}" ma:taxonomyMulti="true" ma:sspId="c9262182-c4d6-4342-a85e-72e4ef1521fa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j6de4e8476b74128b8e91e50dfd2466d" ma:index="13" nillable="true" ma:taxonomy="true" ma:internalName="j6de4e8476b74128b8e91e50dfd2466d" ma:taxonomyFieldName="PcDocLifecycle" ma:displayName="Lebenszyklus" ma:fieldId="{36de4e84-76b7-4128-b8e9-1e50dfd2466d}" ma:sspId="c9262182-c4d6-4342-a85e-72e4ef1521fa" ma:termSetId="2dcfb5c0-c700-43de-9765-462573be93d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99f11ddf-e3ea-47a6-89ce-f02082481f01}" ma:internalName="TaxCatchAll" ma:showField="CatchAllData" ma:web="badd5266-3ec7-449a-84e4-befdbc2bfc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41238969972472597c936fbc1c323b5" ma:index="15" nillable="true" ma:taxonomy="true" ma:internalName="o41238969972472597c936fbc1c323b5" ma:taxonomyFieldName="PcDocClassification" ma:displayName="Klassifikation" ma:fieldId="{84123896-9972-4725-97c9-36fbc1c323b5}" ma:sspId="c9262182-c4d6-4342-a85e-72e4ef1521fa" ma:termSetId="a3102f67-dda9-4a97-bc4c-b7e5f828cd1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5055258870445b398741de9e339dc4c" ma:index="16" nillable="true" ma:taxonomy="true" ma:internalName="k5055258870445b398741de9e339dc4c" ma:taxonomyFieldName="PcDocContentType" ma:displayName="Inhaltstyp" ma:fieldId="{45055258-8704-45b3-9874-1de9e339dc4c}" ma:sspId="c9262182-c4d6-4342-a85e-72e4ef1521fa" ma:termSetId="ced876d6-4cb7-401f-9bfa-4860c2af5227" ma:anchorId="b81f744e-77e7-4009-a2c0-8d5174200a6e" ma:open="false" ma:isKeyword="false">
      <xsd:complexType>
        <xsd:sequence>
          <xsd:element ref="pc:Terms" minOccurs="0" maxOccurs="1"/>
        </xsd:sequence>
      </xsd:complexType>
    </xsd:element>
    <xsd:element name="ief196acaec54620ba2c493683b4ebcb" ma:index="18" nillable="true" ma:taxonomy="true" ma:internalName="ief196acaec54620ba2c493683b4ebcb" ma:taxonomyFieldName="PcDocTargetAudience" ma:displayName="Zielpublikum" ma:fieldId="{2ef196ac-aec5-4620-ba2c-493683b4ebcb}" ma:taxonomyMulti="true" ma:sspId="c9262182-c4d6-4342-a85e-72e4ef1521fa" ma:termSetId="f40e9910-a8c9-4237-a1c1-b93e00e939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701dec1b4c948f7963edab80bef8c7c" ma:index="21" nillable="true" ma:taxonomy="true" ma:internalName="b701dec1b4c948f7963edab80bef8c7c" ma:taxonomyFieldName="PcDocContentForm" ma:displayName="Inhaltsform" ma:fieldId="{b701dec1-b4c9-48f7-963e-dab80bef8c7c}" ma:sspId="c9262182-c4d6-4342-a85e-72e4ef1521fa" ma:termSetId="ced876d6-4cb7-401f-9bfa-4860c2af5227" ma:anchorId="7a691ef7-bea7-4aa3-96c5-81b5854886f6" ma:open="false" ma:isKeyword="fals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99f11ddf-e3ea-47a6-89ce-f02082481f01}" ma:internalName="TaxCatchAllLabel" ma:readOnly="true" ma:showField="CatchAllDataLabel" ma:web="badd5266-3ec7-449a-84e4-befdbc2bfc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5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26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7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Inhaltstyp"/>
        <xsd:element ref="dc:title" minOccurs="0" maxOccurs="1" ma:index="2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483DE-13F0-478B-B7AF-3148ACC561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9FD07A-CC25-42C7-ACF4-699788627FC2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add5266-3ec7-449a-84e4-befdbc2bfcc2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D6A2733-0F9A-4E32-8FBB-92AD095D1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dd5266-3ec7-449a-84e4-befdbc2bfc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9C8A5A-14BB-449F-A18E-8111C52DF693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7BC71EA0-2AAD-4FE5-B81F-21426541E636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4D20A94B-2F72-4243-8956-9EBC935DA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all_postpubl_masterV10.dotm</Template>
  <TotalTime>0</TotalTime>
  <Pages>5</Pages>
  <Words>533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Checkliste Briefingvorlage Content Marketing</vt:lpstr>
    </vt:vector>
  </TitlesOfParts>
  <Manager>Content Marketing Dialogmarketing</Manager>
  <Company>Post CH AG</Company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Checkliste Briefingvorlage Content Marketing</dc:title>
  <dc:subject>Dialogmarketing</dc:subject>
  <dc:creator>Content Marketing Dialogmarketing</dc:creator>
  <cp:keywords>Checkliste,Briefingvorlage,Content Marketing</cp:keywords>
  <dc:description>Die Briefingvorlage Content Marketing dient zur Entwicklung von Inhalten für verschiedene Plattformen. </dc:description>
  <cp:lastModifiedBy>Rieder Kathrin, K52</cp:lastModifiedBy>
  <cp:revision>19</cp:revision>
  <cp:lastPrinted>2019-11-15T14:25:00Z</cp:lastPrinted>
  <dcterms:created xsi:type="dcterms:W3CDTF">2019-10-18T07:35:00Z</dcterms:created>
  <dcterms:modified xsi:type="dcterms:W3CDTF">2019-11-29T07:52:00Z</dcterms:modified>
  <cp:category>Checklisten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goPrintAllowed">
    <vt:lpwstr>3</vt:lpwstr>
  </property>
  <property fmtid="{D5CDD505-2E9C-101B-9397-08002B2CF9AE}" pid="3" name="LogoTypeAllowed">
    <vt:lpwstr>0</vt:lpwstr>
  </property>
  <property fmtid="{D5CDD505-2E9C-101B-9397-08002B2CF9AE}" pid="4" name="LogoActual">
    <vt:lpwstr>DDRG3CX5T_2017</vt:lpwstr>
  </property>
  <property fmtid="{D5CDD505-2E9C-101B-9397-08002B2CF9AE}" pid="5" name="PostPublTemplateName">
    <vt:lpwstr>Factsheet_DM_2-spaltig</vt:lpwstr>
  </property>
  <property fmtid="{D5CDD505-2E9C-101B-9397-08002B2CF9AE}" pid="6" name="PostPublStandardTemplate">
    <vt:lpwstr>1</vt:lpwstr>
  </property>
  <property fmtid="{D5CDD505-2E9C-101B-9397-08002B2CF9AE}" pid="7" name="PostPublHeaderType">
    <vt:lpwstr>5</vt:lpwstr>
  </property>
  <property fmtid="{D5CDD505-2E9C-101B-9397-08002B2CF9AE}" pid="8" name="PostPublColumns">
    <vt:lpwstr>2</vt:lpwstr>
  </property>
  <property fmtid="{D5CDD505-2E9C-101B-9397-08002B2CF9AE}" pid="9" name="PostPublHeaderNoinit">
    <vt:lpwstr/>
  </property>
  <property fmtid="{D5CDD505-2E9C-101B-9397-08002B2CF9AE}" pid="10" name="PostPublFollowPage">
    <vt:lpwstr>1</vt:lpwstr>
  </property>
  <property fmtid="{D5CDD505-2E9C-101B-9397-08002B2CF9AE}" pid="11" name="PostPublVersion">
    <vt:lpwstr>1_1</vt:lpwstr>
  </property>
  <property fmtid="{D5CDD505-2E9C-101B-9397-08002B2CF9AE}" pid="12" name="PostPublMarke">
    <vt:lpwstr>D</vt:lpwstr>
  </property>
  <property fmtid="{D5CDD505-2E9C-101B-9397-08002B2CF9AE}" pid="13" name="PostPublV10YesNo">
    <vt:lpwstr>1</vt:lpwstr>
  </property>
  <property fmtid="{D5CDD505-2E9C-101B-9397-08002B2CF9AE}" pid="14" name="PostformsUpdateTemplatePath">
    <vt:bool>false</vt:bool>
  </property>
  <property fmtid="{D5CDD505-2E9C-101B-9397-08002B2CF9AE}" pid="15" name="PostformsTemplateVersionId">
    <vt:lpwstr>7f3b1666-4945-416f-ae01-a83100b70f4e</vt:lpwstr>
  </property>
  <property fmtid="{D5CDD505-2E9C-101B-9397-08002B2CF9AE}" pid="16" name="PostformsTemplateVersionFilename">
    <vt:lpwstr>Factsheet_DM_2-spaltig.dotm</vt:lpwstr>
  </property>
  <property fmtid="{D5CDD505-2E9C-101B-9397-08002B2CF9AE}" pid="17" name="PostformsTemplateLanguage">
    <vt:lpwstr>en</vt:lpwstr>
  </property>
  <property fmtid="{D5CDD505-2E9C-101B-9397-08002B2CF9AE}" pid="18" name="ContentTypeId">
    <vt:lpwstr>0x0101006957999951EF9C4F944B83E59E7992780054FA3803CFB3FD4E875DE0357CA58F6A</vt:lpwstr>
  </property>
  <property fmtid="{D5CDD505-2E9C-101B-9397-08002B2CF9AE}" pid="19" name="_dlc_DocIdItemGuid">
    <vt:lpwstr>6124aff7-7f69-43e9-a83e-54c5becfbe90</vt:lpwstr>
  </property>
  <property fmtid="{D5CDD505-2E9C-101B-9397-08002B2CF9AE}" pid="20" name="TaxKeyword">
    <vt:lpwstr>12;#|02a154c8-f0d6-4c84-b798-882d640c94c1;#3433;#Briefingvorlage|1d94e079-c9ca-4a20-88fa-095e02b8cc83;#2;#Content Marketing|7e9d92bf-07b4-4661-8f81-3dff8c2915ca</vt:lpwstr>
  </property>
  <property fmtid="{D5CDD505-2E9C-101B-9397-08002B2CF9AE}" pid="21" name="PcDocClassification">
    <vt:lpwstr/>
  </property>
  <property fmtid="{D5CDD505-2E9C-101B-9397-08002B2CF9AE}" pid="22" name="PcDocTargetAudience">
    <vt:lpwstr/>
  </property>
  <property fmtid="{D5CDD505-2E9C-101B-9397-08002B2CF9AE}" pid="23" name="PcDocLifecycle">
    <vt:lpwstr/>
  </property>
  <property fmtid="{D5CDD505-2E9C-101B-9397-08002B2CF9AE}" pid="24" name="PcDocContentForm">
    <vt:lpwstr/>
  </property>
  <property fmtid="{D5CDD505-2E9C-101B-9397-08002B2CF9AE}" pid="25" name="PcDocContentType">
    <vt:lpwstr/>
  </property>
</Properties>
</file>