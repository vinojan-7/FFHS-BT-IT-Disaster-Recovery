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3D9D9" w14:textId="77777777" w:rsidR="00381C02" w:rsidRPr="008F2D7D" w:rsidRDefault="00381C02" w:rsidP="00670D46">
      <w:pPr>
        <w:rPr>
          <w:sz w:val="20"/>
          <w:szCs w:val="20"/>
        </w:rPr>
      </w:pPr>
    </w:p>
    <w:p w14:paraId="394912A1" w14:textId="77777777" w:rsidR="00381C02" w:rsidRPr="008F2D7D" w:rsidRDefault="00381C02" w:rsidP="00381C02">
      <w:pPr>
        <w:pStyle w:val="Listenabsatz"/>
        <w:rPr>
          <w:sz w:val="20"/>
          <w:szCs w:val="20"/>
        </w:rPr>
      </w:pPr>
    </w:p>
    <w:p w14:paraId="3004EC4F" w14:textId="5CFC5515" w:rsidR="00203365" w:rsidRPr="008F2D7D" w:rsidRDefault="00544422" w:rsidP="00203365">
      <w:pPr>
        <w:rPr>
          <w:b/>
          <w:sz w:val="20"/>
          <w:szCs w:val="20"/>
        </w:rPr>
      </w:pPr>
      <w:r w:rsidRPr="008F2D7D">
        <w:rPr>
          <w:b/>
          <w:sz w:val="20"/>
          <w:szCs w:val="20"/>
        </w:rPr>
        <w:t>Formular Datenschutz-F</w:t>
      </w:r>
      <w:r w:rsidR="00203365" w:rsidRPr="008F2D7D">
        <w:rPr>
          <w:b/>
          <w:sz w:val="20"/>
          <w:szCs w:val="20"/>
        </w:rPr>
        <w:t xml:space="preserve">olgenabschätzung </w:t>
      </w:r>
      <w:r w:rsidR="00291A6B" w:rsidRPr="008F2D7D">
        <w:rPr>
          <w:b/>
          <w:sz w:val="20"/>
          <w:szCs w:val="20"/>
        </w:rPr>
        <w:t>(DSFA)</w:t>
      </w:r>
    </w:p>
    <w:p w14:paraId="4DAFF672" w14:textId="77777777" w:rsidR="00F64286" w:rsidRPr="008F2D7D" w:rsidRDefault="00F64286" w:rsidP="00203365">
      <w:pPr>
        <w:rPr>
          <w:b/>
          <w:sz w:val="20"/>
          <w:szCs w:val="20"/>
        </w:rPr>
      </w:pPr>
    </w:p>
    <w:p w14:paraId="74F775FF" w14:textId="3A23BA36" w:rsidR="00FE776D" w:rsidRPr="008F2D7D" w:rsidRDefault="00F64286" w:rsidP="00203365">
      <w:pPr>
        <w:rPr>
          <w:sz w:val="20"/>
          <w:szCs w:val="20"/>
        </w:rPr>
      </w:pPr>
      <w:r w:rsidRPr="008F2D7D">
        <w:rPr>
          <w:sz w:val="20"/>
          <w:szCs w:val="20"/>
        </w:rPr>
        <w:t xml:space="preserve">Dieses Formular </w:t>
      </w:r>
      <w:r w:rsidR="002663A1" w:rsidRPr="008F2D7D">
        <w:rPr>
          <w:sz w:val="20"/>
          <w:szCs w:val="20"/>
        </w:rPr>
        <w:t>unterstützt die</w:t>
      </w:r>
      <w:r w:rsidRPr="008F2D7D">
        <w:rPr>
          <w:sz w:val="20"/>
          <w:szCs w:val="20"/>
        </w:rPr>
        <w:t xml:space="preserve"> öffentliche</w:t>
      </w:r>
      <w:r w:rsidR="002663A1" w:rsidRPr="008F2D7D">
        <w:rPr>
          <w:sz w:val="20"/>
          <w:szCs w:val="20"/>
        </w:rPr>
        <w:t>n</w:t>
      </w:r>
      <w:r w:rsidRPr="008F2D7D">
        <w:rPr>
          <w:sz w:val="20"/>
          <w:szCs w:val="20"/>
        </w:rPr>
        <w:t xml:space="preserve"> Organe im Kanton Zürich bei d</w:t>
      </w:r>
      <w:r w:rsidR="00B81AD3" w:rsidRPr="008F2D7D">
        <w:rPr>
          <w:sz w:val="20"/>
          <w:szCs w:val="20"/>
        </w:rPr>
        <w:t>er Erstellung einer Datenschutz-F</w:t>
      </w:r>
      <w:r w:rsidRPr="008F2D7D">
        <w:rPr>
          <w:sz w:val="20"/>
          <w:szCs w:val="20"/>
        </w:rPr>
        <w:t>olgenabschätzung</w:t>
      </w:r>
      <w:r w:rsidR="00395243" w:rsidRPr="008F2D7D">
        <w:rPr>
          <w:sz w:val="20"/>
          <w:szCs w:val="20"/>
        </w:rPr>
        <w:t xml:space="preserve"> (DSFA)</w:t>
      </w:r>
      <w:r w:rsidRPr="008F2D7D">
        <w:rPr>
          <w:sz w:val="20"/>
          <w:szCs w:val="20"/>
        </w:rPr>
        <w:t xml:space="preserve">. </w:t>
      </w:r>
      <w:r w:rsidR="00FE776D" w:rsidRPr="008F2D7D">
        <w:rPr>
          <w:sz w:val="20"/>
          <w:szCs w:val="20"/>
        </w:rPr>
        <w:t xml:space="preserve">Eine </w:t>
      </w:r>
      <w:r w:rsidR="00395243" w:rsidRPr="008F2D7D">
        <w:rPr>
          <w:sz w:val="20"/>
          <w:szCs w:val="20"/>
        </w:rPr>
        <w:t>DSFA</w:t>
      </w:r>
      <w:r w:rsidR="00FE776D" w:rsidRPr="008F2D7D">
        <w:rPr>
          <w:sz w:val="20"/>
          <w:szCs w:val="20"/>
        </w:rPr>
        <w:t xml:space="preserve"> ist zu erstellen, wenn eine neue Bearbeitung von Personendaten </w:t>
      </w:r>
      <w:r w:rsidR="00CE6A23" w:rsidRPr="008F2D7D">
        <w:rPr>
          <w:sz w:val="20"/>
          <w:szCs w:val="20"/>
        </w:rPr>
        <w:t>beabsichtigt wird.</w:t>
      </w:r>
      <w:r w:rsidR="00712F32" w:rsidRPr="008F2D7D">
        <w:rPr>
          <w:sz w:val="20"/>
          <w:szCs w:val="20"/>
        </w:rPr>
        <w:t xml:space="preserve"> </w:t>
      </w:r>
    </w:p>
    <w:p w14:paraId="656133ED" w14:textId="77777777" w:rsidR="00FE776D" w:rsidRPr="008F2D7D" w:rsidRDefault="00FE776D" w:rsidP="00203365">
      <w:pPr>
        <w:rPr>
          <w:sz w:val="20"/>
          <w:szCs w:val="20"/>
        </w:rPr>
      </w:pPr>
    </w:p>
    <w:p w14:paraId="446E86DB" w14:textId="149D0C44" w:rsidR="00F64286" w:rsidRPr="008F2D7D" w:rsidRDefault="00B81AD3" w:rsidP="00203365">
      <w:pPr>
        <w:rPr>
          <w:sz w:val="20"/>
          <w:szCs w:val="20"/>
        </w:rPr>
      </w:pPr>
      <w:r w:rsidRPr="008F2D7D">
        <w:rPr>
          <w:sz w:val="20"/>
          <w:szCs w:val="20"/>
        </w:rPr>
        <w:t>Das</w:t>
      </w:r>
      <w:r w:rsidR="00F64286" w:rsidRPr="008F2D7D">
        <w:rPr>
          <w:sz w:val="20"/>
          <w:szCs w:val="20"/>
        </w:rPr>
        <w:t xml:space="preserve"> </w:t>
      </w:r>
      <w:hyperlink r:id="rId8" w:history="1">
        <w:r w:rsidR="00F64286" w:rsidRPr="00765014">
          <w:rPr>
            <w:rStyle w:val="Hyperlink"/>
            <w:sz w:val="20"/>
            <w:szCs w:val="20"/>
          </w:rPr>
          <w:t xml:space="preserve">Merkblatt </w:t>
        </w:r>
        <w:r w:rsidRPr="00765014">
          <w:rPr>
            <w:rStyle w:val="Hyperlink"/>
            <w:sz w:val="20"/>
            <w:szCs w:val="20"/>
          </w:rPr>
          <w:t>Datenschutz-Folgenabschätzung</w:t>
        </w:r>
      </w:hyperlink>
      <w:r w:rsidR="00F10D88">
        <w:rPr>
          <w:sz w:val="20"/>
          <w:szCs w:val="20"/>
        </w:rPr>
        <w:t xml:space="preserve"> </w:t>
      </w:r>
      <w:r w:rsidRPr="008F2D7D">
        <w:rPr>
          <w:sz w:val="20"/>
          <w:szCs w:val="20"/>
        </w:rPr>
        <w:t xml:space="preserve">beantwortet </w:t>
      </w:r>
      <w:r w:rsidR="00F64286" w:rsidRPr="008F2D7D">
        <w:rPr>
          <w:sz w:val="20"/>
          <w:szCs w:val="20"/>
        </w:rPr>
        <w:t xml:space="preserve">die häufigsten Fragen zur </w:t>
      </w:r>
      <w:r w:rsidR="00395243" w:rsidRPr="008F2D7D">
        <w:rPr>
          <w:sz w:val="20"/>
          <w:szCs w:val="20"/>
        </w:rPr>
        <w:t>DSFA</w:t>
      </w:r>
      <w:r w:rsidR="00F64286" w:rsidRPr="008F2D7D">
        <w:rPr>
          <w:sz w:val="20"/>
          <w:szCs w:val="20"/>
        </w:rPr>
        <w:t>.</w:t>
      </w:r>
    </w:p>
    <w:p w14:paraId="3530E5F5" w14:textId="77777777" w:rsidR="00203365" w:rsidRPr="008F2D7D" w:rsidRDefault="00203365" w:rsidP="00203365">
      <w:pPr>
        <w:rPr>
          <w:b/>
          <w:sz w:val="20"/>
          <w:szCs w:val="20"/>
        </w:rPr>
      </w:pPr>
    </w:p>
    <w:p w14:paraId="2D5A6319" w14:textId="77777777" w:rsidR="00FA4234" w:rsidRPr="008F2D7D" w:rsidRDefault="00FA4234" w:rsidP="00FA4234">
      <w:pPr>
        <w:rPr>
          <w:b/>
          <w:sz w:val="20"/>
          <w:szCs w:val="20"/>
        </w:rPr>
      </w:pPr>
    </w:p>
    <w:p w14:paraId="586AED67" w14:textId="77777777" w:rsidR="00FA4234" w:rsidRPr="008F2D7D" w:rsidRDefault="00FA4234" w:rsidP="00FA4234">
      <w:pPr>
        <w:pStyle w:val="berschrift1"/>
        <w:spacing w:line="260" w:lineRule="atLeast"/>
        <w:rPr>
          <w:rFonts w:eastAsia="Times New Roman"/>
          <w:color w:val="auto"/>
          <w:sz w:val="20"/>
          <w:szCs w:val="20"/>
          <w:lang w:eastAsia="de-DE"/>
        </w:rPr>
      </w:pPr>
      <w:r w:rsidRPr="008F2D7D">
        <w:rPr>
          <w:sz w:val="20"/>
          <w:szCs w:val="20"/>
        </w:rPr>
        <w:t>Angaben zum verantwortlichen öffentlichen Organ</w:t>
      </w:r>
    </w:p>
    <w:p w14:paraId="19226854" w14:textId="77777777" w:rsidR="00FA4234" w:rsidRPr="008F2D7D" w:rsidRDefault="00FA4234" w:rsidP="00FA4234">
      <w:pPr>
        <w:rPr>
          <w:sz w:val="20"/>
          <w:szCs w:val="20"/>
        </w:rPr>
      </w:pPr>
    </w:p>
    <w:tbl>
      <w:tblPr>
        <w:tblStyle w:val="Tabellenraster"/>
        <w:tblW w:w="85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27"/>
        <w:gridCol w:w="400"/>
        <w:gridCol w:w="4361"/>
        <w:gridCol w:w="116"/>
      </w:tblGrid>
      <w:tr w:rsidR="00FA4234" w:rsidRPr="008F2D7D" w14:paraId="50281750" w14:textId="77777777" w:rsidTr="00FA4234">
        <w:tc>
          <w:tcPr>
            <w:tcW w:w="3629" w:type="dxa"/>
            <w:gridSpan w:val="2"/>
            <w:hideMark/>
          </w:tcPr>
          <w:p w14:paraId="5809252C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Verantwortliches Organ</w:t>
            </w:r>
          </w:p>
        </w:tc>
        <w:tc>
          <w:tcPr>
            <w:tcW w:w="4877" w:type="dxa"/>
            <w:gridSpan w:val="3"/>
            <w:hideMark/>
          </w:tcPr>
          <w:sdt>
            <w:sdtPr>
              <w:rPr>
                <w:sz w:val="20"/>
                <w:szCs w:val="20"/>
              </w:rPr>
              <w:id w:val="-1569805349"/>
              <w:placeholder>
                <w:docPart w:val="58A2AF90E16E446B8D676CADAFA0987C"/>
              </w:placeholder>
            </w:sdtPr>
            <w:sdtEndPr/>
            <w:sdtContent>
              <w:p w14:paraId="71E3EDD6" w14:textId="77777777" w:rsidR="00FA4234" w:rsidRPr="008F2D7D" w:rsidRDefault="00814279">
                <w:pPr>
                  <w:spacing w:before="60" w:after="60" w:line="260" w:lineRule="atLeast"/>
                  <w:jc w:val="both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id w:val="-1474055629"/>
                    <w:placeholder>
                      <w:docPart w:val="2F0EFE9699CE47A1A5CDDC2C9833FEBD"/>
                    </w:placeholder>
                    <w:showingPlcHdr/>
                  </w:sdtPr>
                  <w:sdtEndPr/>
                  <w:sdtContent>
                    <w:r w:rsidR="00FA4234" w:rsidRPr="008F2D7D">
                      <w:rPr>
                        <w:rStyle w:val="Platzhaltertext"/>
                        <w:sz w:val="20"/>
                        <w:szCs w:val="20"/>
                      </w:rPr>
                      <w:t>Klicken Sie hier, um Text einzugeben.</w:t>
                    </w:r>
                  </w:sdtContent>
                </w:sdt>
              </w:p>
            </w:sdtContent>
          </w:sdt>
        </w:tc>
      </w:tr>
      <w:tr w:rsidR="00FA4234" w:rsidRPr="008F2D7D" w14:paraId="14257718" w14:textId="77777777" w:rsidTr="00FA4234">
        <w:tc>
          <w:tcPr>
            <w:tcW w:w="3629" w:type="dxa"/>
            <w:gridSpan w:val="2"/>
            <w:hideMark/>
          </w:tcPr>
          <w:p w14:paraId="2D13398C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Kontaktperson</w:t>
            </w:r>
          </w:p>
        </w:tc>
        <w:tc>
          <w:tcPr>
            <w:tcW w:w="4877" w:type="dxa"/>
            <w:gridSpan w:val="3"/>
            <w:hideMark/>
          </w:tcPr>
          <w:sdt>
            <w:sdtPr>
              <w:rPr>
                <w:sz w:val="20"/>
                <w:szCs w:val="20"/>
              </w:rPr>
              <w:id w:val="425931401"/>
              <w:placeholder>
                <w:docPart w:val="6553D9832B634A30B9D229720ABBA5B1"/>
              </w:placeholder>
            </w:sdtPr>
            <w:sdtEndPr/>
            <w:sdtContent>
              <w:p w14:paraId="55936F66" w14:textId="77777777" w:rsidR="00FA4234" w:rsidRPr="008F2D7D" w:rsidRDefault="00814279">
                <w:pPr>
                  <w:spacing w:before="60" w:after="60" w:line="260" w:lineRule="atLeast"/>
                  <w:jc w:val="both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id w:val="2010256033"/>
                    <w:placeholder>
                      <w:docPart w:val="050A84C74F69456997E0221D267F8DAE"/>
                    </w:placeholder>
                    <w:showingPlcHdr/>
                  </w:sdtPr>
                  <w:sdtEndPr/>
                  <w:sdtContent>
                    <w:r w:rsidR="00FA4234" w:rsidRPr="008F2D7D">
                      <w:rPr>
                        <w:rStyle w:val="Platzhaltertext"/>
                        <w:sz w:val="20"/>
                        <w:szCs w:val="20"/>
                      </w:rPr>
                      <w:t>Klicken Sie hier, um Text einzugeben.</w:t>
                    </w:r>
                  </w:sdtContent>
                </w:sdt>
              </w:p>
            </w:sdtContent>
          </w:sdt>
        </w:tc>
      </w:tr>
      <w:tr w:rsidR="00FA4234" w:rsidRPr="008F2D7D" w14:paraId="1B877465" w14:textId="77777777" w:rsidTr="00FA4234">
        <w:tc>
          <w:tcPr>
            <w:tcW w:w="3629" w:type="dxa"/>
            <w:gridSpan w:val="2"/>
            <w:hideMark/>
          </w:tcPr>
          <w:p w14:paraId="7C56A1CA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Telefonnummer</w:t>
            </w:r>
          </w:p>
        </w:tc>
        <w:tc>
          <w:tcPr>
            <w:tcW w:w="4877" w:type="dxa"/>
            <w:gridSpan w:val="3"/>
            <w:hideMark/>
          </w:tcPr>
          <w:sdt>
            <w:sdtPr>
              <w:rPr>
                <w:sz w:val="20"/>
                <w:szCs w:val="20"/>
              </w:rPr>
              <w:id w:val="-2075108552"/>
              <w:placeholder>
                <w:docPart w:val="74C92605BD7043BE87F6B22EE1318D81"/>
              </w:placeholder>
            </w:sdtPr>
            <w:sdtEndPr/>
            <w:sdtContent>
              <w:p w14:paraId="2289CCED" w14:textId="77777777" w:rsidR="00FA4234" w:rsidRPr="008F2D7D" w:rsidRDefault="00814279">
                <w:pPr>
                  <w:spacing w:before="60" w:after="60" w:line="260" w:lineRule="atLeast"/>
                  <w:jc w:val="both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id w:val="269744762"/>
                    <w:placeholder>
                      <w:docPart w:val="613EFE8E3F764BD3A5895FB9700AF7E7"/>
                    </w:placeholder>
                    <w:showingPlcHdr/>
                  </w:sdtPr>
                  <w:sdtEndPr/>
                  <w:sdtContent>
                    <w:r w:rsidR="00FA4234" w:rsidRPr="008F2D7D">
                      <w:rPr>
                        <w:rStyle w:val="Platzhaltertext"/>
                        <w:sz w:val="20"/>
                        <w:szCs w:val="20"/>
                      </w:rPr>
                      <w:t>Klicken Sie hier, um Text einzugeben.</w:t>
                    </w:r>
                  </w:sdtContent>
                </w:sdt>
              </w:p>
            </w:sdtContent>
          </w:sdt>
        </w:tc>
      </w:tr>
      <w:tr w:rsidR="00FA4234" w:rsidRPr="008F2D7D" w14:paraId="03D6EE49" w14:textId="77777777" w:rsidTr="00FA4234">
        <w:tc>
          <w:tcPr>
            <w:tcW w:w="3629" w:type="dxa"/>
            <w:gridSpan w:val="2"/>
            <w:hideMark/>
          </w:tcPr>
          <w:p w14:paraId="3689076E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E-Mail-Adresse</w:t>
            </w:r>
          </w:p>
        </w:tc>
        <w:tc>
          <w:tcPr>
            <w:tcW w:w="4877" w:type="dxa"/>
            <w:gridSpan w:val="3"/>
            <w:hideMark/>
          </w:tcPr>
          <w:sdt>
            <w:sdtPr>
              <w:rPr>
                <w:sz w:val="20"/>
                <w:szCs w:val="20"/>
              </w:rPr>
              <w:id w:val="478817136"/>
              <w:placeholder>
                <w:docPart w:val="89D0EDCFE739422C87CEE4AD83BAF4B6"/>
              </w:placeholder>
            </w:sdtPr>
            <w:sdtEndPr/>
            <w:sdtContent>
              <w:p w14:paraId="41EEDE67" w14:textId="77777777" w:rsidR="00FA4234" w:rsidRPr="008F2D7D" w:rsidRDefault="00814279">
                <w:pPr>
                  <w:spacing w:before="60" w:after="60" w:line="260" w:lineRule="atLeast"/>
                  <w:jc w:val="both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id w:val="-461885601"/>
                    <w:placeholder>
                      <w:docPart w:val="C409E3D8E69E41C3B59B389A0587EF7A"/>
                    </w:placeholder>
                    <w:showingPlcHdr/>
                  </w:sdtPr>
                  <w:sdtEndPr/>
                  <w:sdtContent>
                    <w:r w:rsidR="00FA4234" w:rsidRPr="008F2D7D">
                      <w:rPr>
                        <w:rStyle w:val="Platzhaltertext"/>
                        <w:sz w:val="20"/>
                        <w:szCs w:val="20"/>
                      </w:rPr>
                      <w:t>Klicken Sie hier, um Text einzugeben.</w:t>
                    </w:r>
                  </w:sdtContent>
                </w:sdt>
              </w:p>
            </w:sdtContent>
          </w:sdt>
        </w:tc>
      </w:tr>
      <w:tr w:rsidR="00FA4234" w:rsidRPr="008F2D7D" w14:paraId="5AC4FB81" w14:textId="77777777" w:rsidTr="00FA4234">
        <w:trPr>
          <w:gridAfter w:val="1"/>
          <w:wAfter w:w="116" w:type="dxa"/>
        </w:trPr>
        <w:tc>
          <w:tcPr>
            <w:tcW w:w="3602" w:type="dxa"/>
          </w:tcPr>
          <w:p w14:paraId="7ED6C01B" w14:textId="77777777" w:rsidR="00FA4234" w:rsidRPr="008F2D7D" w:rsidRDefault="00FA4234">
            <w:pPr>
              <w:spacing w:before="60" w:after="60" w:line="260" w:lineRule="atLeast"/>
              <w:jc w:val="both"/>
              <w:rPr>
                <w:b/>
                <w:sz w:val="20"/>
                <w:szCs w:val="20"/>
              </w:rPr>
            </w:pPr>
          </w:p>
          <w:p w14:paraId="5BC60172" w14:textId="77777777" w:rsidR="00FA4234" w:rsidRPr="008F2D7D" w:rsidRDefault="00FA4234">
            <w:pPr>
              <w:spacing w:before="60" w:after="60" w:line="260" w:lineRule="atLeas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27" w:type="dxa"/>
            <w:gridSpan w:val="2"/>
          </w:tcPr>
          <w:p w14:paraId="563252B2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dxa"/>
          </w:tcPr>
          <w:p w14:paraId="639B6029" w14:textId="77777777" w:rsidR="00FA4234" w:rsidRPr="008F2D7D" w:rsidRDefault="00FA4234">
            <w:pPr>
              <w:spacing w:before="60" w:after="60" w:line="260" w:lineRule="atLeast"/>
              <w:jc w:val="both"/>
              <w:rPr>
                <w:sz w:val="20"/>
                <w:szCs w:val="20"/>
              </w:rPr>
            </w:pPr>
          </w:p>
        </w:tc>
      </w:tr>
    </w:tbl>
    <w:p w14:paraId="435C7830" w14:textId="77777777" w:rsidR="00670D46" w:rsidRPr="008F2D7D" w:rsidRDefault="00670D46" w:rsidP="00FA4234">
      <w:pPr>
        <w:pStyle w:val="berschrift1"/>
        <w:spacing w:line="260" w:lineRule="atLeast"/>
        <w:rPr>
          <w:b w:val="0"/>
          <w:sz w:val="20"/>
          <w:szCs w:val="20"/>
        </w:rPr>
      </w:pPr>
      <w:r w:rsidRPr="008F2D7D">
        <w:rPr>
          <w:sz w:val="20"/>
          <w:szCs w:val="20"/>
        </w:rPr>
        <w:t>Beschreibung der beabsichtigten Bearbeitung von Personendaten</w:t>
      </w:r>
    </w:p>
    <w:p w14:paraId="4D7BB123" w14:textId="77777777" w:rsidR="00670D46" w:rsidRPr="008F2D7D" w:rsidRDefault="00670D46" w:rsidP="00670D46">
      <w:pPr>
        <w:pStyle w:val="Listenabsatz"/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Look w:val="04A0" w:firstRow="1" w:lastRow="0" w:firstColumn="1" w:lastColumn="0" w:noHBand="0" w:noVBand="1"/>
      </w:tblPr>
      <w:tblGrid>
        <w:gridCol w:w="8505"/>
      </w:tblGrid>
      <w:tr w:rsidR="009F2D61" w:rsidRPr="008F2D7D" w14:paraId="4553352A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p w14:paraId="2B72D3C7" w14:textId="77777777" w:rsidR="00A074F3" w:rsidRPr="008F2D7D" w:rsidRDefault="00A074F3" w:rsidP="00A074F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Welche (besonderen) Personendaten sollen bearbeitet werden (Datenkategorien)?</w:t>
            </w:r>
          </w:p>
          <w:p w14:paraId="5FBF34A3" w14:textId="77777777" w:rsidR="009F2D61" w:rsidRPr="008F2D7D" w:rsidRDefault="009F2D61" w:rsidP="00A074F3">
            <w:pPr>
              <w:rPr>
                <w:sz w:val="20"/>
                <w:szCs w:val="20"/>
              </w:rPr>
            </w:pPr>
          </w:p>
        </w:tc>
      </w:tr>
      <w:tr w:rsidR="009F2D61" w:rsidRPr="008F2D7D" w14:paraId="2EE1CB4D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-371916212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242B5ED5" w14:textId="59EA5E51" w:rsidR="00A074F3" w:rsidRPr="008F2D7D" w:rsidRDefault="009F2D61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p>
            </w:sdtContent>
          </w:sdt>
        </w:tc>
      </w:tr>
    </w:tbl>
    <w:p w14:paraId="00843E1F" w14:textId="77777777" w:rsidR="009F2D61" w:rsidRPr="008F2D7D" w:rsidRDefault="009F2D61" w:rsidP="00670D46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Look w:val="04A0" w:firstRow="1" w:lastRow="0" w:firstColumn="1" w:lastColumn="0" w:noHBand="0" w:noVBand="1"/>
      </w:tblPr>
      <w:tblGrid>
        <w:gridCol w:w="8505"/>
      </w:tblGrid>
      <w:tr w:rsidR="00A074F3" w:rsidRPr="008F2D7D" w14:paraId="642EACE3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p w14:paraId="49E17904" w14:textId="1338E8E6" w:rsidR="00A074F3" w:rsidRPr="008F2D7D" w:rsidRDefault="00A074F3" w:rsidP="00A074F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 xml:space="preserve">Wie sollen </w:t>
            </w:r>
            <w:r w:rsidR="00395243" w:rsidRPr="008F2D7D">
              <w:rPr>
                <w:sz w:val="20"/>
                <w:szCs w:val="20"/>
              </w:rPr>
              <w:t>Personendaten bearbeitet werden</w:t>
            </w:r>
            <w:r w:rsidRPr="008F2D7D">
              <w:rPr>
                <w:sz w:val="20"/>
                <w:szCs w:val="20"/>
              </w:rPr>
              <w:t xml:space="preserve"> (Bearbeitungsvorgänge)?</w:t>
            </w:r>
          </w:p>
          <w:p w14:paraId="39113518" w14:textId="77777777" w:rsidR="00A074F3" w:rsidRPr="008F2D7D" w:rsidRDefault="00A074F3" w:rsidP="00A074F3">
            <w:pPr>
              <w:rPr>
                <w:sz w:val="20"/>
                <w:szCs w:val="20"/>
              </w:rPr>
            </w:pPr>
          </w:p>
        </w:tc>
      </w:tr>
      <w:tr w:rsidR="00A074F3" w:rsidRPr="008F2D7D" w14:paraId="65464AE1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263190935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6DAB7221" w14:textId="0F313EEB" w:rsidR="00A074F3" w:rsidRPr="008F2D7D" w:rsidRDefault="00A074F3" w:rsidP="00A074F3">
                <w:pPr>
                  <w:rPr>
                    <w:sz w:val="20"/>
                    <w:szCs w:val="20"/>
                  </w:rPr>
                </w:pPr>
                <w:r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p>
            </w:sdtContent>
          </w:sdt>
        </w:tc>
      </w:tr>
    </w:tbl>
    <w:p w14:paraId="0FA7F974" w14:textId="77777777" w:rsidR="00A074F3" w:rsidRPr="008F2D7D" w:rsidRDefault="00A074F3" w:rsidP="00A074F3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Look w:val="04A0" w:firstRow="1" w:lastRow="0" w:firstColumn="1" w:lastColumn="0" w:noHBand="0" w:noVBand="1"/>
      </w:tblPr>
      <w:tblGrid>
        <w:gridCol w:w="8505"/>
      </w:tblGrid>
      <w:tr w:rsidR="00A074F3" w:rsidRPr="008F2D7D" w14:paraId="30E671D2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p w14:paraId="57863B0A" w14:textId="77777777" w:rsidR="00A074F3" w:rsidRPr="008F2D7D" w:rsidRDefault="00A074F3" w:rsidP="00A074F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Zu welchem Zweck sollen Personendaten bearbeitet werden?</w:t>
            </w:r>
          </w:p>
          <w:p w14:paraId="39093296" w14:textId="77777777" w:rsidR="00A074F3" w:rsidRPr="008F2D7D" w:rsidRDefault="00A074F3" w:rsidP="00A074F3">
            <w:pPr>
              <w:rPr>
                <w:sz w:val="20"/>
                <w:szCs w:val="20"/>
              </w:rPr>
            </w:pPr>
          </w:p>
        </w:tc>
      </w:tr>
      <w:tr w:rsidR="00A074F3" w:rsidRPr="008F2D7D" w14:paraId="62463715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-1944678800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13A9559D" w14:textId="6F4769A7" w:rsidR="009B64A7" w:rsidRPr="008F2D7D" w:rsidRDefault="00A074F3" w:rsidP="00A074F3">
                <w:pPr>
                  <w:rPr>
                    <w:sz w:val="20"/>
                    <w:szCs w:val="20"/>
                  </w:rPr>
                </w:pPr>
                <w:r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p>
            </w:sdtContent>
          </w:sdt>
        </w:tc>
      </w:tr>
    </w:tbl>
    <w:p w14:paraId="3A199AF4" w14:textId="77777777" w:rsidR="00A074F3" w:rsidRPr="008F2D7D" w:rsidRDefault="00A074F3" w:rsidP="00A074F3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Look w:val="04A0" w:firstRow="1" w:lastRow="0" w:firstColumn="1" w:lastColumn="0" w:noHBand="0" w:noVBand="1"/>
      </w:tblPr>
      <w:tblGrid>
        <w:gridCol w:w="8505"/>
      </w:tblGrid>
      <w:tr w:rsidR="009B64A7" w:rsidRPr="008F2D7D" w14:paraId="4BDCE132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p w14:paraId="71D4CBBB" w14:textId="77777777" w:rsidR="009B64A7" w:rsidRPr="008F2D7D" w:rsidRDefault="009B64A7" w:rsidP="00F9410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In welchem Umfang sollen Personendaten bearbeitet werden?</w:t>
            </w:r>
          </w:p>
          <w:p w14:paraId="70A02CA0" w14:textId="7ED510EF" w:rsidR="009B64A7" w:rsidRPr="008F2D7D" w:rsidRDefault="009B64A7" w:rsidP="00F94109">
            <w:pPr>
              <w:rPr>
                <w:sz w:val="20"/>
                <w:szCs w:val="20"/>
              </w:rPr>
            </w:pPr>
          </w:p>
        </w:tc>
      </w:tr>
      <w:tr w:rsidR="009B64A7" w:rsidRPr="008F2D7D" w14:paraId="7B4C3387" w14:textId="77777777" w:rsidTr="007E5306"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-26571723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73B82ABB" w14:textId="21AD12EC" w:rsidR="009B64A7" w:rsidRPr="008F2D7D" w:rsidRDefault="009B64A7" w:rsidP="00F94109">
                <w:pPr>
                  <w:rPr>
                    <w:sz w:val="20"/>
                    <w:szCs w:val="20"/>
                  </w:rPr>
                </w:pPr>
                <w:r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p>
            </w:sdtContent>
          </w:sdt>
        </w:tc>
      </w:tr>
    </w:tbl>
    <w:p w14:paraId="7B2F2B28" w14:textId="5D11EF5A" w:rsidR="009B64A7" w:rsidRDefault="009B64A7">
      <w:pPr>
        <w:spacing w:line="240" w:lineRule="auto"/>
        <w:rPr>
          <w:b/>
          <w:sz w:val="20"/>
          <w:szCs w:val="20"/>
        </w:rPr>
      </w:pPr>
    </w:p>
    <w:p w14:paraId="0FFC2E46" w14:textId="77777777" w:rsidR="009733EE" w:rsidRPr="008F2D7D" w:rsidRDefault="009733EE">
      <w:pPr>
        <w:spacing w:line="240" w:lineRule="auto"/>
        <w:rPr>
          <w:b/>
          <w:sz w:val="20"/>
          <w:szCs w:val="20"/>
        </w:rPr>
      </w:pPr>
    </w:p>
    <w:p w14:paraId="1E92FA4C" w14:textId="6905882A" w:rsidR="001E2DC0" w:rsidRPr="008F2D7D" w:rsidRDefault="00653CC9" w:rsidP="00645B8D">
      <w:pPr>
        <w:pStyle w:val="berschrift1"/>
      </w:pPr>
      <w:r w:rsidRPr="008F2D7D">
        <w:t xml:space="preserve">Risikoanalyse </w:t>
      </w:r>
    </w:p>
    <w:p w14:paraId="7D02FD3B" w14:textId="77777777" w:rsidR="00A97B14" w:rsidRPr="008F2D7D" w:rsidRDefault="00A97B14" w:rsidP="00A97B14">
      <w:pPr>
        <w:ind w:left="567"/>
        <w:rPr>
          <w:sz w:val="20"/>
          <w:szCs w:val="20"/>
        </w:rPr>
      </w:pPr>
    </w:p>
    <w:p w14:paraId="6A9C4E0E" w14:textId="3D725D9D" w:rsidR="00FB355C" w:rsidRDefault="00FB355C" w:rsidP="00FB355C">
      <w:pPr>
        <w:rPr>
          <w:sz w:val="20"/>
          <w:szCs w:val="20"/>
        </w:rPr>
      </w:pPr>
      <w:r w:rsidRPr="008F2D7D">
        <w:rPr>
          <w:sz w:val="20"/>
          <w:szCs w:val="20"/>
        </w:rPr>
        <w:t xml:space="preserve">Welche Risiken sind mit der geplanten </w:t>
      </w:r>
      <w:r w:rsidR="009C35EC" w:rsidRPr="008F2D7D">
        <w:rPr>
          <w:sz w:val="20"/>
          <w:szCs w:val="20"/>
        </w:rPr>
        <w:t xml:space="preserve">neuen </w:t>
      </w:r>
      <w:r w:rsidRPr="008F2D7D">
        <w:rPr>
          <w:sz w:val="20"/>
          <w:szCs w:val="20"/>
        </w:rPr>
        <w:t>Bearbeitung von Personendaten verbunden?</w:t>
      </w:r>
    </w:p>
    <w:p w14:paraId="677E26F3" w14:textId="77777777" w:rsidR="005F7E29" w:rsidRPr="008F2D7D" w:rsidRDefault="005F7E29" w:rsidP="00FB355C">
      <w:pPr>
        <w:rPr>
          <w:sz w:val="20"/>
          <w:szCs w:val="20"/>
        </w:rPr>
      </w:pPr>
    </w:p>
    <w:tbl>
      <w:tblPr>
        <w:tblStyle w:val="Tabellenraster"/>
        <w:tblpPr w:leftFromText="142" w:rightFromText="142" w:vertAnchor="text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421"/>
        <w:gridCol w:w="8084"/>
      </w:tblGrid>
      <w:tr w:rsidR="00EA62A0" w:rsidRPr="008F2D7D" w14:paraId="0E1E4FEE" w14:textId="77777777" w:rsidTr="007D36F5">
        <w:tc>
          <w:tcPr>
            <w:tcW w:w="421" w:type="dxa"/>
          </w:tcPr>
          <w:p w14:paraId="6762687C" w14:textId="424C4743" w:rsidR="00EA62A0" w:rsidRPr="008F2D7D" w:rsidRDefault="00622663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1</w:t>
            </w:r>
            <w:r w:rsidR="00BE1D32">
              <w:rPr>
                <w:sz w:val="20"/>
                <w:szCs w:val="20"/>
              </w:rPr>
              <w:t>.</w:t>
            </w:r>
          </w:p>
        </w:tc>
        <w:tc>
          <w:tcPr>
            <w:tcW w:w="8084" w:type="dxa"/>
          </w:tcPr>
          <w:p w14:paraId="454F4BDE" w14:textId="5943D9D1" w:rsidR="00FB355C" w:rsidRPr="008F2D7D" w:rsidRDefault="00FB355C" w:rsidP="005F7E2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A62A0" w:rsidRPr="008F2D7D" w14:paraId="6AE10257" w14:textId="77777777" w:rsidTr="007D36F5">
        <w:tc>
          <w:tcPr>
            <w:tcW w:w="421" w:type="dxa"/>
          </w:tcPr>
          <w:p w14:paraId="3BED0D7E" w14:textId="0356A870" w:rsidR="00EA62A0" w:rsidRPr="008F2D7D" w:rsidRDefault="00622663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2</w:t>
            </w:r>
            <w:r w:rsidR="00BE1D32">
              <w:rPr>
                <w:sz w:val="20"/>
                <w:szCs w:val="20"/>
              </w:rPr>
              <w:t>.</w:t>
            </w:r>
          </w:p>
        </w:tc>
        <w:tc>
          <w:tcPr>
            <w:tcW w:w="8084" w:type="dxa"/>
          </w:tcPr>
          <w:p w14:paraId="102B5ED0" w14:textId="2C4EADD8" w:rsidR="00FB355C" w:rsidRPr="008F2D7D" w:rsidRDefault="00FB355C" w:rsidP="005F7E29">
            <w:pPr>
              <w:rPr>
                <w:sz w:val="20"/>
                <w:szCs w:val="20"/>
              </w:rPr>
            </w:pPr>
          </w:p>
        </w:tc>
      </w:tr>
      <w:tr w:rsidR="00EA62A0" w:rsidRPr="008F2D7D" w14:paraId="610A9D3C" w14:textId="77777777" w:rsidTr="007D36F5">
        <w:tc>
          <w:tcPr>
            <w:tcW w:w="421" w:type="dxa"/>
          </w:tcPr>
          <w:p w14:paraId="5523A6F6" w14:textId="2E889506" w:rsidR="00EA62A0" w:rsidRPr="008F2D7D" w:rsidRDefault="00622663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lastRenderedPageBreak/>
              <w:t>3</w:t>
            </w:r>
            <w:r w:rsidR="00BE1D32">
              <w:rPr>
                <w:sz w:val="20"/>
                <w:szCs w:val="20"/>
              </w:rPr>
              <w:t>.</w:t>
            </w:r>
          </w:p>
        </w:tc>
        <w:tc>
          <w:tcPr>
            <w:tcW w:w="8084" w:type="dxa"/>
          </w:tcPr>
          <w:p w14:paraId="53C8FFCF" w14:textId="4C2F175C" w:rsidR="00FB355C" w:rsidRPr="008F2D7D" w:rsidRDefault="00FB355C" w:rsidP="005F7E29">
            <w:pPr>
              <w:rPr>
                <w:sz w:val="20"/>
                <w:szCs w:val="20"/>
              </w:rPr>
            </w:pPr>
          </w:p>
        </w:tc>
      </w:tr>
      <w:tr w:rsidR="00EA62A0" w:rsidRPr="008F2D7D" w14:paraId="446D4F66" w14:textId="77777777" w:rsidTr="007D36F5">
        <w:tc>
          <w:tcPr>
            <w:tcW w:w="421" w:type="dxa"/>
          </w:tcPr>
          <w:p w14:paraId="6F3EFC5B" w14:textId="48C9D3D5" w:rsidR="00EA62A0" w:rsidRPr="008F2D7D" w:rsidRDefault="00FB355C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4</w:t>
            </w:r>
            <w:r w:rsidR="00BE1D32">
              <w:rPr>
                <w:sz w:val="20"/>
                <w:szCs w:val="20"/>
              </w:rPr>
              <w:t>.</w:t>
            </w:r>
          </w:p>
        </w:tc>
        <w:tc>
          <w:tcPr>
            <w:tcW w:w="8084" w:type="dxa"/>
          </w:tcPr>
          <w:p w14:paraId="5E642F09" w14:textId="459FF69E" w:rsidR="00FB355C" w:rsidRPr="008F2D7D" w:rsidRDefault="00FB355C" w:rsidP="005F7E29">
            <w:pPr>
              <w:rPr>
                <w:sz w:val="20"/>
                <w:szCs w:val="20"/>
              </w:rPr>
            </w:pPr>
          </w:p>
        </w:tc>
      </w:tr>
      <w:tr w:rsidR="00EA62A0" w:rsidRPr="008F2D7D" w14:paraId="3D20534A" w14:textId="77777777" w:rsidTr="007D36F5">
        <w:tc>
          <w:tcPr>
            <w:tcW w:w="421" w:type="dxa"/>
          </w:tcPr>
          <w:p w14:paraId="308BE1CF" w14:textId="01D06541" w:rsidR="00EA62A0" w:rsidRPr="008F2D7D" w:rsidRDefault="00FB355C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5</w:t>
            </w:r>
            <w:r w:rsidR="00BE1D32">
              <w:rPr>
                <w:sz w:val="20"/>
                <w:szCs w:val="20"/>
              </w:rPr>
              <w:t>.</w:t>
            </w:r>
          </w:p>
        </w:tc>
        <w:tc>
          <w:tcPr>
            <w:tcW w:w="8084" w:type="dxa"/>
          </w:tcPr>
          <w:p w14:paraId="01628F4E" w14:textId="77777777" w:rsidR="00FB355C" w:rsidRPr="008F2D7D" w:rsidRDefault="00FB355C" w:rsidP="005F7E29">
            <w:pPr>
              <w:rPr>
                <w:sz w:val="20"/>
                <w:szCs w:val="20"/>
              </w:rPr>
            </w:pPr>
          </w:p>
        </w:tc>
      </w:tr>
    </w:tbl>
    <w:p w14:paraId="18498C01" w14:textId="77777777" w:rsidR="00A0779D" w:rsidRDefault="00A0779D" w:rsidP="00670D46">
      <w:pPr>
        <w:rPr>
          <w:sz w:val="20"/>
          <w:szCs w:val="20"/>
        </w:rPr>
      </w:pPr>
    </w:p>
    <w:p w14:paraId="0052D6AF" w14:textId="77777777" w:rsidR="00A5261E" w:rsidRPr="008F2D7D" w:rsidRDefault="00A5261E" w:rsidP="00670D46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Look w:val="04A0" w:firstRow="1" w:lastRow="0" w:firstColumn="1" w:lastColumn="0" w:noHBand="0" w:noVBand="1"/>
      </w:tblPr>
      <w:tblGrid>
        <w:gridCol w:w="578"/>
        <w:gridCol w:w="7927"/>
      </w:tblGrid>
      <w:tr w:rsidR="007E5044" w:rsidRPr="008F2D7D" w14:paraId="2E867F49" w14:textId="77777777" w:rsidTr="007E5306"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36A59" w14:textId="714DB44F" w:rsidR="007E5044" w:rsidRPr="008F2D7D" w:rsidRDefault="00EF7524" w:rsidP="00CE45B2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Liegen Faktoren vor</w:t>
            </w:r>
            <w:r w:rsidR="00D011B5" w:rsidRPr="008F2D7D">
              <w:rPr>
                <w:sz w:val="20"/>
                <w:szCs w:val="20"/>
              </w:rPr>
              <w:t xml:space="preserve">, </w:t>
            </w:r>
            <w:r w:rsidR="00C52DF6" w:rsidRPr="008F2D7D">
              <w:rPr>
                <w:sz w:val="20"/>
                <w:szCs w:val="20"/>
              </w:rPr>
              <w:t xml:space="preserve">durch welche die identifizierten Risiken </w:t>
            </w:r>
            <w:r w:rsidR="00D011B5" w:rsidRPr="008F2D7D">
              <w:rPr>
                <w:sz w:val="20"/>
                <w:szCs w:val="20"/>
              </w:rPr>
              <w:t>zu einer hohen Gefährdung von Grundrechten betroffener Personen führen können (besondere</w:t>
            </w:r>
            <w:r w:rsidR="00CE45B2" w:rsidRPr="008F2D7D">
              <w:rPr>
                <w:sz w:val="20"/>
                <w:szCs w:val="20"/>
              </w:rPr>
              <w:t xml:space="preserve"> Risiken</w:t>
            </w:r>
            <w:r w:rsidR="00D011B5" w:rsidRPr="008F2D7D">
              <w:rPr>
                <w:sz w:val="20"/>
                <w:szCs w:val="20"/>
              </w:rPr>
              <w:t>)</w:t>
            </w:r>
            <w:r w:rsidR="00CE45B2" w:rsidRPr="008F2D7D">
              <w:rPr>
                <w:sz w:val="20"/>
                <w:szCs w:val="20"/>
              </w:rPr>
              <w:t>?</w:t>
            </w:r>
            <w:r w:rsidR="00AE2EAB" w:rsidRPr="008F2D7D">
              <w:rPr>
                <w:sz w:val="20"/>
                <w:szCs w:val="20"/>
              </w:rPr>
              <w:t xml:space="preserve"> Wenn ja, welche?</w:t>
            </w:r>
          </w:p>
          <w:p w14:paraId="0EC173DC" w14:textId="50C82DD7" w:rsidR="00CE45B2" w:rsidRPr="008F2D7D" w:rsidRDefault="00CE45B2" w:rsidP="00CE45B2">
            <w:pPr>
              <w:rPr>
                <w:sz w:val="20"/>
                <w:szCs w:val="20"/>
              </w:rPr>
            </w:pPr>
          </w:p>
        </w:tc>
      </w:tr>
      <w:tr w:rsidR="007E5044" w:rsidRPr="008F2D7D" w14:paraId="60227EF9" w14:textId="77777777" w:rsidTr="007E5306">
        <w:sdt>
          <w:sdtPr>
            <w:rPr>
              <w:sz w:val="20"/>
              <w:szCs w:val="20"/>
            </w:rPr>
            <w:id w:val="1542481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F2514F" w14:textId="4D63341B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6E9518EE" w14:textId="57BAFB60" w:rsidR="007E5044" w:rsidRPr="008F2D7D" w:rsidRDefault="00D011B5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a</w:t>
            </w:r>
            <w:r w:rsidR="007E5044" w:rsidRPr="008F2D7D">
              <w:rPr>
                <w:rFonts w:eastAsia="Times New Roman"/>
                <w:sz w:val="20"/>
                <w:szCs w:val="20"/>
                <w:lang w:eastAsia="de-CH"/>
              </w:rPr>
              <w:t>utomatisierte Einzelentscheidungen</w:t>
            </w:r>
          </w:p>
          <w:p w14:paraId="6626233B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3954E268" w14:textId="77777777" w:rsidTr="007E5306">
        <w:sdt>
          <w:sdtPr>
            <w:rPr>
              <w:sz w:val="20"/>
              <w:szCs w:val="20"/>
            </w:rPr>
            <w:id w:val="-475759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66E0FEB" w14:textId="354E4B4E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15DFCFDD" w14:textId="337D2159" w:rsidR="007E5044" w:rsidRPr="008F2D7D" w:rsidRDefault="00D011B5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s</w:t>
            </w:r>
            <w:r w:rsidR="007E5044" w:rsidRPr="008F2D7D">
              <w:rPr>
                <w:rFonts w:eastAsia="Times New Roman"/>
                <w:sz w:val="20"/>
                <w:szCs w:val="20"/>
                <w:lang w:eastAsia="de-CH"/>
              </w:rPr>
              <w:t>ystematische Überwachung</w:t>
            </w:r>
          </w:p>
          <w:p w14:paraId="67656EB4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25D585E2" w14:textId="77777777" w:rsidTr="007E5306">
        <w:sdt>
          <w:sdtPr>
            <w:rPr>
              <w:sz w:val="20"/>
              <w:szCs w:val="20"/>
            </w:rPr>
            <w:id w:val="794256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7E82A8" w14:textId="6A6BEE9E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3832ECEC" w14:textId="77777777" w:rsidR="007E5044" w:rsidRPr="008F2D7D" w:rsidRDefault="007E5044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Bearbeitung von besonderen Personendaten</w:t>
            </w:r>
          </w:p>
          <w:p w14:paraId="78671675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437DD2E8" w14:textId="77777777" w:rsidTr="007E5306">
        <w:sdt>
          <w:sdtPr>
            <w:rPr>
              <w:sz w:val="20"/>
              <w:szCs w:val="20"/>
            </w:rPr>
            <w:id w:val="-1822724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B7E00DA" w14:textId="1ED4ABD9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0614EA8F" w14:textId="77777777" w:rsidR="007E5044" w:rsidRPr="008F2D7D" w:rsidRDefault="007E5044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Personendaten, die in grossem Umfang bearbeitet werden (Kriterium: Anzahl der Betroffenen, Menge der Daten etc.)</w:t>
            </w:r>
          </w:p>
          <w:p w14:paraId="7BF36530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378B681D" w14:textId="77777777" w:rsidTr="007E5306">
        <w:sdt>
          <w:sdtPr>
            <w:rPr>
              <w:sz w:val="20"/>
              <w:szCs w:val="20"/>
            </w:rPr>
            <w:id w:val="-107990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10DA7C" w14:textId="24133D2C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283D7227" w14:textId="77777777" w:rsidR="007E5044" w:rsidRPr="008F2D7D" w:rsidRDefault="007E5044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Zusammenführen/ Kombinieren von Personendaten, die durch unterschiedliche Prozesse gewonnen wurden</w:t>
            </w:r>
          </w:p>
          <w:p w14:paraId="1A9A9679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4BD80CCE" w14:textId="77777777" w:rsidTr="007E5306">
        <w:sdt>
          <w:sdtPr>
            <w:rPr>
              <w:sz w:val="20"/>
              <w:szCs w:val="20"/>
            </w:rPr>
            <w:id w:val="574404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25F74D" w14:textId="3D13E399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717F3C04" w14:textId="77777777" w:rsidR="007E5044" w:rsidRPr="008F2D7D" w:rsidRDefault="007E5044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Einsatz neuer Technologien oder biometrischer Verfahren</w:t>
            </w:r>
          </w:p>
          <w:p w14:paraId="1D8D2BDA" w14:textId="77777777" w:rsidR="007E5044" w:rsidRPr="008F2D7D" w:rsidRDefault="007E5044" w:rsidP="00670D46">
            <w:pPr>
              <w:rPr>
                <w:sz w:val="20"/>
                <w:szCs w:val="20"/>
              </w:rPr>
            </w:pPr>
          </w:p>
        </w:tc>
      </w:tr>
      <w:tr w:rsidR="007E5044" w:rsidRPr="008F2D7D" w14:paraId="25EB8C02" w14:textId="77777777" w:rsidTr="007E5306">
        <w:sdt>
          <w:sdtPr>
            <w:rPr>
              <w:sz w:val="20"/>
              <w:szCs w:val="20"/>
            </w:rPr>
            <w:id w:val="2115864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95221F" w14:textId="46ECBEED" w:rsidR="007E5044" w:rsidRPr="008F2D7D" w:rsidRDefault="000D5722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47FF18AB" w14:textId="6275290C" w:rsidR="007E5044" w:rsidRPr="008F2D7D" w:rsidRDefault="007E5044" w:rsidP="000D5722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Zusammenarbeit von mehr als drei Amtsstellen</w:t>
            </w:r>
            <w:r w:rsidR="00CE45B2" w:rsidRPr="008F2D7D">
              <w:rPr>
                <w:sz w:val="20"/>
                <w:szCs w:val="20"/>
              </w:rPr>
              <w:t xml:space="preserve"> </w:t>
            </w:r>
          </w:p>
          <w:p w14:paraId="2D4AB416" w14:textId="77777777" w:rsidR="007E5044" w:rsidRPr="008F2D7D" w:rsidRDefault="007E5044" w:rsidP="007E5044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</w:tr>
      <w:tr w:rsidR="000D5722" w:rsidRPr="008F2D7D" w14:paraId="65D8AAE4" w14:textId="77777777" w:rsidTr="007E5306">
        <w:sdt>
          <w:sdtPr>
            <w:rPr>
              <w:sz w:val="20"/>
              <w:szCs w:val="20"/>
            </w:rPr>
            <w:id w:val="113953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933AC1" w14:textId="2B0B5B21" w:rsidR="000D5722" w:rsidRPr="008F2D7D" w:rsidRDefault="00D011B5" w:rsidP="00670D46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21F7ADE2" w14:textId="77777777" w:rsidR="000D5722" w:rsidRPr="008F2D7D" w:rsidRDefault="004C1536" w:rsidP="004C1536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Scoring/</w:t>
            </w:r>
            <w:proofErr w:type="spellStart"/>
            <w:r w:rsidRPr="008F2D7D">
              <w:rPr>
                <w:rFonts w:eastAsia="Times New Roman"/>
                <w:sz w:val="20"/>
                <w:szCs w:val="20"/>
                <w:lang w:eastAsia="de-CH"/>
              </w:rPr>
              <w:t>Profiling</w:t>
            </w:r>
            <w:proofErr w:type="spellEnd"/>
          </w:p>
          <w:p w14:paraId="4641D016" w14:textId="47D06D23" w:rsidR="004C1536" w:rsidRPr="008F2D7D" w:rsidRDefault="004C1536" w:rsidP="004C1536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</w:tr>
      <w:tr w:rsidR="00D011B5" w:rsidRPr="008F2D7D" w14:paraId="1FDA5892" w14:textId="77777777" w:rsidTr="007E5306">
        <w:sdt>
          <w:sdtPr>
            <w:rPr>
              <w:sz w:val="20"/>
              <w:szCs w:val="20"/>
            </w:rPr>
            <w:id w:val="353157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FA643" w14:textId="2349FD74" w:rsidR="00D011B5" w:rsidRPr="008F2D7D" w:rsidRDefault="00D011B5" w:rsidP="00670D46">
                <w:pPr>
                  <w:rPr>
                    <w:rFonts w:eastAsia="MS Gothic"/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0A58E694" w14:textId="79976DA7" w:rsidR="00FB355C" w:rsidRPr="008F2D7D" w:rsidRDefault="00AE2EAB" w:rsidP="00FB355C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andere Risik</w:t>
            </w:r>
            <w:r w:rsidR="003956D3" w:rsidRPr="008F2D7D">
              <w:rPr>
                <w:rFonts w:eastAsia="Times New Roman"/>
                <w:sz w:val="20"/>
                <w:szCs w:val="20"/>
                <w:lang w:eastAsia="de-CH"/>
              </w:rPr>
              <w:t>ofaktoren</w:t>
            </w:r>
            <w:r w:rsidRPr="008F2D7D">
              <w:rPr>
                <w:rFonts w:eastAsia="Times New Roman"/>
                <w:sz w:val="20"/>
                <w:szCs w:val="20"/>
                <w:lang w:eastAsia="de-CH"/>
              </w:rPr>
              <w:t xml:space="preserve">, welche zu einer hohen Gefährdung von Grundrechten betroffener Personen führen können: </w:t>
            </w:r>
            <w:sdt>
              <w:sdtPr>
                <w:rPr>
                  <w:rFonts w:eastAsia="Times New Roman"/>
                  <w:sz w:val="20"/>
                  <w:szCs w:val="20"/>
                  <w:lang w:eastAsia="de-CH"/>
                </w:rPr>
                <w:id w:val="-94291527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FB355C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</w:p>
          <w:p w14:paraId="02CA242C" w14:textId="4FB54EA8" w:rsidR="00D011B5" w:rsidRPr="008F2D7D" w:rsidRDefault="00D011B5" w:rsidP="00FB355C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</w:p>
        </w:tc>
      </w:tr>
      <w:tr w:rsidR="005A572A" w:rsidRPr="008F2D7D" w14:paraId="0622D9AF" w14:textId="77777777" w:rsidTr="007E5306">
        <w:sdt>
          <w:sdtPr>
            <w:rPr>
              <w:sz w:val="20"/>
              <w:szCs w:val="20"/>
            </w:rPr>
            <w:id w:val="-2018454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AA0F8A9" w14:textId="6D115D94" w:rsidR="005A572A" w:rsidRPr="008F2D7D" w:rsidRDefault="005A572A" w:rsidP="00357D0A">
                <w:pPr>
                  <w:rPr>
                    <w:sz w:val="20"/>
                    <w:szCs w:val="20"/>
                  </w:rPr>
                </w:pPr>
                <w:r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14:paraId="75E6F0F7" w14:textId="7CE2BF5F" w:rsidR="005A572A" w:rsidRPr="008F2D7D" w:rsidRDefault="005A572A" w:rsidP="00357D0A">
            <w:pPr>
              <w:spacing w:line="260" w:lineRule="atLeast"/>
              <w:textAlignment w:val="center"/>
              <w:rPr>
                <w:rFonts w:eastAsia="Times New Roman"/>
                <w:sz w:val="20"/>
                <w:szCs w:val="20"/>
                <w:lang w:eastAsia="de-CH"/>
              </w:rPr>
            </w:pPr>
            <w:r w:rsidRPr="008F2D7D">
              <w:rPr>
                <w:rFonts w:eastAsia="Times New Roman"/>
                <w:sz w:val="20"/>
                <w:szCs w:val="20"/>
                <w:lang w:eastAsia="de-CH"/>
              </w:rPr>
              <w:t>keine besonderen Risikofaktoren vorhanden</w:t>
            </w:r>
          </w:p>
          <w:p w14:paraId="37B7180F" w14:textId="77777777" w:rsidR="005A572A" w:rsidRPr="008F2D7D" w:rsidRDefault="005A572A" w:rsidP="00357D0A">
            <w:pPr>
              <w:rPr>
                <w:sz w:val="20"/>
                <w:szCs w:val="20"/>
              </w:rPr>
            </w:pPr>
          </w:p>
        </w:tc>
      </w:tr>
    </w:tbl>
    <w:p w14:paraId="149902F5" w14:textId="0F94D77A" w:rsidR="00CE6A23" w:rsidRPr="008F2D7D" w:rsidRDefault="00CE6A23">
      <w:pPr>
        <w:spacing w:line="240" w:lineRule="auto"/>
        <w:rPr>
          <w:b/>
          <w:sz w:val="20"/>
          <w:szCs w:val="20"/>
        </w:rPr>
      </w:pPr>
    </w:p>
    <w:p w14:paraId="6B813EAC" w14:textId="4F1931D1" w:rsidR="001E2DC0" w:rsidRPr="008F2D7D" w:rsidRDefault="001E2DC0" w:rsidP="00FA4234">
      <w:pPr>
        <w:pStyle w:val="berschrift1"/>
        <w:spacing w:line="260" w:lineRule="atLeast"/>
        <w:rPr>
          <w:b w:val="0"/>
          <w:sz w:val="20"/>
          <w:szCs w:val="20"/>
        </w:rPr>
      </w:pPr>
      <w:r w:rsidRPr="008F2D7D">
        <w:rPr>
          <w:sz w:val="20"/>
          <w:szCs w:val="20"/>
        </w:rPr>
        <w:t>Bewertung von Risiken</w:t>
      </w:r>
    </w:p>
    <w:p w14:paraId="584E493D" w14:textId="77777777" w:rsidR="001E2DC0" w:rsidRPr="008F2D7D" w:rsidRDefault="001E2DC0" w:rsidP="001E2DC0">
      <w:pPr>
        <w:pStyle w:val="Listenabsatz"/>
        <w:rPr>
          <w:sz w:val="20"/>
          <w:szCs w:val="20"/>
        </w:rPr>
      </w:pPr>
    </w:p>
    <w:p w14:paraId="7C6FBE47" w14:textId="0983487C" w:rsidR="004D6F35" w:rsidRPr="008F2D7D" w:rsidRDefault="00F94109" w:rsidP="00F94109">
      <w:pPr>
        <w:rPr>
          <w:sz w:val="20"/>
          <w:szCs w:val="20"/>
        </w:rPr>
      </w:pPr>
      <w:r w:rsidRPr="008F2D7D">
        <w:rPr>
          <w:sz w:val="20"/>
          <w:szCs w:val="20"/>
        </w:rPr>
        <w:t>Wie sind die identifizierten</w:t>
      </w:r>
      <w:r w:rsidR="001E2DC0" w:rsidRPr="008F2D7D">
        <w:rPr>
          <w:sz w:val="20"/>
          <w:szCs w:val="20"/>
        </w:rPr>
        <w:t xml:space="preserve"> Risiken </w:t>
      </w:r>
      <w:r w:rsidRPr="008F2D7D">
        <w:rPr>
          <w:sz w:val="20"/>
          <w:szCs w:val="20"/>
        </w:rPr>
        <w:t xml:space="preserve">in Bezug auf </w:t>
      </w:r>
      <w:r w:rsidRPr="008F2D7D">
        <w:rPr>
          <w:b/>
          <w:sz w:val="20"/>
          <w:szCs w:val="20"/>
        </w:rPr>
        <w:t>die Schwere des Eingriff</w:t>
      </w:r>
      <w:r w:rsidR="00882786" w:rsidRPr="008F2D7D">
        <w:rPr>
          <w:b/>
          <w:sz w:val="20"/>
          <w:szCs w:val="20"/>
        </w:rPr>
        <w:t>s in die Grundrechte</w:t>
      </w:r>
      <w:r w:rsidR="00882786" w:rsidRPr="008F2D7D">
        <w:rPr>
          <w:sz w:val="20"/>
          <w:szCs w:val="20"/>
        </w:rPr>
        <w:t xml:space="preserve"> </w:t>
      </w:r>
      <w:r w:rsidR="00573C98" w:rsidRPr="008F2D7D">
        <w:rPr>
          <w:sz w:val="20"/>
          <w:szCs w:val="20"/>
        </w:rPr>
        <w:t xml:space="preserve">(Beeinträchtigung der Privatsphäre) </w:t>
      </w:r>
      <w:r w:rsidR="00882786" w:rsidRPr="008F2D7D">
        <w:rPr>
          <w:sz w:val="20"/>
          <w:szCs w:val="20"/>
        </w:rPr>
        <w:t xml:space="preserve">zu bewerten? </w:t>
      </w:r>
    </w:p>
    <w:p w14:paraId="05091847" w14:textId="77777777" w:rsidR="00882786" w:rsidRPr="008F2D7D" w:rsidRDefault="00882786" w:rsidP="00F94109">
      <w:pPr>
        <w:rPr>
          <w:sz w:val="20"/>
          <w:szCs w:val="20"/>
        </w:rPr>
      </w:pPr>
    </w:p>
    <w:tbl>
      <w:tblPr>
        <w:tblStyle w:val="Tabellenraster"/>
        <w:tblpPr w:leftFromText="142" w:rightFromText="142" w:vertAnchor="text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5413"/>
        <w:gridCol w:w="1082"/>
        <w:gridCol w:w="927"/>
        <w:gridCol w:w="1083"/>
      </w:tblGrid>
      <w:tr w:rsidR="0093729D" w:rsidRPr="008F2D7D" w14:paraId="0FB727B8" w14:textId="77777777" w:rsidTr="005F7E29">
        <w:tc>
          <w:tcPr>
            <w:tcW w:w="4962" w:type="dxa"/>
          </w:tcPr>
          <w:p w14:paraId="51276002" w14:textId="335AAA96" w:rsidR="0093729D" w:rsidRPr="008F2D7D" w:rsidRDefault="0093729D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Risiko</w:t>
            </w:r>
          </w:p>
        </w:tc>
        <w:tc>
          <w:tcPr>
            <w:tcW w:w="2835" w:type="dxa"/>
            <w:gridSpan w:val="3"/>
            <w:shd w:val="clear" w:color="auto" w:fill="FFFFFF" w:themeFill="background1"/>
          </w:tcPr>
          <w:p w14:paraId="6807938A" w14:textId="77777777" w:rsidR="0093729D" w:rsidRPr="008F2D7D" w:rsidRDefault="0093729D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Bewertung</w:t>
            </w:r>
          </w:p>
          <w:p w14:paraId="5070BAB2" w14:textId="384F1A74" w:rsidR="00CD288A" w:rsidRPr="008F2D7D" w:rsidRDefault="00CD288A" w:rsidP="005F7E29">
            <w:pPr>
              <w:rPr>
                <w:sz w:val="20"/>
                <w:szCs w:val="20"/>
              </w:rPr>
            </w:pPr>
          </w:p>
        </w:tc>
      </w:tr>
      <w:tr w:rsidR="004D6F35" w:rsidRPr="008F2D7D" w14:paraId="3872B0E0" w14:textId="77777777" w:rsidTr="005F7E29">
        <w:tc>
          <w:tcPr>
            <w:tcW w:w="4962" w:type="dxa"/>
          </w:tcPr>
          <w:p w14:paraId="1AD56DDE" w14:textId="0C807865" w:rsidR="0048051A" w:rsidRPr="008F2D7D" w:rsidRDefault="00767AC5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shd w:val="clear" w:color="auto" w:fill="92D050"/>
          </w:tcPr>
          <w:p w14:paraId="08E4A2BC" w14:textId="334ED77B" w:rsidR="004D6F35" w:rsidRPr="008F2D7D" w:rsidRDefault="004C1536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4643CBE8" w14:textId="72AD6518" w:rsidR="004D6F35" w:rsidRPr="008F2D7D" w:rsidRDefault="004C1536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31F2534E" w14:textId="1D79BD11" w:rsidR="004D6F35" w:rsidRPr="008F2D7D" w:rsidRDefault="004C1536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schwer</w:t>
            </w:r>
          </w:p>
        </w:tc>
      </w:tr>
      <w:tr w:rsidR="004D6F35" w:rsidRPr="008F2D7D" w14:paraId="11A3FC0B" w14:textId="77777777" w:rsidTr="005F7E29">
        <w:tc>
          <w:tcPr>
            <w:tcW w:w="4962" w:type="dxa"/>
          </w:tcPr>
          <w:p w14:paraId="22F85D8A" w14:textId="379768C6" w:rsidR="004D6F35" w:rsidRPr="008F2D7D" w:rsidRDefault="00767AC5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shd w:val="clear" w:color="auto" w:fill="92D050"/>
          </w:tcPr>
          <w:p w14:paraId="2D293AA5" w14:textId="37C86F36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21BB98AC" w14:textId="119915B2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34DCB1F6" w14:textId="35A767A9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schwer</w:t>
            </w:r>
          </w:p>
        </w:tc>
      </w:tr>
      <w:tr w:rsidR="004D6F35" w:rsidRPr="008F2D7D" w14:paraId="22C92924" w14:textId="77777777" w:rsidTr="005F7E29">
        <w:tc>
          <w:tcPr>
            <w:tcW w:w="4962" w:type="dxa"/>
          </w:tcPr>
          <w:p w14:paraId="5B08E505" w14:textId="469B429B" w:rsidR="004D6F35" w:rsidRPr="008F2D7D" w:rsidRDefault="00767AC5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3.</w:t>
            </w:r>
          </w:p>
        </w:tc>
        <w:tc>
          <w:tcPr>
            <w:tcW w:w="992" w:type="dxa"/>
            <w:shd w:val="clear" w:color="auto" w:fill="92D050"/>
          </w:tcPr>
          <w:p w14:paraId="7F46E567" w14:textId="5ED986C5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 xml:space="preserve">gering </w:t>
            </w:r>
          </w:p>
        </w:tc>
        <w:tc>
          <w:tcPr>
            <w:tcW w:w="850" w:type="dxa"/>
            <w:shd w:val="clear" w:color="auto" w:fill="FFC000"/>
          </w:tcPr>
          <w:p w14:paraId="5DDB9288" w14:textId="38E1FB5F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4B915DD2" w14:textId="6B4AF50A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schwer</w:t>
            </w:r>
          </w:p>
        </w:tc>
      </w:tr>
      <w:tr w:rsidR="004D6F35" w:rsidRPr="008F2D7D" w14:paraId="75972E35" w14:textId="77777777" w:rsidTr="005F7E29">
        <w:tc>
          <w:tcPr>
            <w:tcW w:w="4962" w:type="dxa"/>
          </w:tcPr>
          <w:p w14:paraId="1A3C1A7B" w14:textId="4D570382" w:rsidR="004D6F35" w:rsidRPr="008F2D7D" w:rsidRDefault="00767AC5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4.</w:t>
            </w:r>
          </w:p>
        </w:tc>
        <w:tc>
          <w:tcPr>
            <w:tcW w:w="992" w:type="dxa"/>
            <w:shd w:val="clear" w:color="auto" w:fill="92D050"/>
          </w:tcPr>
          <w:p w14:paraId="0ED09057" w14:textId="0CCAE5AB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723E2129" w14:textId="50753DB5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548B0DA4" w14:textId="7F6F48DB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schwer</w:t>
            </w:r>
          </w:p>
        </w:tc>
      </w:tr>
      <w:tr w:rsidR="004D6F35" w:rsidRPr="008F2D7D" w14:paraId="725EE8BC" w14:textId="77777777" w:rsidTr="005F7E29">
        <w:tc>
          <w:tcPr>
            <w:tcW w:w="4962" w:type="dxa"/>
          </w:tcPr>
          <w:p w14:paraId="43D49B18" w14:textId="1E2E6BD8" w:rsidR="004D6F35" w:rsidRPr="008F2D7D" w:rsidRDefault="00767AC5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5.</w:t>
            </w:r>
          </w:p>
        </w:tc>
        <w:tc>
          <w:tcPr>
            <w:tcW w:w="992" w:type="dxa"/>
            <w:shd w:val="clear" w:color="auto" w:fill="92D050"/>
          </w:tcPr>
          <w:p w14:paraId="4E4EBAAA" w14:textId="263341B1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3D5BE885" w14:textId="0C1B8450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09F40B37" w14:textId="16AFA6F0" w:rsidR="004D6F35" w:rsidRPr="008F2D7D" w:rsidRDefault="00737684" w:rsidP="005F7E2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schwer</w:t>
            </w:r>
          </w:p>
        </w:tc>
      </w:tr>
    </w:tbl>
    <w:p w14:paraId="4E5C93A2" w14:textId="2F67F454" w:rsidR="00F94109" w:rsidRPr="008F2D7D" w:rsidRDefault="00F94109" w:rsidP="00F94109">
      <w:pPr>
        <w:rPr>
          <w:sz w:val="20"/>
          <w:szCs w:val="20"/>
        </w:rPr>
      </w:pPr>
    </w:p>
    <w:p w14:paraId="50988BF6" w14:textId="77777777" w:rsidR="001E2DC0" w:rsidRPr="008F2D7D" w:rsidRDefault="001E2DC0" w:rsidP="00F94109">
      <w:pPr>
        <w:rPr>
          <w:sz w:val="20"/>
          <w:szCs w:val="20"/>
        </w:rPr>
      </w:pPr>
    </w:p>
    <w:p w14:paraId="72C5576F" w14:textId="2728C0A7" w:rsidR="00203365" w:rsidRPr="008F2D7D" w:rsidRDefault="00203365" w:rsidP="00203365">
      <w:pPr>
        <w:rPr>
          <w:sz w:val="20"/>
          <w:szCs w:val="20"/>
        </w:rPr>
      </w:pPr>
      <w:r w:rsidRPr="008F2D7D">
        <w:rPr>
          <w:sz w:val="20"/>
          <w:szCs w:val="20"/>
        </w:rPr>
        <w:t xml:space="preserve">Wie sind die identifizierten Risiken und besonderen Risiken in Bezug auf die </w:t>
      </w:r>
      <w:r w:rsidR="00573C98" w:rsidRPr="008F2D7D">
        <w:rPr>
          <w:b/>
          <w:sz w:val="20"/>
          <w:szCs w:val="20"/>
        </w:rPr>
        <w:t>Wahrscheinlichkeit ihres Eintretens</w:t>
      </w:r>
      <w:r w:rsidRPr="008F2D7D">
        <w:rPr>
          <w:b/>
          <w:sz w:val="20"/>
          <w:szCs w:val="20"/>
        </w:rPr>
        <w:t xml:space="preserve"> </w:t>
      </w:r>
      <w:r w:rsidRPr="008F2D7D">
        <w:rPr>
          <w:sz w:val="20"/>
          <w:szCs w:val="20"/>
        </w:rPr>
        <w:t xml:space="preserve">zu bewerten? </w:t>
      </w:r>
    </w:p>
    <w:p w14:paraId="17B83B22" w14:textId="77777777" w:rsidR="00203365" w:rsidRPr="008F2D7D" w:rsidRDefault="00203365" w:rsidP="00203365">
      <w:pPr>
        <w:rPr>
          <w:sz w:val="20"/>
          <w:szCs w:val="20"/>
        </w:rPr>
      </w:pPr>
    </w:p>
    <w:tbl>
      <w:tblPr>
        <w:tblStyle w:val="Tabellenraster"/>
        <w:tblW w:w="8505" w:type="dxa"/>
        <w:tblInd w:w="-5" w:type="dxa"/>
        <w:tblLook w:val="04A0" w:firstRow="1" w:lastRow="0" w:firstColumn="1" w:lastColumn="0" w:noHBand="0" w:noVBand="1"/>
      </w:tblPr>
      <w:tblGrid>
        <w:gridCol w:w="5413"/>
        <w:gridCol w:w="1082"/>
        <w:gridCol w:w="927"/>
        <w:gridCol w:w="1083"/>
      </w:tblGrid>
      <w:tr w:rsidR="0093729D" w:rsidRPr="008F2D7D" w14:paraId="362E94C6" w14:textId="77777777" w:rsidTr="00905709">
        <w:tc>
          <w:tcPr>
            <w:tcW w:w="4962" w:type="dxa"/>
          </w:tcPr>
          <w:p w14:paraId="4651C3C0" w14:textId="340E2E7F" w:rsidR="0093729D" w:rsidRPr="008F2D7D" w:rsidRDefault="0093729D" w:rsidP="00B74936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Risiko</w:t>
            </w:r>
          </w:p>
        </w:tc>
        <w:tc>
          <w:tcPr>
            <w:tcW w:w="2835" w:type="dxa"/>
            <w:gridSpan w:val="3"/>
            <w:shd w:val="clear" w:color="auto" w:fill="FFFFFF" w:themeFill="background1"/>
          </w:tcPr>
          <w:p w14:paraId="05B3FF03" w14:textId="77777777" w:rsidR="0093729D" w:rsidRPr="008F2D7D" w:rsidRDefault="0093729D" w:rsidP="00B74936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Bewertung</w:t>
            </w:r>
          </w:p>
          <w:p w14:paraId="57F03BAF" w14:textId="2B001443" w:rsidR="00CD288A" w:rsidRPr="008F2D7D" w:rsidRDefault="00CD288A" w:rsidP="00B74936">
            <w:pPr>
              <w:rPr>
                <w:sz w:val="20"/>
                <w:szCs w:val="20"/>
              </w:rPr>
            </w:pPr>
          </w:p>
        </w:tc>
      </w:tr>
      <w:tr w:rsidR="00767AC5" w:rsidRPr="008F2D7D" w14:paraId="493551B8" w14:textId="77777777" w:rsidTr="00905709">
        <w:tc>
          <w:tcPr>
            <w:tcW w:w="4962" w:type="dxa"/>
          </w:tcPr>
          <w:p w14:paraId="6A113F4E" w14:textId="7E308B8E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shd w:val="clear" w:color="auto" w:fill="92D050"/>
          </w:tcPr>
          <w:p w14:paraId="32B68959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1FBFF865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22A90519" w14:textId="7F9631B9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hoch</w:t>
            </w:r>
          </w:p>
        </w:tc>
      </w:tr>
      <w:tr w:rsidR="00767AC5" w:rsidRPr="008F2D7D" w14:paraId="6EF9E9B5" w14:textId="77777777" w:rsidTr="00905709">
        <w:tc>
          <w:tcPr>
            <w:tcW w:w="4962" w:type="dxa"/>
          </w:tcPr>
          <w:p w14:paraId="1D8CDE2E" w14:textId="2766B57B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992" w:type="dxa"/>
            <w:shd w:val="clear" w:color="auto" w:fill="92D050"/>
          </w:tcPr>
          <w:p w14:paraId="4034587D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33337BB8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591E002F" w14:textId="3434C7C3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hoch</w:t>
            </w:r>
          </w:p>
        </w:tc>
      </w:tr>
      <w:tr w:rsidR="00767AC5" w:rsidRPr="008F2D7D" w14:paraId="4006140E" w14:textId="77777777" w:rsidTr="00905709">
        <w:tc>
          <w:tcPr>
            <w:tcW w:w="4962" w:type="dxa"/>
          </w:tcPr>
          <w:p w14:paraId="0487AE68" w14:textId="2A4D02EE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3.</w:t>
            </w:r>
          </w:p>
        </w:tc>
        <w:tc>
          <w:tcPr>
            <w:tcW w:w="992" w:type="dxa"/>
            <w:shd w:val="clear" w:color="auto" w:fill="92D050"/>
          </w:tcPr>
          <w:p w14:paraId="643A83C0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 xml:space="preserve">gering </w:t>
            </w:r>
          </w:p>
        </w:tc>
        <w:tc>
          <w:tcPr>
            <w:tcW w:w="850" w:type="dxa"/>
            <w:shd w:val="clear" w:color="auto" w:fill="FFC000"/>
          </w:tcPr>
          <w:p w14:paraId="33DD50E4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4C750322" w14:textId="21211FCE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hoch</w:t>
            </w:r>
          </w:p>
        </w:tc>
      </w:tr>
      <w:tr w:rsidR="00767AC5" w:rsidRPr="008F2D7D" w14:paraId="43EC58CD" w14:textId="77777777" w:rsidTr="00905709">
        <w:tc>
          <w:tcPr>
            <w:tcW w:w="4962" w:type="dxa"/>
          </w:tcPr>
          <w:p w14:paraId="443C3BB8" w14:textId="677636BB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4.</w:t>
            </w:r>
          </w:p>
        </w:tc>
        <w:tc>
          <w:tcPr>
            <w:tcW w:w="992" w:type="dxa"/>
            <w:shd w:val="clear" w:color="auto" w:fill="92D050"/>
          </w:tcPr>
          <w:p w14:paraId="55CBEB7E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0B161EF6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6AAE8334" w14:textId="0084FBF2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hoch</w:t>
            </w:r>
          </w:p>
        </w:tc>
      </w:tr>
      <w:tr w:rsidR="00767AC5" w:rsidRPr="008F2D7D" w14:paraId="0A03FCD4" w14:textId="77777777" w:rsidTr="00905709">
        <w:tc>
          <w:tcPr>
            <w:tcW w:w="4962" w:type="dxa"/>
          </w:tcPr>
          <w:p w14:paraId="5D17946D" w14:textId="3D1E8EB5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5.</w:t>
            </w:r>
          </w:p>
        </w:tc>
        <w:tc>
          <w:tcPr>
            <w:tcW w:w="992" w:type="dxa"/>
            <w:shd w:val="clear" w:color="auto" w:fill="92D050"/>
          </w:tcPr>
          <w:p w14:paraId="6CA5FF46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  <w:shd w:val="clear" w:color="auto" w:fill="FFC000"/>
          </w:tcPr>
          <w:p w14:paraId="373F0CED" w14:textId="77777777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mittel</w:t>
            </w:r>
          </w:p>
        </w:tc>
        <w:tc>
          <w:tcPr>
            <w:tcW w:w="993" w:type="dxa"/>
            <w:shd w:val="clear" w:color="auto" w:fill="FF0000"/>
          </w:tcPr>
          <w:p w14:paraId="08DFBA8A" w14:textId="48E9F753" w:rsidR="00767AC5" w:rsidRPr="008F2D7D" w:rsidRDefault="00767AC5" w:rsidP="00767AC5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hoch</w:t>
            </w:r>
          </w:p>
        </w:tc>
      </w:tr>
    </w:tbl>
    <w:p w14:paraId="56070970" w14:textId="77777777" w:rsidR="00203365" w:rsidRPr="008F2D7D" w:rsidRDefault="00203365" w:rsidP="00203365">
      <w:pPr>
        <w:rPr>
          <w:sz w:val="20"/>
          <w:szCs w:val="20"/>
        </w:rPr>
      </w:pPr>
    </w:p>
    <w:p w14:paraId="01951060" w14:textId="77777777" w:rsidR="00203365" w:rsidRPr="008F2D7D" w:rsidRDefault="00203365" w:rsidP="00203365">
      <w:pPr>
        <w:rPr>
          <w:b/>
          <w:sz w:val="20"/>
          <w:szCs w:val="20"/>
        </w:rPr>
      </w:pPr>
    </w:p>
    <w:p w14:paraId="59168F86" w14:textId="79FA230D" w:rsidR="00402B13" w:rsidRPr="008F2D7D" w:rsidRDefault="00402B13" w:rsidP="00FA4234">
      <w:pPr>
        <w:pStyle w:val="berschrift1"/>
        <w:spacing w:line="260" w:lineRule="atLeast"/>
        <w:rPr>
          <w:b w:val="0"/>
          <w:sz w:val="20"/>
          <w:szCs w:val="20"/>
        </w:rPr>
      </w:pPr>
      <w:r w:rsidRPr="008F2D7D">
        <w:rPr>
          <w:sz w:val="20"/>
          <w:szCs w:val="20"/>
        </w:rPr>
        <w:t>Massnahmen zur Bewältigung der Risiken</w:t>
      </w:r>
    </w:p>
    <w:p w14:paraId="25F66E81" w14:textId="77777777" w:rsidR="00402B13" w:rsidRPr="008F2D7D" w:rsidRDefault="00402B13" w:rsidP="00402B13">
      <w:pPr>
        <w:rPr>
          <w:b/>
          <w:sz w:val="20"/>
          <w:szCs w:val="20"/>
        </w:rPr>
      </w:pPr>
    </w:p>
    <w:tbl>
      <w:tblPr>
        <w:tblStyle w:val="Tabellenraster"/>
        <w:tblW w:w="85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2968"/>
      </w:tblGrid>
      <w:tr w:rsidR="00737684" w:rsidRPr="008F2D7D" w14:paraId="14E718AA" w14:textId="77777777" w:rsidTr="00D04E92">
        <w:tc>
          <w:tcPr>
            <w:tcW w:w="8267" w:type="dxa"/>
            <w:gridSpan w:val="2"/>
          </w:tcPr>
          <w:p w14:paraId="3E85EE27" w14:textId="77777777" w:rsidR="00737684" w:rsidRPr="008F2D7D" w:rsidRDefault="00737684" w:rsidP="00737684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Welche Massnahmen zur Bewältigung der identifizierten Risiken wurden bereits getroffen?</w:t>
            </w:r>
          </w:p>
          <w:p w14:paraId="0D551A85" w14:textId="77777777" w:rsidR="00737684" w:rsidRPr="008F2D7D" w:rsidRDefault="00737684" w:rsidP="00402B13">
            <w:pPr>
              <w:rPr>
                <w:sz w:val="20"/>
                <w:szCs w:val="20"/>
              </w:rPr>
            </w:pPr>
          </w:p>
        </w:tc>
      </w:tr>
      <w:tr w:rsidR="00573C98" w:rsidRPr="008F2D7D" w14:paraId="1435D928" w14:textId="77777777" w:rsidTr="00D04E92">
        <w:tc>
          <w:tcPr>
            <w:tcW w:w="5382" w:type="dxa"/>
          </w:tcPr>
          <w:p w14:paraId="1CF79A67" w14:textId="6285ED5A" w:rsidR="00573C98" w:rsidRPr="008F2D7D" w:rsidRDefault="00814279" w:rsidP="00BE7852">
            <w:pPr>
              <w:tabs>
                <w:tab w:val="left" w:pos="405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7872027"/>
                <w:placeholder>
                  <w:docPart w:val="5B190B9340CB44EEA07E780D07884E27"/>
                </w:placeholder>
                <w:showingPlcHdr/>
                <w:text/>
              </w:sdtPr>
              <w:sdtEndPr/>
              <w:sdtContent>
                <w:r w:rsidR="00573C98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</w:p>
          <w:p w14:paraId="7CFB1D75" w14:textId="32F931C8" w:rsidR="00BE7852" w:rsidRPr="008F2D7D" w:rsidRDefault="00BE7852" w:rsidP="00BE7852">
            <w:pPr>
              <w:tabs>
                <w:tab w:val="left" w:pos="4050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00A9FC04" w14:textId="00776C96" w:rsidR="00573C98" w:rsidRPr="008F2D7D" w:rsidRDefault="00814279" w:rsidP="00BE7852">
            <w:pPr>
              <w:tabs>
                <w:tab w:val="left" w:pos="675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89124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852"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7852" w:rsidRPr="008F2D7D">
              <w:rPr>
                <w:sz w:val="20"/>
                <w:szCs w:val="20"/>
              </w:rPr>
              <w:t xml:space="preserve"> Dokumentation vorhanden</w:t>
            </w:r>
          </w:p>
        </w:tc>
      </w:tr>
      <w:tr w:rsidR="00573C98" w:rsidRPr="008F2D7D" w14:paraId="3FA8DEEA" w14:textId="743A68DC" w:rsidTr="00D04E92">
        <w:tc>
          <w:tcPr>
            <w:tcW w:w="5382" w:type="dxa"/>
          </w:tcPr>
          <w:p w14:paraId="3C50694A" w14:textId="7C1F9437" w:rsidR="00573C98" w:rsidRPr="008F2D7D" w:rsidRDefault="00814279" w:rsidP="00BE7852">
            <w:pPr>
              <w:tabs>
                <w:tab w:val="left" w:pos="4185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26260825"/>
                <w:placeholder>
                  <w:docPart w:val="35E95D5F14DD4BED9118EAB3BE894B4E"/>
                </w:placeholder>
                <w:showingPlcHdr/>
                <w:text/>
              </w:sdtPr>
              <w:sdtEndPr/>
              <w:sdtContent>
                <w:r w:rsidR="00573C98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</w:p>
          <w:p w14:paraId="70D893BE" w14:textId="6506434A" w:rsidR="00BE7852" w:rsidRPr="008F2D7D" w:rsidRDefault="00BE7852" w:rsidP="00BE7852">
            <w:pPr>
              <w:tabs>
                <w:tab w:val="left" w:pos="4185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7FD5A8E5" w14:textId="4C0FC20E" w:rsidR="00573C98" w:rsidRPr="008F2D7D" w:rsidRDefault="00814279" w:rsidP="00402B1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7161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852"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7852" w:rsidRPr="008F2D7D">
              <w:rPr>
                <w:sz w:val="20"/>
                <w:szCs w:val="20"/>
              </w:rPr>
              <w:t xml:space="preserve"> Dokumentation vorhanden</w:t>
            </w:r>
          </w:p>
        </w:tc>
      </w:tr>
      <w:tr w:rsidR="00573C98" w:rsidRPr="008F2D7D" w14:paraId="626E9F43" w14:textId="145CF64F" w:rsidTr="00D04E92">
        <w:tc>
          <w:tcPr>
            <w:tcW w:w="5382" w:type="dxa"/>
          </w:tcPr>
          <w:p w14:paraId="6FD610E9" w14:textId="46EF7AC6" w:rsidR="00573C98" w:rsidRPr="008F2D7D" w:rsidRDefault="00814279" w:rsidP="00BE7852">
            <w:pPr>
              <w:tabs>
                <w:tab w:val="left" w:pos="411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26619432"/>
                <w:placeholder>
                  <w:docPart w:val="868CDED58C80431786F7477164E04E24"/>
                </w:placeholder>
                <w:showingPlcHdr/>
                <w:text/>
              </w:sdtPr>
              <w:sdtEndPr/>
              <w:sdtContent>
                <w:r w:rsidR="00573C98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</w:p>
          <w:p w14:paraId="4C7C950B" w14:textId="4ACE8521" w:rsidR="00BE7852" w:rsidRPr="008F2D7D" w:rsidRDefault="00BE7852" w:rsidP="00BE7852">
            <w:pPr>
              <w:tabs>
                <w:tab w:val="left" w:pos="4110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4D62041F" w14:textId="418801BC" w:rsidR="00573C98" w:rsidRPr="008F2D7D" w:rsidRDefault="00814279" w:rsidP="00402B1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23025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852"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7852" w:rsidRPr="008F2D7D">
              <w:rPr>
                <w:sz w:val="20"/>
                <w:szCs w:val="20"/>
              </w:rPr>
              <w:t xml:space="preserve"> Dokumentation vorhanden</w:t>
            </w:r>
          </w:p>
        </w:tc>
      </w:tr>
      <w:tr w:rsidR="00573C98" w:rsidRPr="008F2D7D" w14:paraId="6D522331" w14:textId="5736E36D" w:rsidTr="00D04E92">
        <w:tc>
          <w:tcPr>
            <w:tcW w:w="5382" w:type="dxa"/>
          </w:tcPr>
          <w:p w14:paraId="489BE100" w14:textId="6C45D90A" w:rsidR="00573C98" w:rsidRPr="008F2D7D" w:rsidRDefault="00814279" w:rsidP="00BE7852">
            <w:pPr>
              <w:tabs>
                <w:tab w:val="left" w:pos="4095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10841819"/>
                <w:placeholder>
                  <w:docPart w:val="E93FDA3CC6A249FC97C2EB2EAD1AC3F0"/>
                </w:placeholder>
                <w:showingPlcHdr/>
                <w:text/>
              </w:sdtPr>
              <w:sdtEndPr/>
              <w:sdtContent>
                <w:r w:rsidR="00573C98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</w:p>
          <w:p w14:paraId="48E0A621" w14:textId="723A7B5F" w:rsidR="00BE7852" w:rsidRPr="008F2D7D" w:rsidRDefault="00BE7852" w:rsidP="00BE7852">
            <w:pPr>
              <w:tabs>
                <w:tab w:val="left" w:pos="4095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6FBFAB87" w14:textId="297A5D60" w:rsidR="00573C98" w:rsidRPr="008F2D7D" w:rsidRDefault="00814279" w:rsidP="00402B1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15278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852" w:rsidRPr="008F2D7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7852" w:rsidRPr="008F2D7D">
              <w:rPr>
                <w:sz w:val="20"/>
                <w:szCs w:val="20"/>
              </w:rPr>
              <w:t xml:space="preserve"> Dokumentation vorhanden</w:t>
            </w:r>
          </w:p>
        </w:tc>
      </w:tr>
    </w:tbl>
    <w:p w14:paraId="176BF1AE" w14:textId="6C2EA3BD" w:rsidR="00737684" w:rsidRPr="008F2D7D" w:rsidRDefault="00737684" w:rsidP="00402B13">
      <w:pPr>
        <w:rPr>
          <w:sz w:val="20"/>
          <w:szCs w:val="20"/>
        </w:rPr>
      </w:pPr>
    </w:p>
    <w:p w14:paraId="1940498D" w14:textId="77777777" w:rsidR="004239BF" w:rsidRPr="008F2D7D" w:rsidRDefault="004239BF" w:rsidP="00402B13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2968"/>
      </w:tblGrid>
      <w:tr w:rsidR="004472C9" w:rsidRPr="008F2D7D" w14:paraId="56F8A350" w14:textId="77777777" w:rsidTr="00D04E92">
        <w:tc>
          <w:tcPr>
            <w:tcW w:w="8267" w:type="dxa"/>
            <w:gridSpan w:val="2"/>
          </w:tcPr>
          <w:p w14:paraId="779F845C" w14:textId="77777777" w:rsidR="004472C9" w:rsidRPr="008F2D7D" w:rsidRDefault="004472C9" w:rsidP="004472C9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Welche Massnahmen zur Bewältigung der identifizierten Risiken sind geplant?</w:t>
            </w:r>
          </w:p>
          <w:p w14:paraId="131CE7E3" w14:textId="77777777" w:rsidR="004472C9" w:rsidRPr="008F2D7D" w:rsidRDefault="004472C9" w:rsidP="00402B13">
            <w:pPr>
              <w:rPr>
                <w:sz w:val="20"/>
                <w:szCs w:val="20"/>
              </w:rPr>
            </w:pPr>
          </w:p>
        </w:tc>
      </w:tr>
      <w:tr w:rsidR="004472C9" w:rsidRPr="008F2D7D" w14:paraId="71754351" w14:textId="77777777" w:rsidTr="00D04E92">
        <w:tc>
          <w:tcPr>
            <w:tcW w:w="5382" w:type="dxa"/>
          </w:tcPr>
          <w:p w14:paraId="69FE1255" w14:textId="77777777" w:rsidR="004472C9" w:rsidRPr="008F2D7D" w:rsidRDefault="00814279" w:rsidP="00BE7852">
            <w:pPr>
              <w:tabs>
                <w:tab w:val="left" w:pos="405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38925291"/>
                <w:placeholder>
                  <w:docPart w:val="39191B186460472CA969EDF739EFA198"/>
                </w:placeholder>
                <w:showingPlcHdr/>
                <w:text/>
              </w:sdtPr>
              <w:sdtEndPr/>
              <w:sdtContent>
                <w:r w:rsidR="004472C9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  <w:r w:rsidR="00BE7852" w:rsidRPr="008F2D7D">
              <w:rPr>
                <w:sz w:val="20"/>
                <w:szCs w:val="20"/>
              </w:rPr>
              <w:tab/>
            </w:r>
          </w:p>
          <w:p w14:paraId="1B9E2894" w14:textId="1594012F" w:rsidR="00BE7852" w:rsidRPr="008F2D7D" w:rsidRDefault="00BE7852" w:rsidP="00BE7852">
            <w:pPr>
              <w:tabs>
                <w:tab w:val="left" w:pos="4050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1D877A8D" w14:textId="050B2585" w:rsidR="004472C9" w:rsidRPr="008F2D7D" w:rsidRDefault="004472C9" w:rsidP="00402B1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 xml:space="preserve">geplant per: </w:t>
            </w:r>
            <w:sdt>
              <w:sdtPr>
                <w:rPr>
                  <w:sz w:val="20"/>
                  <w:szCs w:val="20"/>
                </w:rPr>
                <w:id w:val="-1324118395"/>
                <w:placeholder>
                  <w:docPart w:val="A4ED8BE0E79F45C9A3177BB2BB754641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875167" w:rsidRPr="008F2D7D">
                  <w:rPr>
                    <w:rStyle w:val="Platzhaltertext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  <w:tr w:rsidR="004472C9" w:rsidRPr="008F2D7D" w14:paraId="491B828E" w14:textId="77777777" w:rsidTr="00D04E92">
        <w:tc>
          <w:tcPr>
            <w:tcW w:w="5382" w:type="dxa"/>
          </w:tcPr>
          <w:p w14:paraId="26B70D80" w14:textId="77777777" w:rsidR="004472C9" w:rsidRPr="008F2D7D" w:rsidRDefault="00814279" w:rsidP="00BE7852">
            <w:pPr>
              <w:tabs>
                <w:tab w:val="left" w:pos="4005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98276259"/>
                <w:placeholder>
                  <w:docPart w:val="B91203F4CC0641A08CCE25C19BE69A6C"/>
                </w:placeholder>
                <w:showingPlcHdr/>
                <w:text/>
              </w:sdtPr>
              <w:sdtEndPr/>
              <w:sdtContent>
                <w:r w:rsidR="004472C9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  <w:r w:rsidR="00BE7852" w:rsidRPr="008F2D7D">
              <w:rPr>
                <w:sz w:val="20"/>
                <w:szCs w:val="20"/>
              </w:rPr>
              <w:tab/>
            </w:r>
          </w:p>
          <w:p w14:paraId="3AA4814C" w14:textId="2936646A" w:rsidR="00BE7852" w:rsidRPr="008F2D7D" w:rsidRDefault="00BE7852" w:rsidP="00BE7852">
            <w:pPr>
              <w:tabs>
                <w:tab w:val="left" w:pos="4005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540118A6" w14:textId="769519C6" w:rsidR="004472C9" w:rsidRPr="008F2D7D" w:rsidRDefault="004472C9" w:rsidP="00402B1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 xml:space="preserve">geplant per: </w:t>
            </w:r>
            <w:sdt>
              <w:sdtPr>
                <w:rPr>
                  <w:sz w:val="20"/>
                  <w:szCs w:val="20"/>
                </w:rPr>
                <w:id w:val="-1212422643"/>
                <w:placeholder>
                  <w:docPart w:val="1139781299CA4491960B083A3FC067F8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875167" w:rsidRPr="008F2D7D">
                  <w:rPr>
                    <w:rStyle w:val="Platzhaltertext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  <w:tr w:rsidR="004472C9" w:rsidRPr="008F2D7D" w14:paraId="57AAFABA" w14:textId="77777777" w:rsidTr="00D04E92">
        <w:tc>
          <w:tcPr>
            <w:tcW w:w="5382" w:type="dxa"/>
          </w:tcPr>
          <w:p w14:paraId="798A823F" w14:textId="77777777" w:rsidR="00BE7852" w:rsidRPr="008F2D7D" w:rsidRDefault="00814279" w:rsidP="00BE7852">
            <w:pPr>
              <w:tabs>
                <w:tab w:val="left" w:pos="4050"/>
                <w:tab w:val="right" w:pos="5166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06310374"/>
                <w:placeholder>
                  <w:docPart w:val="B77AD5AEA0D749EDA34BD9D16ACB55B4"/>
                </w:placeholder>
                <w:showingPlcHdr/>
                <w:text/>
              </w:sdtPr>
              <w:sdtEndPr/>
              <w:sdtContent>
                <w:r w:rsidR="004472C9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  <w:r w:rsidR="00BE7852" w:rsidRPr="008F2D7D">
              <w:rPr>
                <w:sz w:val="20"/>
                <w:szCs w:val="20"/>
              </w:rPr>
              <w:tab/>
            </w:r>
          </w:p>
          <w:p w14:paraId="3F6C4ACB" w14:textId="51B3B62D" w:rsidR="004472C9" w:rsidRPr="008F2D7D" w:rsidRDefault="00BE7852" w:rsidP="00BE7852">
            <w:pPr>
              <w:tabs>
                <w:tab w:val="left" w:pos="4050"/>
                <w:tab w:val="right" w:pos="5166"/>
              </w:tabs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ab/>
            </w:r>
          </w:p>
        </w:tc>
        <w:tc>
          <w:tcPr>
            <w:tcW w:w="2885" w:type="dxa"/>
          </w:tcPr>
          <w:p w14:paraId="387E12FB" w14:textId="7C6257C5" w:rsidR="004472C9" w:rsidRPr="008F2D7D" w:rsidRDefault="004472C9" w:rsidP="00402B1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geplant per:</w:t>
            </w:r>
            <w:r w:rsidR="00875167" w:rsidRPr="008F2D7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587847553"/>
                <w:placeholder>
                  <w:docPart w:val="9FD2BE9CB4FC49588403D8409919C5A1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875167" w:rsidRPr="008F2D7D">
                  <w:rPr>
                    <w:rStyle w:val="Platzhaltertext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  <w:tr w:rsidR="004472C9" w:rsidRPr="008F2D7D" w14:paraId="30389FB0" w14:textId="77777777" w:rsidTr="00D04E92">
        <w:tc>
          <w:tcPr>
            <w:tcW w:w="5382" w:type="dxa"/>
          </w:tcPr>
          <w:p w14:paraId="0C87D01C" w14:textId="77777777" w:rsidR="004472C9" w:rsidRPr="008F2D7D" w:rsidRDefault="00814279" w:rsidP="00BE7852">
            <w:pPr>
              <w:tabs>
                <w:tab w:val="left" w:pos="4245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8488961"/>
                <w:placeholder>
                  <w:docPart w:val="9F72447C5B3B4898A85AE33E141D5FEB"/>
                </w:placeholder>
                <w:showingPlcHdr/>
                <w:text/>
              </w:sdtPr>
              <w:sdtEndPr/>
              <w:sdtContent>
                <w:r w:rsidR="004472C9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  <w:r w:rsidR="00BE7852" w:rsidRPr="008F2D7D">
              <w:rPr>
                <w:sz w:val="20"/>
                <w:szCs w:val="20"/>
              </w:rPr>
              <w:tab/>
            </w:r>
          </w:p>
          <w:p w14:paraId="55619FB7" w14:textId="3AB3531A" w:rsidR="00BE7852" w:rsidRPr="008F2D7D" w:rsidRDefault="00BE7852" w:rsidP="00BE7852">
            <w:pPr>
              <w:tabs>
                <w:tab w:val="left" w:pos="4245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1D3909C6" w14:textId="0E4CF9AE" w:rsidR="004472C9" w:rsidRPr="008F2D7D" w:rsidRDefault="004472C9" w:rsidP="00402B1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geplant per:</w:t>
            </w:r>
            <w:r w:rsidR="00875167" w:rsidRPr="008F2D7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46083307"/>
                <w:placeholder>
                  <w:docPart w:val="0D33E4EEB9E94C779ADC884A2EE29B09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875167" w:rsidRPr="008F2D7D">
                  <w:rPr>
                    <w:rStyle w:val="Platzhaltertext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  <w:tr w:rsidR="004472C9" w:rsidRPr="008F2D7D" w14:paraId="700E122D" w14:textId="77777777" w:rsidTr="00D04E92">
        <w:tc>
          <w:tcPr>
            <w:tcW w:w="5382" w:type="dxa"/>
          </w:tcPr>
          <w:p w14:paraId="2495AA13" w14:textId="77777777" w:rsidR="004472C9" w:rsidRPr="008F2D7D" w:rsidRDefault="00814279" w:rsidP="00BE7852">
            <w:pPr>
              <w:tabs>
                <w:tab w:val="left" w:pos="417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35233162"/>
                <w:placeholder>
                  <w:docPart w:val="EA7AFF37B2A14BCC8B83666260AC440C"/>
                </w:placeholder>
                <w:showingPlcHdr/>
                <w:text/>
              </w:sdtPr>
              <w:sdtEndPr/>
              <w:sdtContent>
                <w:r w:rsidR="004472C9" w:rsidRPr="008F2D7D">
                  <w:rPr>
                    <w:rStyle w:val="Platzhaltertext"/>
                    <w:sz w:val="20"/>
                    <w:szCs w:val="20"/>
                  </w:rPr>
                  <w:t>Klicken Sie hier, um Text einzugeben.</w:t>
                </w:r>
              </w:sdtContent>
            </w:sdt>
            <w:r w:rsidR="00BE7852" w:rsidRPr="008F2D7D">
              <w:rPr>
                <w:sz w:val="20"/>
                <w:szCs w:val="20"/>
              </w:rPr>
              <w:tab/>
            </w:r>
          </w:p>
          <w:p w14:paraId="19A9F4DC" w14:textId="2AAC0702" w:rsidR="00BE7852" w:rsidRPr="008F2D7D" w:rsidRDefault="00BE7852" w:rsidP="00BE7852">
            <w:pPr>
              <w:tabs>
                <w:tab w:val="left" w:pos="4170"/>
              </w:tabs>
              <w:rPr>
                <w:sz w:val="20"/>
                <w:szCs w:val="20"/>
              </w:rPr>
            </w:pPr>
          </w:p>
        </w:tc>
        <w:tc>
          <w:tcPr>
            <w:tcW w:w="2885" w:type="dxa"/>
          </w:tcPr>
          <w:p w14:paraId="28235F5C" w14:textId="4174F8EA" w:rsidR="004472C9" w:rsidRPr="008F2D7D" w:rsidRDefault="004472C9" w:rsidP="00402B13">
            <w:pPr>
              <w:rPr>
                <w:sz w:val="20"/>
                <w:szCs w:val="20"/>
              </w:rPr>
            </w:pPr>
            <w:r w:rsidRPr="008F2D7D">
              <w:rPr>
                <w:sz w:val="20"/>
                <w:szCs w:val="20"/>
              </w:rPr>
              <w:t>geplant per:</w:t>
            </w:r>
            <w:r w:rsidR="00875167" w:rsidRPr="008F2D7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948656108"/>
                <w:placeholder>
                  <w:docPart w:val="54B4479F0B0A4A7D910EF8DE4FCA4D11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875167" w:rsidRPr="008F2D7D">
                  <w:rPr>
                    <w:rStyle w:val="Platzhaltertext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</w:tbl>
    <w:p w14:paraId="78262560" w14:textId="77777777" w:rsidR="0048607B" w:rsidRPr="008F2D7D" w:rsidRDefault="0048607B" w:rsidP="0048607B">
      <w:pPr>
        <w:pStyle w:val="Listenabsatz"/>
        <w:rPr>
          <w:b/>
          <w:sz w:val="20"/>
          <w:szCs w:val="20"/>
        </w:rPr>
      </w:pPr>
    </w:p>
    <w:p w14:paraId="054E97EC" w14:textId="77777777" w:rsidR="00E63B00" w:rsidRPr="008F2D7D" w:rsidRDefault="00E63B00" w:rsidP="001E2DC0">
      <w:pPr>
        <w:rPr>
          <w:sz w:val="20"/>
          <w:szCs w:val="20"/>
        </w:rPr>
      </w:pPr>
    </w:p>
    <w:p w14:paraId="7A71DAAB" w14:textId="77777777" w:rsidR="00E50259" w:rsidRPr="008F2D7D" w:rsidRDefault="00E50259" w:rsidP="00E50259">
      <w:pPr>
        <w:pStyle w:val="berschrift1"/>
        <w:spacing w:line="260" w:lineRule="atLeast"/>
        <w:rPr>
          <w:b w:val="0"/>
          <w:sz w:val="20"/>
          <w:szCs w:val="20"/>
        </w:rPr>
      </w:pPr>
      <w:r w:rsidRPr="008F2D7D">
        <w:rPr>
          <w:sz w:val="20"/>
          <w:szCs w:val="20"/>
        </w:rPr>
        <w:t>Notwendigkeit Vorabkontrolle</w:t>
      </w:r>
    </w:p>
    <w:p w14:paraId="7CDEDD7C" w14:textId="77777777" w:rsidR="00E50259" w:rsidRPr="008F2D7D" w:rsidRDefault="00E50259" w:rsidP="00E50259">
      <w:pPr>
        <w:rPr>
          <w:sz w:val="20"/>
          <w:szCs w:val="20"/>
        </w:rPr>
      </w:pPr>
    </w:p>
    <w:p w14:paraId="0CE3D88F" w14:textId="52E192B2" w:rsidR="00E50259" w:rsidRPr="008F2D7D" w:rsidRDefault="00A95289" w:rsidP="00E50259">
      <w:pPr>
        <w:rPr>
          <w:sz w:val="20"/>
          <w:szCs w:val="20"/>
        </w:rPr>
      </w:pPr>
      <w:r>
        <w:rPr>
          <w:sz w:val="20"/>
          <w:szCs w:val="20"/>
        </w:rPr>
        <w:t>Sind besondere Risiken (Ziffer</w:t>
      </w:r>
      <w:r w:rsidR="00E50259" w:rsidRPr="008F2D7D">
        <w:rPr>
          <w:sz w:val="20"/>
          <w:szCs w:val="20"/>
        </w:rPr>
        <w:t xml:space="preserve"> 3) </w:t>
      </w:r>
      <w:r>
        <w:rPr>
          <w:sz w:val="20"/>
          <w:szCs w:val="20"/>
        </w:rPr>
        <w:t xml:space="preserve">identifiziert worden, </w:t>
      </w:r>
      <w:r w:rsidR="00E50259" w:rsidRPr="008F2D7D">
        <w:rPr>
          <w:sz w:val="20"/>
          <w:szCs w:val="20"/>
        </w:rPr>
        <w:t xml:space="preserve">ist die beabsichtigte Datenbearbeitung der </w:t>
      </w:r>
      <w:r w:rsidR="00936C0D">
        <w:rPr>
          <w:sz w:val="20"/>
          <w:szCs w:val="20"/>
        </w:rPr>
        <w:t>Datenschutzbeauftragten (DSB)</w:t>
      </w:r>
      <w:r w:rsidR="00E50259" w:rsidRPr="008F2D7D">
        <w:rPr>
          <w:sz w:val="20"/>
          <w:szCs w:val="20"/>
        </w:rPr>
        <w:t xml:space="preserve"> zur Vorabkontrolle einzureichen.</w:t>
      </w:r>
    </w:p>
    <w:p w14:paraId="1BF798D4" w14:textId="77777777" w:rsidR="00E50259" w:rsidRPr="008F2D7D" w:rsidRDefault="00E50259" w:rsidP="00E50259">
      <w:pPr>
        <w:rPr>
          <w:sz w:val="20"/>
          <w:szCs w:val="20"/>
        </w:rPr>
      </w:pPr>
    </w:p>
    <w:p w14:paraId="04AEBD4F" w14:textId="555FD468" w:rsidR="00E50259" w:rsidRPr="008F2D7D" w:rsidRDefault="00E50259" w:rsidP="00E50259">
      <w:pPr>
        <w:rPr>
          <w:sz w:val="20"/>
          <w:szCs w:val="20"/>
        </w:rPr>
      </w:pPr>
      <w:r w:rsidRPr="008F2D7D">
        <w:rPr>
          <w:sz w:val="20"/>
          <w:szCs w:val="20"/>
        </w:rPr>
        <w:t xml:space="preserve">Erläuterungen können dem </w:t>
      </w:r>
      <w:hyperlink r:id="rId9" w:history="1">
        <w:r w:rsidRPr="00805330">
          <w:rPr>
            <w:rStyle w:val="Hyperlink"/>
            <w:sz w:val="20"/>
            <w:szCs w:val="20"/>
          </w:rPr>
          <w:t>Merkblatt Vorabkontrolle</w:t>
        </w:r>
      </w:hyperlink>
      <w:r w:rsidR="00A95289">
        <w:rPr>
          <w:sz w:val="20"/>
          <w:szCs w:val="20"/>
        </w:rPr>
        <w:t xml:space="preserve"> </w:t>
      </w:r>
      <w:r w:rsidRPr="008F2D7D">
        <w:rPr>
          <w:sz w:val="20"/>
          <w:szCs w:val="20"/>
        </w:rPr>
        <w:t xml:space="preserve">entnommen werden. </w:t>
      </w:r>
    </w:p>
    <w:p w14:paraId="3EA12D55" w14:textId="20E91C64" w:rsidR="00E50259" w:rsidRPr="008F2D7D" w:rsidRDefault="00E50259" w:rsidP="00E50259">
      <w:pPr>
        <w:rPr>
          <w:sz w:val="20"/>
          <w:szCs w:val="20"/>
        </w:rPr>
      </w:pPr>
      <w:r w:rsidRPr="008F2D7D">
        <w:rPr>
          <w:sz w:val="20"/>
          <w:szCs w:val="20"/>
        </w:rPr>
        <w:t xml:space="preserve">Vorabkontrollgesuche und </w:t>
      </w:r>
      <w:r w:rsidR="00A95289">
        <w:rPr>
          <w:sz w:val="20"/>
          <w:szCs w:val="20"/>
        </w:rPr>
        <w:t>Fragen können per Mail an</w:t>
      </w:r>
      <w:r w:rsidRPr="008F2D7D">
        <w:rPr>
          <w:sz w:val="20"/>
          <w:szCs w:val="20"/>
        </w:rPr>
        <w:t xml:space="preserve"> </w:t>
      </w:r>
      <w:hyperlink r:id="rId10" w:history="1">
        <w:r w:rsidRPr="008F2D7D">
          <w:rPr>
            <w:rStyle w:val="Hyperlink"/>
            <w:sz w:val="20"/>
            <w:szCs w:val="20"/>
          </w:rPr>
          <w:t>datenschutz@dsb.zh.ch</w:t>
        </w:r>
      </w:hyperlink>
      <w:r w:rsidRPr="008F2D7D">
        <w:rPr>
          <w:sz w:val="20"/>
          <w:szCs w:val="20"/>
        </w:rPr>
        <w:t xml:space="preserve"> </w:t>
      </w:r>
      <w:r w:rsidR="00A95289">
        <w:rPr>
          <w:sz w:val="20"/>
          <w:szCs w:val="20"/>
        </w:rPr>
        <w:t xml:space="preserve">oder über das </w:t>
      </w:r>
      <w:hyperlink r:id="rId11" w:history="1">
        <w:r w:rsidR="00A95289" w:rsidRPr="00A95289">
          <w:rPr>
            <w:rStyle w:val="Hyperlink"/>
            <w:sz w:val="20"/>
            <w:szCs w:val="20"/>
          </w:rPr>
          <w:t>Kontaktformular</w:t>
        </w:r>
      </w:hyperlink>
      <w:r w:rsidR="00A95289">
        <w:rPr>
          <w:sz w:val="20"/>
          <w:szCs w:val="20"/>
        </w:rPr>
        <w:t xml:space="preserve"> gestellt werden.</w:t>
      </w:r>
    </w:p>
    <w:p w14:paraId="4854E11B" w14:textId="77777777" w:rsidR="00E50259" w:rsidRPr="008F2D7D" w:rsidRDefault="00E50259" w:rsidP="00E50259">
      <w:pPr>
        <w:rPr>
          <w:sz w:val="20"/>
          <w:szCs w:val="20"/>
        </w:rPr>
      </w:pPr>
    </w:p>
    <w:p w14:paraId="7B4CB0BB" w14:textId="77777777" w:rsidR="00E50259" w:rsidRPr="008F2D7D" w:rsidRDefault="00E50259" w:rsidP="00E50259">
      <w:pPr>
        <w:rPr>
          <w:sz w:val="20"/>
          <w:szCs w:val="20"/>
        </w:rPr>
      </w:pPr>
    </w:p>
    <w:p w14:paraId="4824F3AA" w14:textId="77777777" w:rsidR="00E50259" w:rsidRPr="008F2D7D" w:rsidRDefault="00E50259" w:rsidP="00E50259">
      <w:pPr>
        <w:rPr>
          <w:sz w:val="20"/>
          <w:szCs w:val="20"/>
        </w:rPr>
      </w:pPr>
    </w:p>
    <w:tbl>
      <w:tblPr>
        <w:tblStyle w:val="Tabellenraster"/>
        <w:tblW w:w="85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E50259" w:rsidRPr="008F2D7D" w14:paraId="11C0DF60" w14:textId="77777777" w:rsidTr="00782197">
        <w:tc>
          <w:tcPr>
            <w:tcW w:w="8267" w:type="dxa"/>
            <w:gridSpan w:val="2"/>
          </w:tcPr>
          <w:p w14:paraId="4CA492CE" w14:textId="77777777" w:rsidR="00E50259" w:rsidRPr="008F2D7D" w:rsidRDefault="00E50259" w:rsidP="002A30F3">
            <w:pPr>
              <w:pStyle w:val="berschrift1"/>
            </w:pPr>
            <w:r w:rsidRPr="008F2D7D">
              <w:t>Weiteres Vorgehen</w:t>
            </w:r>
          </w:p>
          <w:p w14:paraId="60A0BEB4" w14:textId="77777777" w:rsidR="00E50259" w:rsidRPr="008F2D7D" w:rsidRDefault="00E50259" w:rsidP="000657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50259" w:rsidRPr="008F2D7D" w14:paraId="36BA4261" w14:textId="77777777" w:rsidTr="00782197">
        <w:tc>
          <w:tcPr>
            <w:tcW w:w="4133" w:type="dxa"/>
          </w:tcPr>
          <w:p w14:paraId="2F463381" w14:textId="77777777" w:rsidR="00E50259" w:rsidRPr="008F2D7D" w:rsidRDefault="00814279" w:rsidP="005156D1">
            <w:pPr>
              <w:ind w:left="565" w:hanging="565"/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2710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259" w:rsidRPr="008F2D7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E50259" w:rsidRPr="008F2D7D">
              <w:rPr>
                <w:b/>
                <w:sz w:val="20"/>
                <w:szCs w:val="20"/>
              </w:rPr>
              <w:tab/>
              <w:t>Projekt wird der DSB zur Vorabkontrolle eingereicht</w:t>
            </w:r>
          </w:p>
        </w:tc>
        <w:tc>
          <w:tcPr>
            <w:tcW w:w="4134" w:type="dxa"/>
          </w:tcPr>
          <w:p w14:paraId="3332963C" w14:textId="77777777" w:rsidR="00E50259" w:rsidRPr="008F2D7D" w:rsidRDefault="00814279" w:rsidP="005156D1">
            <w:pPr>
              <w:tabs>
                <w:tab w:val="left" w:pos="573"/>
              </w:tabs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204659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259" w:rsidRPr="008F2D7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E50259" w:rsidRPr="008F2D7D">
              <w:rPr>
                <w:b/>
                <w:sz w:val="20"/>
                <w:szCs w:val="20"/>
              </w:rPr>
              <w:tab/>
              <w:t>Vorabkontrolle nicht erforderlich</w:t>
            </w:r>
          </w:p>
        </w:tc>
      </w:tr>
      <w:tr w:rsidR="00CE6A23" w:rsidRPr="008F2D7D" w14:paraId="04B4CD0A" w14:textId="77777777" w:rsidTr="00782197">
        <w:tc>
          <w:tcPr>
            <w:tcW w:w="4133" w:type="dxa"/>
          </w:tcPr>
          <w:p w14:paraId="6594EF06" w14:textId="77777777" w:rsidR="00CE6A23" w:rsidRPr="008F2D7D" w:rsidRDefault="00CE6A23" w:rsidP="00E63B00">
            <w:pPr>
              <w:tabs>
                <w:tab w:val="left" w:pos="690"/>
              </w:tabs>
              <w:rPr>
                <w:rFonts w:eastAsia="MS Gothic"/>
                <w:b/>
                <w:sz w:val="20"/>
                <w:szCs w:val="20"/>
              </w:rPr>
            </w:pPr>
          </w:p>
        </w:tc>
        <w:tc>
          <w:tcPr>
            <w:tcW w:w="4134" w:type="dxa"/>
          </w:tcPr>
          <w:p w14:paraId="1DA2AC32" w14:textId="77777777" w:rsidR="00CE6A23" w:rsidRPr="008F2D7D" w:rsidRDefault="00CE6A23" w:rsidP="00E63B00">
            <w:pPr>
              <w:tabs>
                <w:tab w:val="left" w:pos="690"/>
              </w:tabs>
              <w:rPr>
                <w:rFonts w:eastAsia="MS Gothic"/>
                <w:b/>
                <w:sz w:val="20"/>
                <w:szCs w:val="20"/>
              </w:rPr>
            </w:pPr>
          </w:p>
        </w:tc>
      </w:tr>
    </w:tbl>
    <w:p w14:paraId="61E328A2" w14:textId="77777777" w:rsidR="00667CC3" w:rsidRPr="008F2D7D" w:rsidRDefault="00667CC3" w:rsidP="00E82C7C">
      <w:pPr>
        <w:tabs>
          <w:tab w:val="left" w:pos="7590"/>
        </w:tabs>
        <w:rPr>
          <w:sz w:val="20"/>
          <w:szCs w:val="20"/>
        </w:rPr>
      </w:pPr>
    </w:p>
    <w:sectPr w:rsidR="00667CC3" w:rsidRPr="008F2D7D" w:rsidSect="000F5410">
      <w:footerReference w:type="default" r:id="rId12"/>
      <w:headerReference w:type="first" r:id="rId13"/>
      <w:footerReference w:type="first" r:id="rId14"/>
      <w:pgSz w:w="11906" w:h="16838"/>
      <w:pgMar w:top="1871" w:right="1786" w:bottom="1644" w:left="1843" w:header="425" w:footer="3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0E1B1" w14:textId="77777777" w:rsidR="00814279" w:rsidRDefault="00814279" w:rsidP="00EC16D0">
      <w:pPr>
        <w:spacing w:line="240" w:lineRule="auto"/>
      </w:pPr>
      <w:r>
        <w:separator/>
      </w:r>
    </w:p>
  </w:endnote>
  <w:endnote w:type="continuationSeparator" w:id="0">
    <w:p w14:paraId="2B1A1D09" w14:textId="77777777" w:rsidR="00814279" w:rsidRDefault="00814279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D761C" w14:textId="77777777" w:rsidR="00C514C7" w:rsidRDefault="00C514C7" w:rsidP="007F7CCF">
    <w:pPr>
      <w:pStyle w:val="Fuzeile"/>
      <w:tabs>
        <w:tab w:val="clear" w:pos="4536"/>
        <w:tab w:val="clear" w:pos="9072"/>
        <w:tab w:val="right" w:pos="9127"/>
      </w:tabs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1D3BBB" w:rsidRPr="001D3BBB">
      <w:rPr>
        <w:noProof/>
        <w:lang w:val="de-DE"/>
      </w:rPr>
      <w:t>2</w:t>
    </w:r>
    <w:r>
      <w:fldChar w:fldCharType="end"/>
    </w:r>
    <w:r>
      <w:t>/</w:t>
    </w:r>
    <w:r w:rsidR="007503A7">
      <w:rPr>
        <w:noProof/>
      </w:rPr>
      <w:fldChar w:fldCharType="begin"/>
    </w:r>
    <w:r w:rsidR="007503A7">
      <w:rPr>
        <w:noProof/>
      </w:rPr>
      <w:instrText xml:space="preserve"> NUMPAGES   \* MERGEFORMAT </w:instrText>
    </w:r>
    <w:r w:rsidR="007503A7">
      <w:rPr>
        <w:noProof/>
      </w:rPr>
      <w:fldChar w:fldCharType="separate"/>
    </w:r>
    <w:r w:rsidR="001D3BBB">
      <w:rPr>
        <w:noProof/>
      </w:rPr>
      <w:t>3</w:t>
    </w:r>
    <w:r w:rsidR="007503A7">
      <w:rPr>
        <w:noProof/>
      </w:rPr>
      <w:fldChar w:fldCharType="end"/>
    </w:r>
  </w:p>
  <w:p w14:paraId="3B68FB18" w14:textId="77777777" w:rsidR="00BE769F" w:rsidRDefault="00BE769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17421" w14:textId="77777777" w:rsidR="00C514C7" w:rsidRPr="000F5410" w:rsidRDefault="000F5410" w:rsidP="000F5410">
    <w:pPr>
      <w:pStyle w:val="Fuzeile"/>
      <w:tabs>
        <w:tab w:val="clear" w:pos="4536"/>
        <w:tab w:val="clear" w:pos="9072"/>
        <w:tab w:val="right" w:pos="8222"/>
      </w:tabs>
    </w:pPr>
    <w:r>
      <w:rPr>
        <w:noProof/>
        <w:lang w:eastAsia="de-CH"/>
      </w:rPr>
      <w:drawing>
        <wp:inline distT="0" distB="0" distL="0" distR="0" wp14:anchorId="1C17620D" wp14:editId="48193E2D">
          <wp:extent cx="904875" cy="904875"/>
          <wp:effectExtent l="0" t="0" r="9525" b="952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B_Global_Privacy_and_Data_Awa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CH"/>
      </w:rPr>
      <w:tab/>
    </w:r>
    <w:r>
      <w:rPr>
        <w:noProof/>
        <w:lang w:eastAsia="de-CH"/>
      </w:rPr>
      <w:drawing>
        <wp:inline distT="0" distB="0" distL="0" distR="0" wp14:anchorId="0B7319B2" wp14:editId="59AD70DE">
          <wp:extent cx="1926336" cy="566928"/>
          <wp:effectExtent l="0" t="0" r="0" b="5080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336" cy="566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8F46A" w14:textId="77777777" w:rsidR="00814279" w:rsidRDefault="00814279" w:rsidP="00EC16D0">
      <w:pPr>
        <w:spacing w:line="240" w:lineRule="auto"/>
      </w:pPr>
      <w:r>
        <w:separator/>
      </w:r>
    </w:p>
  </w:footnote>
  <w:footnote w:type="continuationSeparator" w:id="0">
    <w:p w14:paraId="3F400412" w14:textId="77777777" w:rsidR="00814279" w:rsidRDefault="00814279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EAF2C" w14:textId="77777777" w:rsidR="0031077D" w:rsidRDefault="007503A7" w:rsidP="00FA67BA">
    <w:pPr>
      <w:pStyle w:val="Logo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5E5A0CEA" wp14:editId="3FAE4845">
          <wp:simplePos x="0" y="0"/>
          <wp:positionH relativeFrom="page">
            <wp:posOffset>4237990</wp:posOffset>
          </wp:positionH>
          <wp:positionV relativeFrom="paragraph">
            <wp:posOffset>-277495</wp:posOffset>
          </wp:positionV>
          <wp:extent cx="3369600" cy="1980000"/>
          <wp:effectExtent l="0" t="0" r="0" b="0"/>
          <wp:wrapNone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9600" cy="19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2FDC7" w14:textId="77777777" w:rsidR="007503A7" w:rsidRDefault="007503A7" w:rsidP="0031077D">
    <w:pPr>
      <w:pStyle w:val="Logo"/>
      <w:ind w:right="0"/>
    </w:pPr>
  </w:p>
  <w:p w14:paraId="4B8EB07B" w14:textId="77777777" w:rsidR="007503A7" w:rsidRDefault="007503A7" w:rsidP="0031077D">
    <w:pPr>
      <w:pStyle w:val="Logo"/>
      <w:ind w:right="0"/>
    </w:pPr>
  </w:p>
  <w:p w14:paraId="3C153BD2" w14:textId="77777777" w:rsidR="007503A7" w:rsidRDefault="007503A7" w:rsidP="0031077D">
    <w:pPr>
      <w:pStyle w:val="Logo"/>
      <w:ind w:right="0"/>
    </w:pPr>
  </w:p>
  <w:p w14:paraId="15A4B8AA" w14:textId="77777777" w:rsidR="007503A7" w:rsidRDefault="007503A7" w:rsidP="0031077D">
    <w:pPr>
      <w:pStyle w:val="Logo"/>
      <w:ind w:right="0"/>
    </w:pPr>
  </w:p>
  <w:p w14:paraId="6B4D0F46" w14:textId="77777777" w:rsidR="007503A7" w:rsidRDefault="007503A7" w:rsidP="0031077D">
    <w:pPr>
      <w:pStyle w:val="Logo"/>
      <w:ind w:right="0"/>
    </w:pPr>
  </w:p>
  <w:p w14:paraId="064FCF25" w14:textId="77777777" w:rsidR="007503A7" w:rsidRDefault="007503A7" w:rsidP="0031077D">
    <w:pPr>
      <w:pStyle w:val="Logo"/>
      <w:ind w:right="0"/>
    </w:pPr>
  </w:p>
  <w:p w14:paraId="3ECA6255" w14:textId="77777777" w:rsidR="00C514C7" w:rsidRDefault="0031077D" w:rsidP="0031077D">
    <w:pPr>
      <w:pStyle w:val="Logo"/>
      <w:ind w:right="0"/>
    </w:pPr>
    <w:r>
      <w:t>www.datenschutz.ch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14B0F5E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F947D4"/>
    <w:multiLevelType w:val="multilevel"/>
    <w:tmpl w:val="C5A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4273F"/>
    <w:multiLevelType w:val="hybridMultilevel"/>
    <w:tmpl w:val="A77CAE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0"/>
  </w:num>
  <w:num w:numId="15">
    <w:abstractNumId w:val="12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8"/>
  </w:num>
  <w:num w:numId="22">
    <w:abstractNumId w:val="18"/>
  </w:num>
  <w:num w:numId="23">
    <w:abstractNumId w:val="16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46"/>
    <w:rsid w:val="00003742"/>
    <w:rsid w:val="000124A6"/>
    <w:rsid w:val="000D3A8D"/>
    <w:rsid w:val="000D5722"/>
    <w:rsid w:val="000F5410"/>
    <w:rsid w:val="00114E9F"/>
    <w:rsid w:val="00125D89"/>
    <w:rsid w:val="00134592"/>
    <w:rsid w:val="0014430E"/>
    <w:rsid w:val="001615F0"/>
    <w:rsid w:val="001B2FBC"/>
    <w:rsid w:val="001B574D"/>
    <w:rsid w:val="001D3BBB"/>
    <w:rsid w:val="001E2DC0"/>
    <w:rsid w:val="001E637F"/>
    <w:rsid w:val="00203365"/>
    <w:rsid w:val="00250780"/>
    <w:rsid w:val="002663A1"/>
    <w:rsid w:val="002854C2"/>
    <w:rsid w:val="00291A6B"/>
    <w:rsid w:val="002A30F3"/>
    <w:rsid w:val="002B441C"/>
    <w:rsid w:val="002E32B6"/>
    <w:rsid w:val="0031077D"/>
    <w:rsid w:val="00367FA4"/>
    <w:rsid w:val="00381C02"/>
    <w:rsid w:val="00395243"/>
    <w:rsid w:val="003956D3"/>
    <w:rsid w:val="003C00BD"/>
    <w:rsid w:val="003D2A75"/>
    <w:rsid w:val="00402B13"/>
    <w:rsid w:val="004174A1"/>
    <w:rsid w:val="004239BF"/>
    <w:rsid w:val="00423D6F"/>
    <w:rsid w:val="0044311D"/>
    <w:rsid w:val="00445810"/>
    <w:rsid w:val="004472C9"/>
    <w:rsid w:val="00473A87"/>
    <w:rsid w:val="0048051A"/>
    <w:rsid w:val="0048093E"/>
    <w:rsid w:val="0048194D"/>
    <w:rsid w:val="0048607B"/>
    <w:rsid w:val="0049244A"/>
    <w:rsid w:val="004C1536"/>
    <w:rsid w:val="004D49A2"/>
    <w:rsid w:val="004D6F35"/>
    <w:rsid w:val="004E3A53"/>
    <w:rsid w:val="004F05E0"/>
    <w:rsid w:val="004F20C8"/>
    <w:rsid w:val="00504601"/>
    <w:rsid w:val="005156D1"/>
    <w:rsid w:val="00527624"/>
    <w:rsid w:val="00544422"/>
    <w:rsid w:val="00561D62"/>
    <w:rsid w:val="00573C98"/>
    <w:rsid w:val="005A572A"/>
    <w:rsid w:val="005E078D"/>
    <w:rsid w:val="005F7E29"/>
    <w:rsid w:val="00611A32"/>
    <w:rsid w:val="00613009"/>
    <w:rsid w:val="006138B9"/>
    <w:rsid w:val="00622663"/>
    <w:rsid w:val="0064579F"/>
    <w:rsid w:val="00645B8D"/>
    <w:rsid w:val="00653CC9"/>
    <w:rsid w:val="00654EE4"/>
    <w:rsid w:val="00667CC3"/>
    <w:rsid w:val="00670D46"/>
    <w:rsid w:val="00671C9C"/>
    <w:rsid w:val="0067657F"/>
    <w:rsid w:val="00687776"/>
    <w:rsid w:val="00697AC1"/>
    <w:rsid w:val="006B0045"/>
    <w:rsid w:val="006D1217"/>
    <w:rsid w:val="00712F32"/>
    <w:rsid w:val="007335FE"/>
    <w:rsid w:val="00733833"/>
    <w:rsid w:val="00737684"/>
    <w:rsid w:val="00737E3E"/>
    <w:rsid w:val="007503A7"/>
    <w:rsid w:val="00765014"/>
    <w:rsid w:val="00767AC5"/>
    <w:rsid w:val="00782197"/>
    <w:rsid w:val="00794E34"/>
    <w:rsid w:val="007D36F5"/>
    <w:rsid w:val="007D5FF1"/>
    <w:rsid w:val="007E5044"/>
    <w:rsid w:val="007E5306"/>
    <w:rsid w:val="007F3B8C"/>
    <w:rsid w:val="007F7CCF"/>
    <w:rsid w:val="00804C84"/>
    <w:rsid w:val="00805330"/>
    <w:rsid w:val="00814279"/>
    <w:rsid w:val="00816239"/>
    <w:rsid w:val="00857F8B"/>
    <w:rsid w:val="00866F6A"/>
    <w:rsid w:val="0086725E"/>
    <w:rsid w:val="00875167"/>
    <w:rsid w:val="008753EB"/>
    <w:rsid w:val="00875D96"/>
    <w:rsid w:val="00882786"/>
    <w:rsid w:val="008C78E8"/>
    <w:rsid w:val="008C7A64"/>
    <w:rsid w:val="008E12CF"/>
    <w:rsid w:val="008E1421"/>
    <w:rsid w:val="008E476F"/>
    <w:rsid w:val="008E5A9E"/>
    <w:rsid w:val="008F2D7D"/>
    <w:rsid w:val="00905709"/>
    <w:rsid w:val="00936C0D"/>
    <w:rsid w:val="0093729D"/>
    <w:rsid w:val="009431E9"/>
    <w:rsid w:val="009733EE"/>
    <w:rsid w:val="00992F87"/>
    <w:rsid w:val="009B3FBA"/>
    <w:rsid w:val="009B64A7"/>
    <w:rsid w:val="009C35EC"/>
    <w:rsid w:val="009D33DE"/>
    <w:rsid w:val="009F2D61"/>
    <w:rsid w:val="00A074F3"/>
    <w:rsid w:val="00A0779D"/>
    <w:rsid w:val="00A3230D"/>
    <w:rsid w:val="00A5261E"/>
    <w:rsid w:val="00A70AB3"/>
    <w:rsid w:val="00A83CFC"/>
    <w:rsid w:val="00A95289"/>
    <w:rsid w:val="00A97B14"/>
    <w:rsid w:val="00AB09EF"/>
    <w:rsid w:val="00AB3900"/>
    <w:rsid w:val="00AB7368"/>
    <w:rsid w:val="00AD0C7A"/>
    <w:rsid w:val="00AD6284"/>
    <w:rsid w:val="00AE2EAB"/>
    <w:rsid w:val="00B17756"/>
    <w:rsid w:val="00B30F94"/>
    <w:rsid w:val="00B52D5E"/>
    <w:rsid w:val="00B819F4"/>
    <w:rsid w:val="00B81AD3"/>
    <w:rsid w:val="00B85F41"/>
    <w:rsid w:val="00BB3AD6"/>
    <w:rsid w:val="00BD0BAA"/>
    <w:rsid w:val="00BE0E5E"/>
    <w:rsid w:val="00BE1D32"/>
    <w:rsid w:val="00BE769F"/>
    <w:rsid w:val="00BE7852"/>
    <w:rsid w:val="00C057F1"/>
    <w:rsid w:val="00C514C7"/>
    <w:rsid w:val="00C52DF6"/>
    <w:rsid w:val="00C812D4"/>
    <w:rsid w:val="00C86347"/>
    <w:rsid w:val="00C94DC7"/>
    <w:rsid w:val="00CC5072"/>
    <w:rsid w:val="00CD0F06"/>
    <w:rsid w:val="00CD288A"/>
    <w:rsid w:val="00CE0C9E"/>
    <w:rsid w:val="00CE45B2"/>
    <w:rsid w:val="00CE6A23"/>
    <w:rsid w:val="00CF26BA"/>
    <w:rsid w:val="00D011B5"/>
    <w:rsid w:val="00D04E92"/>
    <w:rsid w:val="00D21F0F"/>
    <w:rsid w:val="00D22400"/>
    <w:rsid w:val="00D24BB4"/>
    <w:rsid w:val="00D257CB"/>
    <w:rsid w:val="00D6342D"/>
    <w:rsid w:val="00D93333"/>
    <w:rsid w:val="00DA06F0"/>
    <w:rsid w:val="00DA54FA"/>
    <w:rsid w:val="00E167FB"/>
    <w:rsid w:val="00E50259"/>
    <w:rsid w:val="00E61D9E"/>
    <w:rsid w:val="00E63B00"/>
    <w:rsid w:val="00E82C7C"/>
    <w:rsid w:val="00E93AD4"/>
    <w:rsid w:val="00EA62A0"/>
    <w:rsid w:val="00EC16D0"/>
    <w:rsid w:val="00EF7524"/>
    <w:rsid w:val="00F001C5"/>
    <w:rsid w:val="00F10D88"/>
    <w:rsid w:val="00F45313"/>
    <w:rsid w:val="00F52ED7"/>
    <w:rsid w:val="00F64286"/>
    <w:rsid w:val="00F94109"/>
    <w:rsid w:val="00FA4234"/>
    <w:rsid w:val="00FA67BA"/>
    <w:rsid w:val="00FB355C"/>
    <w:rsid w:val="00FD36C2"/>
    <w:rsid w:val="00FE3520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AAF865F"/>
  <w15:docId w15:val="{C1339BA3-E1FB-44B8-AD54-C1270B5B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D46"/>
    <w:pPr>
      <w:spacing w:line="248" w:lineRule="exact"/>
    </w:pPr>
    <w:rPr>
      <w:rFonts w:ascii="Arial" w:eastAsiaTheme="minorHAnsi" w:hAnsi="Arial" w:cs="Arial"/>
      <w:color w:val="000000"/>
      <w:sz w:val="21"/>
      <w:szCs w:val="21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C16D0"/>
    <w:pPr>
      <w:keepNext/>
      <w:numPr>
        <w:numId w:val="21"/>
      </w:numPr>
      <w:outlineLvl w:val="0"/>
    </w:pPr>
    <w:rPr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28B00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78440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8440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F45313"/>
    <w:pPr>
      <w:numPr>
        <w:ilvl w:val="1"/>
        <w:numId w:val="20"/>
      </w:numPr>
      <w:tabs>
        <w:tab w:val="num" w:pos="360"/>
      </w:tabs>
      <w:ind w:left="511" w:firstLine="0"/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tabs>
        <w:tab w:val="clear" w:pos="926"/>
        <w:tab w:val="num" w:pos="360"/>
      </w:tabs>
      <w:ind w:left="0" w:firstLine="0"/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F28B00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78440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78440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2B6B8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  <w:style w:type="paragraph" w:styleId="Listenabsatz">
    <w:name w:val="List Paragraph"/>
    <w:basedOn w:val="Standard"/>
    <w:uiPriority w:val="34"/>
    <w:semiHidden/>
    <w:qFormat/>
    <w:rsid w:val="00670D46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B85F41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5F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B85F41"/>
    <w:rPr>
      <w:rFonts w:ascii="Arial" w:eastAsiaTheme="minorHAnsi" w:hAnsi="Arial" w:cs="Arial"/>
      <w:color w:val="000000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5F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5F41"/>
    <w:rPr>
      <w:rFonts w:ascii="Arial" w:eastAsiaTheme="minorHAnsi" w:hAnsi="Arial" w:cs="Arial"/>
      <w:b/>
      <w:bCs/>
      <w:color w:val="000000"/>
      <w:lang w:eastAsia="en-US"/>
    </w:rPr>
  </w:style>
  <w:style w:type="character" w:customStyle="1" w:styleId="NormaltextZchn">
    <w:name w:val="Normaltext Zchn"/>
    <w:link w:val="Normaltext"/>
    <w:locked/>
    <w:rsid w:val="00FA4234"/>
    <w:rPr>
      <w:rFonts w:ascii="Arial" w:hAnsi="Arial" w:cs="Arial"/>
      <w:sz w:val="22"/>
      <w:szCs w:val="22"/>
      <w:lang w:eastAsia="de-DE"/>
    </w:rPr>
  </w:style>
  <w:style w:type="paragraph" w:customStyle="1" w:styleId="Normaltext">
    <w:name w:val="Normaltext"/>
    <w:basedOn w:val="Standard"/>
    <w:link w:val="NormaltextZchn"/>
    <w:qFormat/>
    <w:rsid w:val="00FA4234"/>
    <w:pPr>
      <w:spacing w:before="240" w:line="260" w:lineRule="atLeast"/>
      <w:jc w:val="both"/>
    </w:pPr>
    <w:rPr>
      <w:rFonts w:eastAsia="Times New Roman"/>
      <w:color w:val="auto"/>
      <w:sz w:val="22"/>
      <w:szCs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E50259"/>
    <w:rPr>
      <w:rFonts w:ascii="Arial" w:eastAsiaTheme="minorHAnsi" w:hAnsi="Arial" w:cs="Arial"/>
      <w:b/>
      <w:bCs/>
      <w:color w:val="000000"/>
      <w:kern w:val="32"/>
      <w:sz w:val="21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ch/content/dam/zhweb/bilder-dokumente/themen/politik-staat/datenschutz/publikationen/formulare-merkblaetter/merkblatt_datenschutzfolgenabschaetzung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h.ch/de/politik-staat/datenschutz/anfrage-datenschutzbeauftrag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tenschutz@dsb.zh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ch/content/dam/zhweb/bilder-dokumente/themen/politik-staat/datenschutz/publikationen/formulare-merkblaetter/merkblatt_vorabkontrolle.pdf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Vorlagen\Leere%20Vorlage%20mit%20Log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8620A9-1E4F-4657-86BB-572102A50FBE}"/>
      </w:docPartPr>
      <w:docPartBody>
        <w:p w:rsidR="009767F5" w:rsidRDefault="0037147F"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9191B186460472CA969EDF739EFA1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8E7C20-EB74-42C2-A658-4259565878BD}"/>
      </w:docPartPr>
      <w:docPartBody>
        <w:p w:rsidR="004A53A8" w:rsidRDefault="009767F5" w:rsidP="009767F5">
          <w:pPr>
            <w:pStyle w:val="39191B186460472CA969EDF739EFA198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91203F4CC0641A08CCE25C19BE69A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BF9A3-8009-4C68-B0E0-4835B5E3B2D3}"/>
      </w:docPartPr>
      <w:docPartBody>
        <w:p w:rsidR="004A53A8" w:rsidRDefault="009767F5" w:rsidP="009767F5">
          <w:pPr>
            <w:pStyle w:val="B91203F4CC0641A08CCE25C19BE69A6C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77AD5AEA0D749EDA34BD9D16ACB5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18B4E3-FEBA-4C2B-BC82-1911474E8FE0}"/>
      </w:docPartPr>
      <w:docPartBody>
        <w:p w:rsidR="004A53A8" w:rsidRDefault="009767F5" w:rsidP="009767F5">
          <w:pPr>
            <w:pStyle w:val="B77AD5AEA0D749EDA34BD9D16ACB55B4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F72447C5B3B4898A85AE33E141D5F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B7466C-E232-4D87-BB71-BFC4CD7B5074}"/>
      </w:docPartPr>
      <w:docPartBody>
        <w:p w:rsidR="004A53A8" w:rsidRDefault="009767F5" w:rsidP="009767F5">
          <w:pPr>
            <w:pStyle w:val="9F72447C5B3B4898A85AE33E141D5FEB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A7AFF37B2A14BCC8B83666260AC4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1C7CA0-D774-4B4A-BFBE-C4EF004B85F7}"/>
      </w:docPartPr>
      <w:docPartBody>
        <w:p w:rsidR="004A53A8" w:rsidRDefault="009767F5" w:rsidP="009767F5">
          <w:pPr>
            <w:pStyle w:val="EA7AFF37B2A14BCC8B83666260AC440C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5E95D5F14DD4BED9118EAB3BE894B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9AA364-0A27-45E1-8095-EABF8EFD1947}"/>
      </w:docPartPr>
      <w:docPartBody>
        <w:p w:rsidR="004A53A8" w:rsidRDefault="009767F5" w:rsidP="009767F5">
          <w:pPr>
            <w:pStyle w:val="35E95D5F14DD4BED9118EAB3BE894B4E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B190B9340CB44EEA07E780D0788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84505C-A195-4296-86ED-FCF865CB17EA}"/>
      </w:docPartPr>
      <w:docPartBody>
        <w:p w:rsidR="004A53A8" w:rsidRDefault="009767F5" w:rsidP="009767F5">
          <w:pPr>
            <w:pStyle w:val="5B190B9340CB44EEA07E780D07884E27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68CDED58C80431786F7477164E04E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F86B7-CE9D-4270-8500-506F71092D73}"/>
      </w:docPartPr>
      <w:docPartBody>
        <w:p w:rsidR="004A53A8" w:rsidRDefault="009767F5" w:rsidP="009767F5">
          <w:pPr>
            <w:pStyle w:val="868CDED58C80431786F7477164E04E24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93FDA3CC6A249FC97C2EB2EAD1AC3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E33353-ADFB-43E7-811E-A5B07AB67F1E}"/>
      </w:docPartPr>
      <w:docPartBody>
        <w:p w:rsidR="004A53A8" w:rsidRDefault="009767F5" w:rsidP="009767F5">
          <w:pPr>
            <w:pStyle w:val="E93FDA3CC6A249FC97C2EB2EAD1AC3F0"/>
          </w:pPr>
          <w:r w:rsidRPr="001E3D4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4ED8BE0E79F45C9A3177BB2BB7546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3BF55-7498-485B-A4F4-FF311E264F2B}"/>
      </w:docPartPr>
      <w:docPartBody>
        <w:p w:rsidR="004A53A8" w:rsidRDefault="009767F5" w:rsidP="009767F5">
          <w:pPr>
            <w:pStyle w:val="A4ED8BE0E79F45C9A3177BB2BB754641"/>
          </w:pPr>
          <w:r w:rsidRPr="00C15F80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1139781299CA4491960B083A3FC067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E3D9B8-B406-477E-B223-48CBBB64B205}"/>
      </w:docPartPr>
      <w:docPartBody>
        <w:p w:rsidR="004A53A8" w:rsidRDefault="009767F5" w:rsidP="009767F5">
          <w:pPr>
            <w:pStyle w:val="1139781299CA4491960B083A3FC067F8"/>
          </w:pPr>
          <w:r w:rsidRPr="00C15F80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9FD2BE9CB4FC49588403D8409919C5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0232D9-DDE9-48F9-96A3-2319470771DC}"/>
      </w:docPartPr>
      <w:docPartBody>
        <w:p w:rsidR="004A53A8" w:rsidRDefault="009767F5" w:rsidP="009767F5">
          <w:pPr>
            <w:pStyle w:val="9FD2BE9CB4FC49588403D8409919C5A1"/>
          </w:pPr>
          <w:r w:rsidRPr="00C15F80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0D33E4EEB9E94C779ADC884A2EE29B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E16E18-E0A7-42E6-A442-4AA42834576F}"/>
      </w:docPartPr>
      <w:docPartBody>
        <w:p w:rsidR="004A53A8" w:rsidRDefault="009767F5" w:rsidP="009767F5">
          <w:pPr>
            <w:pStyle w:val="0D33E4EEB9E94C779ADC884A2EE29B09"/>
          </w:pPr>
          <w:r w:rsidRPr="00C15F80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54B4479F0B0A4A7D910EF8DE4FCA4D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C39E23-A05D-43FF-A2D2-BEF5056244E5}"/>
      </w:docPartPr>
      <w:docPartBody>
        <w:p w:rsidR="004A53A8" w:rsidRDefault="009767F5" w:rsidP="009767F5">
          <w:pPr>
            <w:pStyle w:val="54B4479F0B0A4A7D910EF8DE4FCA4D11"/>
          </w:pPr>
          <w:r w:rsidRPr="00C15F80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58A2AF90E16E446B8D676CADAFA098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110E8-17DE-449F-A595-6FCE84C75548}"/>
      </w:docPartPr>
      <w:docPartBody>
        <w:p w:rsidR="00B25DB9" w:rsidRDefault="004A53A8" w:rsidP="004A53A8">
          <w:pPr>
            <w:pStyle w:val="58A2AF90E16E446B8D676CADAFA0987C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F0EFE9699CE47A1A5CDDC2C9833FE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F6DCFB-2C47-40A1-8E7A-72244B92D293}"/>
      </w:docPartPr>
      <w:docPartBody>
        <w:p w:rsidR="00B25DB9" w:rsidRDefault="004A53A8" w:rsidP="004A53A8">
          <w:pPr>
            <w:pStyle w:val="2F0EFE9699CE47A1A5CDDC2C9833FEB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553D9832B634A30B9D229720ABBA5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7336B0-4B22-4C35-B156-C6352FE05E10}"/>
      </w:docPartPr>
      <w:docPartBody>
        <w:p w:rsidR="00B25DB9" w:rsidRDefault="004A53A8" w:rsidP="004A53A8">
          <w:pPr>
            <w:pStyle w:val="6553D9832B634A30B9D229720ABBA5B1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50A84C74F69456997E0221D267F8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1F0155-6612-4231-9C30-F12377BA063C}"/>
      </w:docPartPr>
      <w:docPartBody>
        <w:p w:rsidR="00B25DB9" w:rsidRDefault="004A53A8" w:rsidP="004A53A8">
          <w:pPr>
            <w:pStyle w:val="050A84C74F69456997E0221D267F8DAE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4C92605BD7043BE87F6B22EE1318D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29597-F29C-4B73-A640-A7D812621FEA}"/>
      </w:docPartPr>
      <w:docPartBody>
        <w:p w:rsidR="00B25DB9" w:rsidRDefault="004A53A8" w:rsidP="004A53A8">
          <w:pPr>
            <w:pStyle w:val="74C92605BD7043BE87F6B22EE1318D81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13EFE8E3F764BD3A5895FB9700AF7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1FF17E-1556-44CC-BDB8-837ED0E811A2}"/>
      </w:docPartPr>
      <w:docPartBody>
        <w:p w:rsidR="00B25DB9" w:rsidRDefault="004A53A8" w:rsidP="004A53A8">
          <w:pPr>
            <w:pStyle w:val="613EFE8E3F764BD3A5895FB9700AF7E7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9D0EDCFE739422C87CEE4AD83BAF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EDEEC8-6B00-4EE6-A636-5906F587C995}"/>
      </w:docPartPr>
      <w:docPartBody>
        <w:p w:rsidR="00B25DB9" w:rsidRDefault="004A53A8" w:rsidP="004A53A8">
          <w:pPr>
            <w:pStyle w:val="89D0EDCFE739422C87CEE4AD83BAF4B6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409E3D8E69E41C3B59B389A0587E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0364CF-5E95-4344-BF57-37F18A66A1A3}"/>
      </w:docPartPr>
      <w:docPartBody>
        <w:p w:rsidR="00B25DB9" w:rsidRDefault="004A53A8" w:rsidP="004A53A8">
          <w:pPr>
            <w:pStyle w:val="C409E3D8E69E41C3B59B389A0587EF7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7F"/>
    <w:rsid w:val="000F1CF1"/>
    <w:rsid w:val="00187EF6"/>
    <w:rsid w:val="002D3EE5"/>
    <w:rsid w:val="0037147F"/>
    <w:rsid w:val="004A53A8"/>
    <w:rsid w:val="00621D26"/>
    <w:rsid w:val="006B4461"/>
    <w:rsid w:val="00905BC1"/>
    <w:rsid w:val="00942FBA"/>
    <w:rsid w:val="009767F5"/>
    <w:rsid w:val="00A01827"/>
    <w:rsid w:val="00A54CF0"/>
    <w:rsid w:val="00B25DB9"/>
    <w:rsid w:val="00CB4DF8"/>
    <w:rsid w:val="00D26E25"/>
    <w:rsid w:val="00D84B2A"/>
    <w:rsid w:val="00E13DDE"/>
    <w:rsid w:val="00E439A9"/>
    <w:rsid w:val="00E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B4DF8"/>
  </w:style>
  <w:style w:type="paragraph" w:customStyle="1" w:styleId="39191B186460472CA969EDF739EFA198">
    <w:name w:val="39191B186460472CA969EDF739EFA198"/>
    <w:rsid w:val="009767F5"/>
  </w:style>
  <w:style w:type="paragraph" w:customStyle="1" w:styleId="B91203F4CC0641A08CCE25C19BE69A6C">
    <w:name w:val="B91203F4CC0641A08CCE25C19BE69A6C"/>
    <w:rsid w:val="009767F5"/>
  </w:style>
  <w:style w:type="paragraph" w:customStyle="1" w:styleId="B77AD5AEA0D749EDA34BD9D16ACB55B4">
    <w:name w:val="B77AD5AEA0D749EDA34BD9D16ACB55B4"/>
    <w:rsid w:val="009767F5"/>
  </w:style>
  <w:style w:type="paragraph" w:customStyle="1" w:styleId="9F72447C5B3B4898A85AE33E141D5FEB">
    <w:name w:val="9F72447C5B3B4898A85AE33E141D5FEB"/>
    <w:rsid w:val="009767F5"/>
  </w:style>
  <w:style w:type="paragraph" w:customStyle="1" w:styleId="EA7AFF37B2A14BCC8B83666260AC440C">
    <w:name w:val="EA7AFF37B2A14BCC8B83666260AC440C"/>
    <w:rsid w:val="009767F5"/>
  </w:style>
  <w:style w:type="paragraph" w:customStyle="1" w:styleId="35E95D5F14DD4BED9118EAB3BE894B4E">
    <w:name w:val="35E95D5F14DD4BED9118EAB3BE894B4E"/>
    <w:rsid w:val="009767F5"/>
  </w:style>
  <w:style w:type="paragraph" w:customStyle="1" w:styleId="5B190B9340CB44EEA07E780D07884E27">
    <w:name w:val="5B190B9340CB44EEA07E780D07884E27"/>
    <w:rsid w:val="009767F5"/>
  </w:style>
  <w:style w:type="paragraph" w:customStyle="1" w:styleId="868CDED58C80431786F7477164E04E24">
    <w:name w:val="868CDED58C80431786F7477164E04E24"/>
    <w:rsid w:val="009767F5"/>
  </w:style>
  <w:style w:type="paragraph" w:customStyle="1" w:styleId="E93FDA3CC6A249FC97C2EB2EAD1AC3F0">
    <w:name w:val="E93FDA3CC6A249FC97C2EB2EAD1AC3F0"/>
    <w:rsid w:val="009767F5"/>
  </w:style>
  <w:style w:type="paragraph" w:customStyle="1" w:styleId="A4ED8BE0E79F45C9A3177BB2BB754641">
    <w:name w:val="A4ED8BE0E79F45C9A3177BB2BB754641"/>
    <w:rsid w:val="009767F5"/>
  </w:style>
  <w:style w:type="paragraph" w:customStyle="1" w:styleId="1139781299CA4491960B083A3FC067F8">
    <w:name w:val="1139781299CA4491960B083A3FC067F8"/>
    <w:rsid w:val="009767F5"/>
  </w:style>
  <w:style w:type="paragraph" w:customStyle="1" w:styleId="9FD2BE9CB4FC49588403D8409919C5A1">
    <w:name w:val="9FD2BE9CB4FC49588403D8409919C5A1"/>
    <w:rsid w:val="009767F5"/>
  </w:style>
  <w:style w:type="paragraph" w:customStyle="1" w:styleId="0D33E4EEB9E94C779ADC884A2EE29B09">
    <w:name w:val="0D33E4EEB9E94C779ADC884A2EE29B09"/>
    <w:rsid w:val="009767F5"/>
  </w:style>
  <w:style w:type="paragraph" w:customStyle="1" w:styleId="54B4479F0B0A4A7D910EF8DE4FCA4D11">
    <w:name w:val="54B4479F0B0A4A7D910EF8DE4FCA4D11"/>
    <w:rsid w:val="009767F5"/>
  </w:style>
  <w:style w:type="paragraph" w:customStyle="1" w:styleId="4B032F8638B4469EB9901F94D6C4CF70">
    <w:name w:val="4B032F8638B4469EB9901F94D6C4CF70"/>
    <w:rsid w:val="009767F5"/>
  </w:style>
  <w:style w:type="paragraph" w:customStyle="1" w:styleId="58A2AF90E16E446B8D676CADAFA0987C">
    <w:name w:val="58A2AF90E16E446B8D676CADAFA0987C"/>
    <w:rsid w:val="004A53A8"/>
  </w:style>
  <w:style w:type="paragraph" w:customStyle="1" w:styleId="2F0EFE9699CE47A1A5CDDC2C9833FEBD">
    <w:name w:val="2F0EFE9699CE47A1A5CDDC2C9833FEBD"/>
    <w:rsid w:val="004A53A8"/>
  </w:style>
  <w:style w:type="paragraph" w:customStyle="1" w:styleId="6553D9832B634A30B9D229720ABBA5B1">
    <w:name w:val="6553D9832B634A30B9D229720ABBA5B1"/>
    <w:rsid w:val="004A53A8"/>
  </w:style>
  <w:style w:type="paragraph" w:customStyle="1" w:styleId="050A84C74F69456997E0221D267F8DAE">
    <w:name w:val="050A84C74F69456997E0221D267F8DAE"/>
    <w:rsid w:val="004A53A8"/>
  </w:style>
  <w:style w:type="paragraph" w:customStyle="1" w:styleId="74C92605BD7043BE87F6B22EE1318D81">
    <w:name w:val="74C92605BD7043BE87F6B22EE1318D81"/>
    <w:rsid w:val="004A53A8"/>
  </w:style>
  <w:style w:type="paragraph" w:customStyle="1" w:styleId="613EFE8E3F764BD3A5895FB9700AF7E7">
    <w:name w:val="613EFE8E3F764BD3A5895FB9700AF7E7"/>
    <w:rsid w:val="004A53A8"/>
  </w:style>
  <w:style w:type="paragraph" w:customStyle="1" w:styleId="89D0EDCFE739422C87CEE4AD83BAF4B6">
    <w:name w:val="89D0EDCFE739422C87CEE4AD83BAF4B6"/>
    <w:rsid w:val="004A53A8"/>
  </w:style>
  <w:style w:type="paragraph" w:customStyle="1" w:styleId="C409E3D8E69E41C3B59B389A0587EF7A">
    <w:name w:val="C409E3D8E69E41C3B59B389A0587EF7A"/>
    <w:rsid w:val="004A53A8"/>
  </w:style>
  <w:style w:type="paragraph" w:customStyle="1" w:styleId="5DE3960640C643599CED34D88BF52ACC">
    <w:name w:val="5DE3960640C643599CED34D88BF52ACC"/>
    <w:rsid w:val="004A53A8"/>
  </w:style>
  <w:style w:type="paragraph" w:customStyle="1" w:styleId="EE1A5079589845599CADE96DF4F128D1">
    <w:name w:val="EE1A5079589845599CADE96DF4F128D1"/>
    <w:rsid w:val="004A53A8"/>
  </w:style>
  <w:style w:type="paragraph" w:customStyle="1" w:styleId="D3026AF7A7494BF2AA319986351B99C0">
    <w:name w:val="D3026AF7A7494BF2AA319986351B99C0"/>
    <w:rsid w:val="004A53A8"/>
  </w:style>
  <w:style w:type="paragraph" w:customStyle="1" w:styleId="7304FBC93FCE4A02B493E1C48D53AB1C">
    <w:name w:val="7304FBC93FCE4A02B493E1C48D53AB1C"/>
    <w:rsid w:val="00CB4DF8"/>
  </w:style>
  <w:style w:type="paragraph" w:customStyle="1" w:styleId="AE757CCC8B80497593BD2E9E36EF2851">
    <w:name w:val="AE757CCC8B80497593BD2E9E36EF2851"/>
    <w:rsid w:val="00CB4DF8"/>
  </w:style>
  <w:style w:type="paragraph" w:customStyle="1" w:styleId="7B7180B3C0764B2795656081A5F9DFBF">
    <w:name w:val="7B7180B3C0764B2795656081A5F9DFBF"/>
    <w:rsid w:val="00CB4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DSB Farbschema">
      <a:dk1>
        <a:sysClr val="windowText" lastClr="000000"/>
      </a:dk1>
      <a:lt1>
        <a:sysClr val="window" lastClr="FFFFFF"/>
      </a:lt1>
      <a:dk2>
        <a:srgbClr val="2B6B8F"/>
      </a:dk2>
      <a:lt2>
        <a:srgbClr val="B5C4C9"/>
      </a:lt2>
      <a:accent1>
        <a:srgbClr val="F28B00"/>
      </a:accent1>
      <a:accent2>
        <a:srgbClr val="B5C4C9"/>
      </a:accent2>
      <a:accent3>
        <a:srgbClr val="E5007D"/>
      </a:accent3>
      <a:accent4>
        <a:srgbClr val="32AB46"/>
      </a:accent4>
      <a:accent5>
        <a:srgbClr val="FFED00"/>
      </a:accent5>
      <a:accent6>
        <a:srgbClr val="009EE3"/>
      </a:accent6>
      <a:hlink>
        <a:srgbClr val="2B6B8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1896-253A-4A03-94C9-622FBEA1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Leere Vorlage mit Logo.dotx</Template>
  <TotalTime>0</TotalTime>
  <Pages>3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 Datenschutz-Folgenabschätzung</vt:lpstr>
    </vt:vector>
  </TitlesOfParts>
  <Company>DSB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Datenschutz-Folgenabschätzung</dc:title>
  <dc:creator>Datenschutzbeauftragte des Kantons Zürich</dc:creator>
  <dc:description/>
  <cp:lastModifiedBy>Richard Martina</cp:lastModifiedBy>
  <cp:revision>2</cp:revision>
  <cp:lastPrinted>2011-08-23T17:45:00Z</cp:lastPrinted>
  <dcterms:created xsi:type="dcterms:W3CDTF">2020-11-16T07:55:00Z</dcterms:created>
  <dcterms:modified xsi:type="dcterms:W3CDTF">2020-11-16T07:55:00Z</dcterms:modified>
</cp:coreProperties>
</file>